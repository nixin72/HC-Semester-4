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87A65" w14:textId="77777777" w:rsidR="004919DA" w:rsidRDefault="004919DA" w:rsidP="004919DA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Database Management II (420-D20-HR)</w:t>
      </w:r>
    </w:p>
    <w:p w14:paraId="77AC52E0" w14:textId="77777777" w:rsidR="004919DA" w:rsidRDefault="004919DA" w:rsidP="004919DA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 w:rsidR="00367024">
        <w:rPr>
          <w:i/>
          <w:kern w:val="0"/>
          <w:sz w:val="32"/>
        </w:rPr>
        <w:t>1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bookmarkEnd w:id="0"/>
      <w:r>
        <w:rPr>
          <w:i/>
          <w:kern w:val="0"/>
          <w:sz w:val="32"/>
        </w:rPr>
        <w:t xml:space="preserve"> </w:t>
      </w:r>
      <w:r w:rsidR="00367024">
        <w:rPr>
          <w:i/>
          <w:kern w:val="0"/>
          <w:sz w:val="32"/>
        </w:rPr>
        <w:t>SQL Review and</w:t>
      </w:r>
      <w:r w:rsidRPr="00351177">
        <w:rPr>
          <w:i/>
          <w:kern w:val="0"/>
          <w:sz w:val="32"/>
        </w:rPr>
        <w:t xml:space="preserve"> </w:t>
      </w:r>
      <w:r w:rsidRPr="004919DA">
        <w:rPr>
          <w:i/>
          <w:kern w:val="0"/>
          <w:sz w:val="32"/>
        </w:rPr>
        <w:t>Introduction to PL/SQL</w:t>
      </w:r>
      <w:r w:rsidRPr="00351177">
        <w:rPr>
          <w:i/>
          <w:kern w:val="0"/>
          <w:sz w:val="32"/>
        </w:rPr>
        <w:t xml:space="preserve"> </w:t>
      </w:r>
    </w:p>
    <w:p w14:paraId="28F45895" w14:textId="77777777" w:rsidR="004919DA" w:rsidRPr="00B61733" w:rsidRDefault="004919DA" w:rsidP="0049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367024">
        <w:t>Tuesday, January 24</w:t>
      </w:r>
      <w:r>
        <w:t>, 201</w:t>
      </w:r>
      <w:r w:rsidR="00367024">
        <w:t>7</w:t>
      </w:r>
    </w:p>
    <w:p w14:paraId="40F713B0" w14:textId="4220B924" w:rsidR="004919DA" w:rsidRPr="00B61733" w:rsidRDefault="004919DA" w:rsidP="0049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367024">
        <w:rPr>
          <w:b/>
          <w:color w:val="FF0000"/>
        </w:rPr>
        <w:t>Tuesday</w:t>
      </w:r>
      <w:r w:rsidRPr="00B61733">
        <w:rPr>
          <w:b/>
          <w:color w:val="FF0000"/>
        </w:rPr>
        <w:t xml:space="preserve">, </w:t>
      </w:r>
      <w:r w:rsidR="00367024">
        <w:rPr>
          <w:b/>
          <w:color w:val="FF0000"/>
        </w:rPr>
        <w:t>January 24</w:t>
      </w:r>
      <w:r w:rsidRPr="00B61733">
        <w:rPr>
          <w:b/>
          <w:color w:val="FF0000"/>
        </w:rPr>
        <w:t>, 201</w:t>
      </w:r>
      <w:r w:rsidR="00367024">
        <w:rPr>
          <w:b/>
          <w:color w:val="FF0000"/>
        </w:rPr>
        <w:t>7</w:t>
      </w:r>
    </w:p>
    <w:p w14:paraId="61BB0C52" w14:textId="77777777" w:rsidR="007443C4" w:rsidRPr="004919DA" w:rsidRDefault="007443C4" w:rsidP="004919DA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4919DA">
        <w:rPr>
          <w:rFonts w:ascii="Arial" w:hAnsi="Arial"/>
          <w:b/>
          <w:sz w:val="24"/>
          <w:szCs w:val="24"/>
          <w:lang w:val="en-US"/>
        </w:rPr>
        <w:t>Objectives:</w:t>
      </w:r>
    </w:p>
    <w:p w14:paraId="5FD48745" w14:textId="77777777" w:rsidR="007443C4" w:rsidRPr="00A94CB1" w:rsidRDefault="007443C4">
      <w:pPr>
        <w:ind w:left="360"/>
        <w:rPr>
          <w:rFonts w:cs="Arial"/>
          <w:color w:val="000000"/>
        </w:rPr>
      </w:pPr>
      <w:r w:rsidRPr="00A94CB1">
        <w:rPr>
          <w:rFonts w:cs="Arial"/>
          <w:color w:val="000000"/>
        </w:rPr>
        <w:t>At the end of this lab you will be able to:</w:t>
      </w:r>
    </w:p>
    <w:p w14:paraId="775647F7" w14:textId="77777777" w:rsidR="000774AB" w:rsidRDefault="000774AB" w:rsidP="000774AB">
      <w:pPr>
        <w:numPr>
          <w:ilvl w:val="0"/>
          <w:numId w:val="11"/>
        </w:numPr>
        <w:rPr>
          <w:rFonts w:cs="Arial"/>
          <w:color w:val="000000"/>
        </w:rPr>
      </w:pPr>
      <w:r>
        <w:rPr>
          <w:rFonts w:cs="Arial"/>
          <w:color w:val="000000"/>
        </w:rPr>
        <w:t>use the ANSI/ISO standard joins in SQL queries</w:t>
      </w:r>
      <w:r w:rsidR="00806261">
        <w:rPr>
          <w:rFonts w:cs="Arial"/>
          <w:color w:val="000000"/>
        </w:rPr>
        <w:t xml:space="preserve"> (review)</w:t>
      </w:r>
    </w:p>
    <w:p w14:paraId="4413D022" w14:textId="77777777" w:rsidR="007443C4" w:rsidRPr="00A94CB1" w:rsidRDefault="000816BE">
      <w:pPr>
        <w:numPr>
          <w:ilvl w:val="0"/>
          <w:numId w:val="11"/>
        </w:numPr>
        <w:rPr>
          <w:rFonts w:cs="Arial"/>
          <w:color w:val="000000"/>
        </w:rPr>
      </w:pPr>
      <w:r w:rsidRPr="00A94CB1">
        <w:rPr>
          <w:rFonts w:cs="Arial"/>
          <w:color w:val="000000"/>
        </w:rPr>
        <w:t>u</w:t>
      </w:r>
      <w:r w:rsidR="007443C4" w:rsidRPr="00A94CB1">
        <w:rPr>
          <w:rFonts w:cs="Arial"/>
          <w:color w:val="000000"/>
        </w:rPr>
        <w:t>se variables, constants, data types and declarations in an anonymous PL/SQL block;</w:t>
      </w:r>
    </w:p>
    <w:p w14:paraId="47247680" w14:textId="77777777" w:rsidR="007443C4" w:rsidRPr="00A94CB1" w:rsidRDefault="000816BE">
      <w:pPr>
        <w:numPr>
          <w:ilvl w:val="0"/>
          <w:numId w:val="11"/>
        </w:numPr>
        <w:rPr>
          <w:rFonts w:cs="Arial"/>
          <w:color w:val="000000"/>
        </w:rPr>
      </w:pPr>
      <w:r w:rsidRPr="00A94CB1">
        <w:rPr>
          <w:rFonts w:cs="Arial"/>
          <w:color w:val="000000"/>
        </w:rPr>
        <w:t>u</w:t>
      </w:r>
      <w:r w:rsidR="007443C4" w:rsidRPr="00A94CB1">
        <w:rPr>
          <w:rFonts w:cs="Arial"/>
          <w:color w:val="000000"/>
        </w:rPr>
        <w:t>se the PL/SQL assignment statement and arithmetic operator</w:t>
      </w:r>
      <w:r w:rsidR="00EF4566" w:rsidRPr="00A94CB1">
        <w:rPr>
          <w:rFonts w:cs="Arial"/>
          <w:color w:val="000000"/>
        </w:rPr>
        <w:t>s</w:t>
      </w:r>
      <w:r w:rsidR="007443C4" w:rsidRPr="00A94CB1">
        <w:rPr>
          <w:rFonts w:cs="Arial"/>
          <w:color w:val="000000"/>
        </w:rPr>
        <w:t>;</w:t>
      </w:r>
    </w:p>
    <w:p w14:paraId="5CE2F7A5" w14:textId="77777777" w:rsidR="007443C4" w:rsidRPr="00A94CB1" w:rsidRDefault="007443C4">
      <w:pPr>
        <w:numPr>
          <w:ilvl w:val="0"/>
          <w:numId w:val="11"/>
        </w:numPr>
        <w:rPr>
          <w:rFonts w:cs="Arial"/>
          <w:color w:val="000000"/>
        </w:rPr>
      </w:pPr>
      <w:r w:rsidRPr="00A94CB1">
        <w:rPr>
          <w:rFonts w:cs="Arial"/>
          <w:color w:val="000000"/>
        </w:rPr>
        <w:t>write a simple PL/SQL block;</w:t>
      </w:r>
    </w:p>
    <w:p w14:paraId="0A436B68" w14:textId="77777777" w:rsidR="004919DA" w:rsidRPr="004919DA" w:rsidRDefault="007443C4" w:rsidP="004919DA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4919DA">
        <w:rPr>
          <w:rFonts w:ascii="Arial" w:hAnsi="Arial"/>
          <w:b/>
          <w:sz w:val="24"/>
          <w:szCs w:val="24"/>
          <w:lang w:val="en-US"/>
        </w:rPr>
        <w:t>References:</w:t>
      </w:r>
      <w:r w:rsidR="009E01CE" w:rsidRPr="004919DA">
        <w:rPr>
          <w:rFonts w:ascii="Arial" w:hAnsi="Arial"/>
          <w:b/>
          <w:sz w:val="24"/>
          <w:szCs w:val="24"/>
          <w:lang w:val="en-US"/>
        </w:rPr>
        <w:tab/>
      </w:r>
    </w:p>
    <w:p w14:paraId="577C2EED" w14:textId="6B77D80A" w:rsidR="004919DA" w:rsidRDefault="000774AB" w:rsidP="004919DA">
      <w:pPr>
        <w:ind w:firstLine="360"/>
      </w:pPr>
      <w:r w:rsidRPr="000774AB">
        <w:t>Class notes</w:t>
      </w:r>
      <w:r w:rsidR="004027A3">
        <w:t xml:space="preserve"> and samples</w:t>
      </w:r>
    </w:p>
    <w:p w14:paraId="056B01F1" w14:textId="64E4A934" w:rsidR="004027A3" w:rsidRDefault="00D378D9" w:rsidP="004919DA">
      <w:pPr>
        <w:ind w:firstLine="360"/>
      </w:pPr>
      <w:hyperlink r:id="rId7" w:history="1">
        <w:r w:rsidR="004027A3" w:rsidRPr="004027A3">
          <w:rPr>
            <w:rStyle w:val="Hyperlink"/>
          </w:rPr>
          <w:t>Variables</w:t>
        </w:r>
      </w:hyperlink>
    </w:p>
    <w:p w14:paraId="59C1B2F6" w14:textId="333C2647" w:rsidR="00D741EA" w:rsidRDefault="00D378D9" w:rsidP="004027A3">
      <w:pPr>
        <w:ind w:firstLine="360"/>
      </w:pPr>
      <w:hyperlink r:id="rId8" w:history="1">
        <w:r w:rsidR="004027A3" w:rsidRPr="004027A3">
          <w:rPr>
            <w:rStyle w:val="Hyperlink"/>
          </w:rPr>
          <w:t>Block structure</w:t>
        </w:r>
      </w:hyperlink>
    </w:p>
    <w:p w14:paraId="76FB76EF" w14:textId="77777777" w:rsidR="007C7EA0" w:rsidRPr="004919DA" w:rsidRDefault="007C7EA0" w:rsidP="007C7EA0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t>Preparation</w:t>
      </w:r>
      <w:r w:rsidRPr="004919DA">
        <w:rPr>
          <w:rFonts w:ascii="Arial" w:hAnsi="Arial"/>
          <w:b/>
          <w:sz w:val="24"/>
          <w:szCs w:val="24"/>
          <w:lang w:val="en-US"/>
        </w:rPr>
        <w:t>:</w:t>
      </w:r>
      <w:r w:rsidRPr="004919DA">
        <w:rPr>
          <w:rFonts w:ascii="Arial" w:hAnsi="Arial"/>
          <w:b/>
          <w:sz w:val="24"/>
          <w:szCs w:val="24"/>
          <w:lang w:val="en-US"/>
        </w:rPr>
        <w:tab/>
      </w:r>
    </w:p>
    <w:p w14:paraId="280E9A6C" w14:textId="77777777" w:rsidR="007C7EA0" w:rsidRDefault="007C7EA0" w:rsidP="007C7EA0">
      <w:pPr>
        <w:ind w:firstLine="360"/>
      </w:pPr>
      <w:r>
        <w:t xml:space="preserve">Your professor will walk through </w:t>
      </w:r>
      <w:r w:rsidR="00336A52">
        <w:t>a sample PL/SQL program that demonstrates:</w:t>
      </w:r>
    </w:p>
    <w:p w14:paraId="5346F4C7" w14:textId="77777777" w:rsidR="00336A52" w:rsidRDefault="00336A52" w:rsidP="00336A52">
      <w:pPr>
        <w:pStyle w:val="ListParagraph"/>
        <w:numPr>
          <w:ilvl w:val="0"/>
          <w:numId w:val="40"/>
        </w:numPr>
      </w:pPr>
      <w:r>
        <w:t>How to code and run PL/SQL in Oracle SQL developer</w:t>
      </w:r>
    </w:p>
    <w:p w14:paraId="64296470" w14:textId="77777777" w:rsidR="00336A52" w:rsidRDefault="00336A52" w:rsidP="00336A52">
      <w:pPr>
        <w:pStyle w:val="ListParagraph"/>
        <w:numPr>
          <w:ilvl w:val="0"/>
          <w:numId w:val="40"/>
        </w:numPr>
      </w:pPr>
      <w:r>
        <w:t>The basic structure of PL/SQL code blocks</w:t>
      </w:r>
    </w:p>
    <w:p w14:paraId="22FEF6FA" w14:textId="77777777" w:rsidR="00336A52" w:rsidRDefault="00336A52" w:rsidP="00336A52">
      <w:pPr>
        <w:pStyle w:val="ListParagraph"/>
        <w:numPr>
          <w:ilvl w:val="0"/>
          <w:numId w:val="40"/>
        </w:numPr>
      </w:pPr>
      <w:r>
        <w:t>Basic input/output in PL/SQL</w:t>
      </w:r>
    </w:p>
    <w:p w14:paraId="2A55A9F1" w14:textId="77777777" w:rsidR="00336A52" w:rsidRDefault="00336A52" w:rsidP="00336A52">
      <w:pPr>
        <w:pStyle w:val="ListParagraph"/>
        <w:numPr>
          <w:ilvl w:val="0"/>
          <w:numId w:val="40"/>
        </w:numPr>
      </w:pPr>
      <w:r>
        <w:t>Variables in PL/SQL</w:t>
      </w:r>
    </w:p>
    <w:p w14:paraId="33654337" w14:textId="77777777" w:rsidR="007C7EA0" w:rsidRDefault="007C7EA0" w:rsidP="004919DA">
      <w:pPr>
        <w:ind w:firstLine="360"/>
      </w:pPr>
    </w:p>
    <w:p w14:paraId="4ED06574" w14:textId="77777777" w:rsidR="00D741EA" w:rsidRPr="00D741EA" w:rsidRDefault="00D741EA" w:rsidP="00D741EA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t>Marking and Time management</w:t>
      </w:r>
      <w:r w:rsidRPr="004919DA">
        <w:rPr>
          <w:rFonts w:ascii="Arial" w:hAnsi="Arial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510F" w14:paraId="30821A1D" w14:textId="77777777" w:rsidTr="00AD510F">
        <w:tc>
          <w:tcPr>
            <w:tcW w:w="2337" w:type="dxa"/>
          </w:tcPr>
          <w:p w14:paraId="2BD0F021" w14:textId="77777777" w:rsidR="00AD510F" w:rsidRDefault="00AD510F" w:rsidP="004919DA">
            <w:r>
              <w:t>Section</w:t>
            </w:r>
          </w:p>
        </w:tc>
        <w:tc>
          <w:tcPr>
            <w:tcW w:w="2337" w:type="dxa"/>
          </w:tcPr>
          <w:p w14:paraId="0998E56D" w14:textId="77777777" w:rsidR="00AD510F" w:rsidRDefault="00AD510F" w:rsidP="004919DA">
            <w:r>
              <w:t>Question</w:t>
            </w:r>
          </w:p>
        </w:tc>
        <w:tc>
          <w:tcPr>
            <w:tcW w:w="2338" w:type="dxa"/>
          </w:tcPr>
          <w:p w14:paraId="49A64C5B" w14:textId="77777777" w:rsidR="00AD510F" w:rsidRDefault="00AD510F" w:rsidP="004919DA">
            <w:r>
              <w:t>Mark</w:t>
            </w:r>
          </w:p>
        </w:tc>
        <w:tc>
          <w:tcPr>
            <w:tcW w:w="2338" w:type="dxa"/>
          </w:tcPr>
          <w:p w14:paraId="0BCC1D06" w14:textId="77777777" w:rsidR="00AD510F" w:rsidRDefault="00AD510F" w:rsidP="004919DA">
            <w:r>
              <w:t>Effort (minutes)</w:t>
            </w:r>
          </w:p>
        </w:tc>
      </w:tr>
      <w:tr w:rsidR="00AD510F" w14:paraId="4FEF9F47" w14:textId="77777777" w:rsidTr="00AD510F">
        <w:tc>
          <w:tcPr>
            <w:tcW w:w="2337" w:type="dxa"/>
          </w:tcPr>
          <w:p w14:paraId="0A30A773" w14:textId="77777777" w:rsidR="00AD510F" w:rsidRDefault="00AD510F" w:rsidP="00AD510F">
            <w:pPr>
              <w:pStyle w:val="ListParagraph"/>
              <w:numPr>
                <w:ilvl w:val="0"/>
                <w:numId w:val="41"/>
              </w:numPr>
            </w:pPr>
            <w:r>
              <w:t>Review</w:t>
            </w:r>
          </w:p>
        </w:tc>
        <w:tc>
          <w:tcPr>
            <w:tcW w:w="2337" w:type="dxa"/>
          </w:tcPr>
          <w:p w14:paraId="0794A340" w14:textId="77777777" w:rsidR="00AD510F" w:rsidRDefault="00AD510F" w:rsidP="004919DA">
            <w:r>
              <w:t>Quiz</w:t>
            </w:r>
          </w:p>
        </w:tc>
        <w:tc>
          <w:tcPr>
            <w:tcW w:w="2338" w:type="dxa"/>
          </w:tcPr>
          <w:p w14:paraId="6C4771C3" w14:textId="77777777" w:rsidR="00AD510F" w:rsidRDefault="00AD510F" w:rsidP="00AD510F">
            <w:pPr>
              <w:jc w:val="right"/>
            </w:pPr>
            <w:r>
              <w:t>8</w:t>
            </w:r>
          </w:p>
        </w:tc>
        <w:tc>
          <w:tcPr>
            <w:tcW w:w="2338" w:type="dxa"/>
          </w:tcPr>
          <w:p w14:paraId="0BE449CB" w14:textId="77777777" w:rsidR="00AD510F" w:rsidRDefault="00AD510F" w:rsidP="00AD510F">
            <w:pPr>
              <w:jc w:val="right"/>
            </w:pPr>
            <w:r>
              <w:t>0</w:t>
            </w:r>
          </w:p>
        </w:tc>
      </w:tr>
      <w:tr w:rsidR="00AD510F" w14:paraId="483199F3" w14:textId="77777777" w:rsidTr="00AD510F">
        <w:tc>
          <w:tcPr>
            <w:tcW w:w="2337" w:type="dxa"/>
          </w:tcPr>
          <w:p w14:paraId="36BE38EA" w14:textId="77777777" w:rsidR="00AD510F" w:rsidRDefault="00AD510F" w:rsidP="004919DA"/>
        </w:tc>
        <w:tc>
          <w:tcPr>
            <w:tcW w:w="2337" w:type="dxa"/>
          </w:tcPr>
          <w:p w14:paraId="3A9A45D8" w14:textId="77777777" w:rsidR="00AD510F" w:rsidRDefault="00AD510F" w:rsidP="004919DA">
            <w:r>
              <w:t>SQL Joins -</w:t>
            </w:r>
            <w:proofErr w:type="spellStart"/>
            <w:r>
              <w:t>i</w:t>
            </w:r>
            <w:proofErr w:type="spellEnd"/>
          </w:p>
        </w:tc>
        <w:tc>
          <w:tcPr>
            <w:tcW w:w="2338" w:type="dxa"/>
          </w:tcPr>
          <w:p w14:paraId="4B764B55" w14:textId="77777777" w:rsidR="00AD510F" w:rsidRDefault="00AD510F" w:rsidP="00AD510F">
            <w:pPr>
              <w:jc w:val="right"/>
            </w:pPr>
            <w:r>
              <w:t>6</w:t>
            </w:r>
          </w:p>
        </w:tc>
        <w:tc>
          <w:tcPr>
            <w:tcW w:w="2338" w:type="dxa"/>
          </w:tcPr>
          <w:p w14:paraId="1434C9E2" w14:textId="0D8D6346" w:rsidR="00AD510F" w:rsidRDefault="001E2E89" w:rsidP="00AD510F">
            <w:pPr>
              <w:jc w:val="right"/>
            </w:pPr>
            <w:r>
              <w:t>10</w:t>
            </w:r>
          </w:p>
        </w:tc>
      </w:tr>
      <w:tr w:rsidR="00AD510F" w14:paraId="446ACECF" w14:textId="77777777" w:rsidTr="00AD510F">
        <w:tc>
          <w:tcPr>
            <w:tcW w:w="2337" w:type="dxa"/>
          </w:tcPr>
          <w:p w14:paraId="31EBD79E" w14:textId="77777777" w:rsidR="00AD510F" w:rsidRDefault="00AD510F" w:rsidP="00AD510F"/>
        </w:tc>
        <w:tc>
          <w:tcPr>
            <w:tcW w:w="2337" w:type="dxa"/>
          </w:tcPr>
          <w:p w14:paraId="3FBBA828" w14:textId="77777777" w:rsidR="00AD510F" w:rsidRDefault="00AD510F" w:rsidP="00AD510F">
            <w:r>
              <w:t>SQL Joins –ii</w:t>
            </w:r>
          </w:p>
        </w:tc>
        <w:tc>
          <w:tcPr>
            <w:tcW w:w="2338" w:type="dxa"/>
          </w:tcPr>
          <w:p w14:paraId="1D2EE59E" w14:textId="77777777" w:rsidR="00AD510F" w:rsidRDefault="00AD510F" w:rsidP="00AD510F">
            <w:pPr>
              <w:jc w:val="right"/>
            </w:pPr>
            <w:r>
              <w:t>8</w:t>
            </w:r>
          </w:p>
        </w:tc>
        <w:tc>
          <w:tcPr>
            <w:tcW w:w="2338" w:type="dxa"/>
          </w:tcPr>
          <w:p w14:paraId="2B2BA522" w14:textId="0D7C8985" w:rsidR="00AD510F" w:rsidRDefault="001E2E89" w:rsidP="00AD510F">
            <w:pPr>
              <w:jc w:val="right"/>
            </w:pPr>
            <w:r>
              <w:t>5</w:t>
            </w:r>
          </w:p>
        </w:tc>
      </w:tr>
      <w:tr w:rsidR="00AD510F" w14:paraId="22CF2ED1" w14:textId="77777777" w:rsidTr="00AD510F">
        <w:tc>
          <w:tcPr>
            <w:tcW w:w="2337" w:type="dxa"/>
          </w:tcPr>
          <w:p w14:paraId="508CC3A6" w14:textId="77777777" w:rsidR="00AD510F" w:rsidRDefault="00AD510F" w:rsidP="00AD510F"/>
        </w:tc>
        <w:tc>
          <w:tcPr>
            <w:tcW w:w="2337" w:type="dxa"/>
          </w:tcPr>
          <w:p w14:paraId="433A9916" w14:textId="77777777" w:rsidR="00AD510F" w:rsidRDefault="00AD510F" w:rsidP="00AD510F">
            <w:r>
              <w:t>SQL Joins -</w:t>
            </w:r>
            <w:proofErr w:type="spellStart"/>
            <w:r>
              <w:t>iiii</w:t>
            </w:r>
            <w:proofErr w:type="spellEnd"/>
          </w:p>
        </w:tc>
        <w:tc>
          <w:tcPr>
            <w:tcW w:w="2338" w:type="dxa"/>
          </w:tcPr>
          <w:p w14:paraId="3A0FBC68" w14:textId="77777777" w:rsidR="00AD510F" w:rsidRDefault="00AD510F" w:rsidP="00AD510F">
            <w:pPr>
              <w:jc w:val="right"/>
            </w:pPr>
            <w:r>
              <w:t>8</w:t>
            </w:r>
          </w:p>
        </w:tc>
        <w:tc>
          <w:tcPr>
            <w:tcW w:w="2338" w:type="dxa"/>
          </w:tcPr>
          <w:p w14:paraId="08BBAC57" w14:textId="71921F44" w:rsidR="00AD510F" w:rsidRDefault="001E2E89" w:rsidP="00AD510F">
            <w:pPr>
              <w:jc w:val="right"/>
            </w:pPr>
            <w:r>
              <w:t>5</w:t>
            </w:r>
          </w:p>
        </w:tc>
      </w:tr>
      <w:tr w:rsidR="00AD510F" w14:paraId="2964A76A" w14:textId="77777777" w:rsidTr="00AD510F">
        <w:tc>
          <w:tcPr>
            <w:tcW w:w="2337" w:type="dxa"/>
          </w:tcPr>
          <w:p w14:paraId="0143DE06" w14:textId="77777777" w:rsidR="00AD510F" w:rsidRDefault="00AD510F" w:rsidP="00AD510F">
            <w:pPr>
              <w:pStyle w:val="ListParagraph"/>
              <w:numPr>
                <w:ilvl w:val="0"/>
                <w:numId w:val="41"/>
              </w:numPr>
            </w:pPr>
            <w:r>
              <w:t>PL/SQL Intro</w:t>
            </w:r>
          </w:p>
        </w:tc>
        <w:tc>
          <w:tcPr>
            <w:tcW w:w="2337" w:type="dxa"/>
          </w:tcPr>
          <w:p w14:paraId="23A93458" w14:textId="77777777" w:rsidR="00AD510F" w:rsidRDefault="00AD510F" w:rsidP="00AD510F">
            <w:r>
              <w:t>1</w:t>
            </w:r>
          </w:p>
        </w:tc>
        <w:tc>
          <w:tcPr>
            <w:tcW w:w="2338" w:type="dxa"/>
          </w:tcPr>
          <w:p w14:paraId="2D49D53C" w14:textId="77777777" w:rsidR="00AD510F" w:rsidRDefault="00AD510F" w:rsidP="00AD510F">
            <w:pPr>
              <w:jc w:val="right"/>
            </w:pPr>
            <w:r>
              <w:t>8</w:t>
            </w:r>
          </w:p>
        </w:tc>
        <w:tc>
          <w:tcPr>
            <w:tcW w:w="2338" w:type="dxa"/>
          </w:tcPr>
          <w:p w14:paraId="048625CC" w14:textId="0E8AC287" w:rsidR="00AD510F" w:rsidRDefault="001E2E89" w:rsidP="00AD510F">
            <w:pPr>
              <w:jc w:val="right"/>
            </w:pPr>
            <w:r>
              <w:t>10</w:t>
            </w:r>
          </w:p>
        </w:tc>
      </w:tr>
      <w:tr w:rsidR="00AD510F" w14:paraId="10BF396F" w14:textId="77777777" w:rsidTr="00AD510F">
        <w:tc>
          <w:tcPr>
            <w:tcW w:w="2337" w:type="dxa"/>
          </w:tcPr>
          <w:p w14:paraId="1577545B" w14:textId="77777777" w:rsidR="00AD510F" w:rsidRDefault="00AD510F" w:rsidP="004919DA"/>
        </w:tc>
        <w:tc>
          <w:tcPr>
            <w:tcW w:w="2337" w:type="dxa"/>
          </w:tcPr>
          <w:p w14:paraId="1DEBE3CA" w14:textId="77777777" w:rsidR="00AD510F" w:rsidRDefault="00AD510F" w:rsidP="004919DA">
            <w:r>
              <w:t>2</w:t>
            </w:r>
          </w:p>
        </w:tc>
        <w:tc>
          <w:tcPr>
            <w:tcW w:w="2338" w:type="dxa"/>
          </w:tcPr>
          <w:p w14:paraId="7D8E8B77" w14:textId="77777777" w:rsidR="00AD510F" w:rsidRDefault="00AD510F" w:rsidP="00AD510F">
            <w:pPr>
              <w:jc w:val="right"/>
            </w:pPr>
            <w:r>
              <w:t>10</w:t>
            </w:r>
          </w:p>
        </w:tc>
        <w:tc>
          <w:tcPr>
            <w:tcW w:w="2338" w:type="dxa"/>
          </w:tcPr>
          <w:p w14:paraId="60895CEF" w14:textId="31F077FE" w:rsidR="00AD510F" w:rsidRDefault="001E2E89" w:rsidP="00AD510F">
            <w:pPr>
              <w:jc w:val="right"/>
            </w:pPr>
            <w:r>
              <w:t>10</w:t>
            </w:r>
          </w:p>
        </w:tc>
      </w:tr>
      <w:tr w:rsidR="00AD510F" w14:paraId="7DCE0CF9" w14:textId="77777777" w:rsidTr="00AD510F">
        <w:tc>
          <w:tcPr>
            <w:tcW w:w="2337" w:type="dxa"/>
          </w:tcPr>
          <w:p w14:paraId="130B0D6D" w14:textId="77777777" w:rsidR="00AD510F" w:rsidRDefault="00AD510F" w:rsidP="004919DA"/>
        </w:tc>
        <w:tc>
          <w:tcPr>
            <w:tcW w:w="2337" w:type="dxa"/>
          </w:tcPr>
          <w:p w14:paraId="2A0EC79F" w14:textId="77777777" w:rsidR="00AD510F" w:rsidRDefault="00AD510F" w:rsidP="004919DA">
            <w:r>
              <w:t>3</w:t>
            </w:r>
          </w:p>
        </w:tc>
        <w:tc>
          <w:tcPr>
            <w:tcW w:w="2338" w:type="dxa"/>
          </w:tcPr>
          <w:p w14:paraId="140CDB02" w14:textId="77777777" w:rsidR="00AD510F" w:rsidRDefault="00AD510F" w:rsidP="00AD510F">
            <w:pPr>
              <w:jc w:val="right"/>
            </w:pPr>
            <w:r>
              <w:t>12</w:t>
            </w:r>
          </w:p>
        </w:tc>
        <w:tc>
          <w:tcPr>
            <w:tcW w:w="2338" w:type="dxa"/>
          </w:tcPr>
          <w:p w14:paraId="4C3A90B3" w14:textId="16455871" w:rsidR="00AD510F" w:rsidRDefault="001E2E89" w:rsidP="00AD510F">
            <w:pPr>
              <w:jc w:val="right"/>
            </w:pPr>
            <w:r>
              <w:t>10</w:t>
            </w:r>
          </w:p>
        </w:tc>
      </w:tr>
      <w:tr w:rsidR="00AD510F" w14:paraId="28D4979E" w14:textId="77777777" w:rsidTr="00AD510F">
        <w:tc>
          <w:tcPr>
            <w:tcW w:w="2337" w:type="dxa"/>
          </w:tcPr>
          <w:p w14:paraId="64D4A683" w14:textId="77777777" w:rsidR="00AD510F" w:rsidRDefault="00AD510F" w:rsidP="00AD510F">
            <w:pPr>
              <w:pStyle w:val="ListParagraph"/>
              <w:numPr>
                <w:ilvl w:val="0"/>
                <w:numId w:val="41"/>
              </w:numPr>
            </w:pPr>
            <w:r>
              <w:t>User-defined identifiers</w:t>
            </w:r>
          </w:p>
        </w:tc>
        <w:tc>
          <w:tcPr>
            <w:tcW w:w="2337" w:type="dxa"/>
          </w:tcPr>
          <w:p w14:paraId="4D04EBBF" w14:textId="77777777" w:rsidR="00AD510F" w:rsidRDefault="00AD510F" w:rsidP="004919DA"/>
        </w:tc>
        <w:tc>
          <w:tcPr>
            <w:tcW w:w="2338" w:type="dxa"/>
          </w:tcPr>
          <w:p w14:paraId="50D4D767" w14:textId="77777777" w:rsidR="00AD510F" w:rsidRDefault="00AD510F" w:rsidP="00AD510F">
            <w:pPr>
              <w:jc w:val="right"/>
            </w:pPr>
            <w:r>
              <w:t>10</w:t>
            </w:r>
          </w:p>
        </w:tc>
        <w:tc>
          <w:tcPr>
            <w:tcW w:w="2338" w:type="dxa"/>
          </w:tcPr>
          <w:p w14:paraId="10585C2B" w14:textId="461859AB" w:rsidR="00AD510F" w:rsidRDefault="001E2E89" w:rsidP="00AD510F">
            <w:pPr>
              <w:jc w:val="right"/>
            </w:pPr>
            <w:r>
              <w:t>5</w:t>
            </w:r>
          </w:p>
        </w:tc>
      </w:tr>
      <w:tr w:rsidR="004027A3" w14:paraId="69952012" w14:textId="77777777" w:rsidTr="00AD510F">
        <w:tc>
          <w:tcPr>
            <w:tcW w:w="2337" w:type="dxa"/>
          </w:tcPr>
          <w:p w14:paraId="29843BDA" w14:textId="18FC385F" w:rsidR="004027A3" w:rsidRDefault="004027A3" w:rsidP="004919DA">
            <w:r>
              <w:t>English and handed in properly</w:t>
            </w:r>
          </w:p>
        </w:tc>
        <w:tc>
          <w:tcPr>
            <w:tcW w:w="2337" w:type="dxa"/>
          </w:tcPr>
          <w:p w14:paraId="50F8D982" w14:textId="77777777" w:rsidR="004027A3" w:rsidRDefault="004027A3" w:rsidP="004919DA"/>
        </w:tc>
        <w:tc>
          <w:tcPr>
            <w:tcW w:w="2338" w:type="dxa"/>
          </w:tcPr>
          <w:p w14:paraId="75BD3CB8" w14:textId="1F0B4238" w:rsidR="004027A3" w:rsidRDefault="004027A3" w:rsidP="00AD510F">
            <w:pPr>
              <w:jc w:val="right"/>
            </w:pPr>
            <w:r>
              <w:t>5</w:t>
            </w:r>
          </w:p>
        </w:tc>
        <w:tc>
          <w:tcPr>
            <w:tcW w:w="2338" w:type="dxa"/>
          </w:tcPr>
          <w:p w14:paraId="77CF5FA4" w14:textId="0DF8308B" w:rsidR="004027A3" w:rsidRDefault="004027A3" w:rsidP="00AD510F">
            <w:pPr>
              <w:jc w:val="right"/>
            </w:pPr>
            <w:r>
              <w:t>0</w:t>
            </w:r>
          </w:p>
        </w:tc>
      </w:tr>
      <w:tr w:rsidR="00AD510F" w14:paraId="57736202" w14:textId="77777777" w:rsidTr="00AD510F">
        <w:tc>
          <w:tcPr>
            <w:tcW w:w="2337" w:type="dxa"/>
          </w:tcPr>
          <w:p w14:paraId="7EC95280" w14:textId="095FC7DD" w:rsidR="00AD510F" w:rsidRDefault="00A81B86" w:rsidP="004919DA">
            <w:r>
              <w:t>Totals</w:t>
            </w:r>
          </w:p>
        </w:tc>
        <w:tc>
          <w:tcPr>
            <w:tcW w:w="2337" w:type="dxa"/>
          </w:tcPr>
          <w:p w14:paraId="0C6EEAFE" w14:textId="77777777" w:rsidR="00AD510F" w:rsidRDefault="00AD510F" w:rsidP="004919DA"/>
        </w:tc>
        <w:tc>
          <w:tcPr>
            <w:tcW w:w="2338" w:type="dxa"/>
          </w:tcPr>
          <w:p w14:paraId="1639DABB" w14:textId="542B855F" w:rsidR="00AD510F" w:rsidRDefault="00801EC0" w:rsidP="00AD510F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027A3">
              <w:rPr>
                <w:noProof/>
              </w:rPr>
              <w:t>75</w:t>
            </w:r>
            <w:r>
              <w:fldChar w:fldCharType="end"/>
            </w:r>
            <w:r w:rsidR="00AD510F">
              <w:rPr>
                <w:rStyle w:val="CommentReference"/>
              </w:rPr>
              <w:commentReference w:id="1"/>
            </w:r>
          </w:p>
        </w:tc>
        <w:tc>
          <w:tcPr>
            <w:tcW w:w="2338" w:type="dxa"/>
          </w:tcPr>
          <w:p w14:paraId="44890436" w14:textId="77777777" w:rsidR="00AD510F" w:rsidRDefault="00AD510F" w:rsidP="00AD510F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0083D121" w14:textId="77777777" w:rsidR="00D741EA" w:rsidRDefault="00D741EA" w:rsidP="004919DA">
      <w:pPr>
        <w:ind w:firstLine="360"/>
      </w:pPr>
    </w:p>
    <w:p w14:paraId="5BFA8FC4" w14:textId="77777777" w:rsidR="00D741EA" w:rsidRDefault="00D741EA" w:rsidP="004919DA">
      <w:pPr>
        <w:ind w:firstLine="360"/>
      </w:pPr>
    </w:p>
    <w:p w14:paraId="366A358F" w14:textId="77777777" w:rsidR="00D741EA" w:rsidRDefault="00D741EA" w:rsidP="004919DA">
      <w:pPr>
        <w:ind w:firstLine="360"/>
      </w:pPr>
    </w:p>
    <w:p w14:paraId="23958EB6" w14:textId="77777777" w:rsidR="00E34459" w:rsidRPr="004919DA" w:rsidRDefault="00E34459" w:rsidP="004919DA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4919DA">
        <w:rPr>
          <w:rFonts w:ascii="Arial" w:hAnsi="Arial"/>
          <w:b/>
          <w:sz w:val="24"/>
          <w:szCs w:val="24"/>
          <w:lang w:val="en-US"/>
        </w:rPr>
        <w:lastRenderedPageBreak/>
        <w:t>To Start:</w:t>
      </w:r>
    </w:p>
    <w:p w14:paraId="3B9094D7" w14:textId="77777777" w:rsidR="00850AB2" w:rsidRPr="00850AB2" w:rsidRDefault="00367024" w:rsidP="00733110">
      <w:pPr>
        <w:numPr>
          <w:ilvl w:val="0"/>
          <w:numId w:val="38"/>
        </w:numPr>
        <w:ind w:left="360"/>
      </w:pPr>
      <w:r>
        <w:t>Rename this document</w:t>
      </w:r>
      <w:r w:rsidR="00850AB2" w:rsidRPr="00850AB2">
        <w:t xml:space="preserve"> to </w:t>
      </w:r>
      <w:r w:rsidR="00850AB2" w:rsidRPr="00733110">
        <w:rPr>
          <w:b/>
          <w:i/>
        </w:rPr>
        <w:t>username</w:t>
      </w:r>
      <w:r>
        <w:rPr>
          <w:b/>
        </w:rPr>
        <w:t>_D20_L01</w:t>
      </w:r>
      <w:r w:rsidR="00850AB2" w:rsidRPr="00733110">
        <w:rPr>
          <w:b/>
        </w:rPr>
        <w:t>_PL_SQL_Intro.doc</w:t>
      </w:r>
      <w:r w:rsidR="004919DA">
        <w:rPr>
          <w:b/>
        </w:rPr>
        <w:t>x</w:t>
      </w:r>
    </w:p>
    <w:p w14:paraId="34AAC2D7" w14:textId="77777777" w:rsidR="00E34459" w:rsidRPr="00A94CB1" w:rsidRDefault="00E34459" w:rsidP="00733110">
      <w:pPr>
        <w:numPr>
          <w:ilvl w:val="0"/>
          <w:numId w:val="38"/>
        </w:numPr>
        <w:ind w:left="360"/>
      </w:pPr>
      <w:r w:rsidRPr="00A94CB1">
        <w:t xml:space="preserve">Start </w:t>
      </w:r>
      <w:r w:rsidRPr="00850AB2">
        <w:rPr>
          <w:b/>
        </w:rPr>
        <w:t xml:space="preserve">SQL </w:t>
      </w:r>
      <w:r w:rsidR="00196819" w:rsidRPr="00850AB2">
        <w:rPr>
          <w:b/>
        </w:rPr>
        <w:t>Developer</w:t>
      </w:r>
      <w:r w:rsidRPr="00A94CB1">
        <w:t xml:space="preserve"> and connect to your Oracle account. </w:t>
      </w:r>
    </w:p>
    <w:p w14:paraId="16017791" w14:textId="77777777" w:rsidR="00407B2F" w:rsidRPr="004919DA" w:rsidRDefault="00407B2F" w:rsidP="004919DA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4919DA">
        <w:rPr>
          <w:rFonts w:ascii="Arial" w:hAnsi="Arial"/>
          <w:b/>
          <w:sz w:val="24"/>
          <w:szCs w:val="24"/>
          <w:lang w:val="en-US"/>
        </w:rPr>
        <w:t>To be handed in:</w:t>
      </w:r>
    </w:p>
    <w:p w14:paraId="5154B7C3" w14:textId="2849FF55" w:rsidR="000C778B" w:rsidRPr="00A94CB1" w:rsidRDefault="00084106" w:rsidP="000C778B">
      <w:pPr>
        <w:numPr>
          <w:ilvl w:val="0"/>
          <w:numId w:val="33"/>
        </w:numPr>
      </w:pPr>
      <w:proofErr w:type="gramStart"/>
      <w:r>
        <w:rPr>
          <w:b/>
          <w:i/>
          <w:iCs/>
        </w:rPr>
        <w:t>username_</w:t>
      </w:r>
      <w:r w:rsidR="00367024">
        <w:rPr>
          <w:b/>
          <w:iCs/>
        </w:rPr>
        <w:t>D20_L01</w:t>
      </w:r>
      <w:r>
        <w:rPr>
          <w:b/>
          <w:iCs/>
        </w:rPr>
        <w:t>_PL_SQL_Intro</w:t>
      </w:r>
      <w:r w:rsidR="000C778B" w:rsidRPr="00A94CB1">
        <w:rPr>
          <w:b/>
          <w:bCs/>
        </w:rPr>
        <w:t>.doc</w:t>
      </w:r>
      <w:r w:rsidR="00241BA8">
        <w:rPr>
          <w:b/>
          <w:bCs/>
        </w:rPr>
        <w:t>x</w:t>
      </w:r>
      <w:proofErr w:type="gramEnd"/>
      <w:r w:rsidR="000C778B" w:rsidRPr="00A94CB1">
        <w:rPr>
          <w:b/>
          <w:bCs/>
        </w:rPr>
        <w:t xml:space="preserve"> </w:t>
      </w:r>
      <w:r w:rsidR="000C778B" w:rsidRPr="00A94CB1">
        <w:t xml:space="preserve">containing </w:t>
      </w:r>
      <w:r w:rsidR="004027A3">
        <w:t>your responses</w:t>
      </w:r>
      <w:r w:rsidR="000C778B" w:rsidRPr="00A94CB1">
        <w:t xml:space="preserve"> created for this lab</w:t>
      </w:r>
      <w:r w:rsidR="00407B2F">
        <w:t xml:space="preserve"> should </w:t>
      </w:r>
      <w:r w:rsidR="00733110">
        <w:t xml:space="preserve">uploaded to </w:t>
      </w:r>
      <w:r w:rsidR="00733110" w:rsidRPr="00733110">
        <w:rPr>
          <w:b/>
        </w:rPr>
        <w:t>Moodle</w:t>
      </w:r>
      <w:r w:rsidR="000C778B" w:rsidRPr="00A94CB1">
        <w:t>.</w:t>
      </w:r>
      <w:r w:rsidR="004027A3">
        <w:t xml:space="preserve">  Please remember to fill in the Effort section of the Marking Rubric.</w:t>
      </w:r>
    </w:p>
    <w:p w14:paraId="3A1A959F" w14:textId="77777777" w:rsidR="000C778B" w:rsidRDefault="000C778B" w:rsidP="00407B2F">
      <w:pPr>
        <w:numPr>
          <w:ilvl w:val="0"/>
          <w:numId w:val="33"/>
        </w:numPr>
      </w:pPr>
      <w:r w:rsidRPr="00A94CB1">
        <w:t xml:space="preserve">The </w:t>
      </w:r>
      <w:r w:rsidR="00367024">
        <w:rPr>
          <w:b/>
        </w:rPr>
        <w:t>Lab 1</w:t>
      </w:r>
      <w:r w:rsidRPr="00A94CB1">
        <w:rPr>
          <w:b/>
        </w:rPr>
        <w:t xml:space="preserve"> Review </w:t>
      </w:r>
      <w:r w:rsidR="00407B2F">
        <w:rPr>
          <w:b/>
        </w:rPr>
        <w:t xml:space="preserve">Quiz </w:t>
      </w:r>
      <w:r w:rsidRPr="00A94CB1">
        <w:t xml:space="preserve">should be </w:t>
      </w:r>
      <w:r w:rsidR="00407B2F">
        <w:t xml:space="preserve">completed in </w:t>
      </w:r>
      <w:r w:rsidR="00407B2F" w:rsidRPr="00733110">
        <w:rPr>
          <w:b/>
        </w:rPr>
        <w:t>Moodle</w:t>
      </w:r>
      <w:r w:rsidRPr="00A94CB1">
        <w:t>.</w:t>
      </w:r>
    </w:p>
    <w:p w14:paraId="28EAD02D" w14:textId="77777777" w:rsidR="00850AB2" w:rsidRPr="00A94CB1" w:rsidRDefault="00850AB2" w:rsidP="00850AB2"/>
    <w:p w14:paraId="534118E7" w14:textId="77777777" w:rsidR="000C778B" w:rsidRPr="00A94CB1" w:rsidRDefault="000C778B" w:rsidP="00A94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4CB1">
        <w:rPr>
          <w:b/>
        </w:rPr>
        <w:t>For each of the blocks created for the following problems, include a comment block at the top of the block with the question number, your name and a brief description of what the block does. Insert comments throughout to explain the steps.</w:t>
      </w:r>
    </w:p>
    <w:p w14:paraId="0365257F" w14:textId="77777777" w:rsidR="000774AB" w:rsidRDefault="000774AB" w:rsidP="00A94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>
        <w:rPr>
          <w:b/>
        </w:rPr>
        <w:t xml:space="preserve">Use ISO/ANSI standards joins for all joins. </w:t>
      </w:r>
    </w:p>
    <w:p w14:paraId="5A5C28DD" w14:textId="77777777" w:rsidR="00A94CB1" w:rsidRPr="00A94CB1" w:rsidRDefault="00A94CB1" w:rsidP="00A94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>
        <w:rPr>
          <w:b/>
        </w:rPr>
        <w:t>Nam</w:t>
      </w:r>
      <w:r w:rsidR="000774AB">
        <w:rPr>
          <w:b/>
        </w:rPr>
        <w:t>e</w:t>
      </w:r>
      <w:r>
        <w:rPr>
          <w:b/>
        </w:rPr>
        <w:t xml:space="preserve"> all identifiers according to the naming standards shown below.</w:t>
      </w:r>
    </w:p>
    <w:p w14:paraId="1C989B2D" w14:textId="77777777" w:rsidR="00352186" w:rsidRPr="00A94CB1" w:rsidRDefault="000C778B" w:rsidP="00A94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 w:rsidRPr="00A94CB1">
        <w:rPr>
          <w:b/>
        </w:rPr>
        <w:t xml:space="preserve">Format all blocks using the SQL </w:t>
      </w:r>
      <w:r w:rsidR="00241BA8">
        <w:rPr>
          <w:b/>
        </w:rPr>
        <w:t>Developer</w:t>
      </w:r>
      <w:r w:rsidRPr="00A94CB1">
        <w:rPr>
          <w:b/>
        </w:rPr>
        <w:t xml:space="preserve"> Formatter</w:t>
      </w:r>
    </w:p>
    <w:p w14:paraId="2585CE9D" w14:textId="77777777" w:rsidR="007C7EA0" w:rsidRPr="004919DA" w:rsidRDefault="007C7EA0" w:rsidP="007C7EA0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4919DA">
        <w:rPr>
          <w:rFonts w:ascii="Arial" w:hAnsi="Arial"/>
          <w:b/>
          <w:sz w:val="24"/>
          <w:szCs w:val="24"/>
          <w:lang w:val="en-US"/>
        </w:rPr>
        <w:t>Naming Standards: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4"/>
        <w:gridCol w:w="948"/>
      </w:tblGrid>
      <w:tr w:rsidR="007C7EA0" w:rsidRPr="006D26C6" w14:paraId="41317D08" w14:textId="77777777" w:rsidTr="00113BCB">
        <w:tc>
          <w:tcPr>
            <w:tcW w:w="2004" w:type="dxa"/>
            <w:shd w:val="clear" w:color="auto" w:fill="E6E6E6"/>
          </w:tcPr>
          <w:p w14:paraId="19541888" w14:textId="77777777" w:rsidR="007C7EA0" w:rsidRPr="006D26C6" w:rsidRDefault="007C7EA0" w:rsidP="00113BCB">
            <w:pPr>
              <w:spacing w:before="120"/>
              <w:rPr>
                <w:b/>
              </w:rPr>
            </w:pPr>
            <w:r w:rsidRPr="006D26C6">
              <w:rPr>
                <w:b/>
              </w:rPr>
              <w:t>Identifier type</w:t>
            </w:r>
          </w:p>
        </w:tc>
        <w:tc>
          <w:tcPr>
            <w:tcW w:w="948" w:type="dxa"/>
            <w:shd w:val="clear" w:color="auto" w:fill="E6E6E6"/>
          </w:tcPr>
          <w:p w14:paraId="4A3DD56C" w14:textId="77777777" w:rsidR="007C7EA0" w:rsidRPr="006D26C6" w:rsidRDefault="007C7EA0" w:rsidP="00113BCB">
            <w:pPr>
              <w:spacing w:before="120"/>
              <w:rPr>
                <w:b/>
              </w:rPr>
            </w:pPr>
            <w:r w:rsidRPr="006D26C6">
              <w:rPr>
                <w:b/>
              </w:rPr>
              <w:t xml:space="preserve">Prefix </w:t>
            </w:r>
          </w:p>
        </w:tc>
      </w:tr>
      <w:tr w:rsidR="007C7EA0" w:rsidRPr="006D26C6" w14:paraId="4B176945" w14:textId="77777777" w:rsidTr="00113BCB">
        <w:tc>
          <w:tcPr>
            <w:tcW w:w="2004" w:type="dxa"/>
          </w:tcPr>
          <w:p w14:paraId="22966BDB" w14:textId="77777777" w:rsidR="007C7EA0" w:rsidRPr="00A94CB1" w:rsidRDefault="007C7EA0" w:rsidP="00113BCB">
            <w:pPr>
              <w:spacing w:before="120"/>
            </w:pPr>
            <w:r w:rsidRPr="00A94CB1">
              <w:t>local variables</w:t>
            </w:r>
          </w:p>
        </w:tc>
        <w:tc>
          <w:tcPr>
            <w:tcW w:w="948" w:type="dxa"/>
          </w:tcPr>
          <w:p w14:paraId="7FB48320" w14:textId="77777777" w:rsidR="007C7EA0" w:rsidRPr="00A94CB1" w:rsidRDefault="007C7EA0" w:rsidP="00113BCB">
            <w:pPr>
              <w:spacing w:before="120"/>
            </w:pPr>
            <w:r w:rsidRPr="00A94CB1">
              <w:t>lv_</w:t>
            </w:r>
          </w:p>
        </w:tc>
      </w:tr>
      <w:tr w:rsidR="007C7EA0" w:rsidRPr="006D26C6" w14:paraId="017D2513" w14:textId="77777777" w:rsidTr="00113BCB">
        <w:tc>
          <w:tcPr>
            <w:tcW w:w="2004" w:type="dxa"/>
          </w:tcPr>
          <w:p w14:paraId="5C2E65A4" w14:textId="77777777" w:rsidR="007C7EA0" w:rsidRPr="00850AB2" w:rsidRDefault="007C7EA0" w:rsidP="00113BCB">
            <w:pPr>
              <w:spacing w:before="120"/>
            </w:pPr>
            <w:r>
              <w:t>l</w:t>
            </w:r>
            <w:r w:rsidRPr="00850AB2">
              <w:t xml:space="preserve">ocal </w:t>
            </w:r>
            <w:r>
              <w:t>c</w:t>
            </w:r>
            <w:r w:rsidRPr="00850AB2">
              <w:t>onstant</w:t>
            </w:r>
          </w:p>
        </w:tc>
        <w:tc>
          <w:tcPr>
            <w:tcW w:w="948" w:type="dxa"/>
          </w:tcPr>
          <w:p w14:paraId="7AFE1BCB" w14:textId="77777777" w:rsidR="007C7EA0" w:rsidRPr="00A94CB1" w:rsidRDefault="007C7EA0" w:rsidP="00113BCB">
            <w:pPr>
              <w:spacing w:before="120"/>
            </w:pPr>
            <w:proofErr w:type="spellStart"/>
            <w:r>
              <w:t>lc</w:t>
            </w:r>
            <w:proofErr w:type="spellEnd"/>
            <w:r>
              <w:t>_</w:t>
            </w:r>
          </w:p>
        </w:tc>
      </w:tr>
    </w:tbl>
    <w:p w14:paraId="4FB7A8C1" w14:textId="77777777" w:rsidR="00806261" w:rsidRDefault="00806261" w:rsidP="00806261">
      <w:pPr>
        <w:pStyle w:val="Heading1"/>
      </w:pPr>
      <w:r w:rsidRPr="00A94CB1">
        <w:t xml:space="preserve">SQL </w:t>
      </w:r>
      <w:r>
        <w:t>Review</w:t>
      </w:r>
    </w:p>
    <w:p w14:paraId="53D1CBEE" w14:textId="77777777" w:rsidR="00806261" w:rsidRPr="00407B2F" w:rsidRDefault="006C1393" w:rsidP="00806261">
      <w:pPr>
        <w:pStyle w:val="Heading2"/>
      </w:pPr>
      <w:r>
        <w:t>Complete the Lab 1</w:t>
      </w:r>
      <w:r w:rsidR="00806261">
        <w:t xml:space="preserve"> Review Quiz in Moodle.</w:t>
      </w:r>
    </w:p>
    <w:p w14:paraId="32893ECE" w14:textId="77777777" w:rsidR="00806261" w:rsidRPr="0050495F" w:rsidRDefault="00806261" w:rsidP="00806261"/>
    <w:p w14:paraId="563B3A67" w14:textId="77777777" w:rsidR="000774AB" w:rsidRPr="00806261" w:rsidRDefault="000774AB" w:rsidP="00806261">
      <w:pPr>
        <w:pStyle w:val="Heading2"/>
      </w:pPr>
      <w:r w:rsidRPr="00806261">
        <w:t>ISO/ANSI Standard Joins</w:t>
      </w:r>
    </w:p>
    <w:p w14:paraId="393C6BE4" w14:textId="2BC0D71E" w:rsidR="000774AB" w:rsidRPr="00806261" w:rsidRDefault="000774AB" w:rsidP="00806261">
      <w:pPr>
        <w:keepNext/>
        <w:tabs>
          <w:tab w:val="left" w:pos="1440"/>
        </w:tabs>
        <w:spacing w:before="120"/>
        <w:ind w:left="1440" w:hanging="1440"/>
      </w:pPr>
      <w:r w:rsidRPr="00806261">
        <w:rPr>
          <w:i/>
        </w:rPr>
        <w:t>Purpose:</w:t>
      </w:r>
      <w:r w:rsidRPr="00806261">
        <w:tab/>
      </w:r>
      <w:r w:rsidR="00806261" w:rsidRPr="00806261">
        <w:t xml:space="preserve">Review </w:t>
      </w:r>
      <w:r w:rsidR="00286082">
        <w:t xml:space="preserve">SQL queries and </w:t>
      </w:r>
      <w:r w:rsidR="00806261" w:rsidRPr="00806261">
        <w:t>how</w:t>
      </w:r>
      <w:r w:rsidRPr="00806261">
        <w:t xml:space="preserve"> to write inner and outer joins in Oracle using ISO/ANSI standard notation.</w:t>
      </w:r>
    </w:p>
    <w:p w14:paraId="5E03E7F0" w14:textId="77777777" w:rsidR="000774AB" w:rsidRPr="00806261" w:rsidRDefault="000774AB" w:rsidP="00806261">
      <w:pPr>
        <w:keepNext/>
        <w:spacing w:before="120"/>
        <w:rPr>
          <w:i/>
        </w:rPr>
      </w:pPr>
      <w:r w:rsidRPr="00806261">
        <w:rPr>
          <w:i/>
        </w:rPr>
        <w:t>To Do:</w:t>
      </w:r>
    </w:p>
    <w:p w14:paraId="56E5C16C" w14:textId="7C383F0F" w:rsidR="006C1393" w:rsidRDefault="006C1393" w:rsidP="00806261">
      <w:pPr>
        <w:pStyle w:val="Heading3"/>
      </w:pPr>
      <w:r>
        <w:t xml:space="preserve">Install the Shah </w:t>
      </w:r>
      <w:proofErr w:type="gramStart"/>
      <w:r>
        <w:t>table</w:t>
      </w:r>
      <w:proofErr w:type="gramEnd"/>
      <w:r>
        <w:t xml:space="preserve"> database (see Moodle for the “</w:t>
      </w:r>
      <w:r w:rsidR="00D43516">
        <w:t xml:space="preserve">Recreate Shah Table” </w:t>
      </w:r>
      <w:proofErr w:type="spellStart"/>
      <w:r w:rsidR="00D43516">
        <w:t>sql</w:t>
      </w:r>
      <w:proofErr w:type="spellEnd"/>
      <w:r w:rsidR="00D43516">
        <w:t xml:space="preserve"> script</w:t>
      </w:r>
      <w:r>
        <w:t>.</w:t>
      </w:r>
      <w:r w:rsidR="00D43516">
        <w:t xml:space="preserve">  You should have already done this as part of the in-class exercises)</w:t>
      </w:r>
    </w:p>
    <w:p w14:paraId="473A20E7" w14:textId="77777777" w:rsidR="000774AB" w:rsidRPr="000774AB" w:rsidRDefault="006C1393" w:rsidP="00806261">
      <w:pPr>
        <w:pStyle w:val="Heading3"/>
      </w:pPr>
      <w:r>
        <w:t xml:space="preserve">Provide the SQL statement for the following queries.  They MUST be </w:t>
      </w:r>
      <w:r w:rsidR="000774AB" w:rsidRPr="000774AB">
        <w:t>ISO/ANSI standard joins</w:t>
      </w:r>
      <w:r>
        <w:t xml:space="preserve"> syntax</w:t>
      </w:r>
      <w:r w:rsidR="000774AB" w:rsidRPr="000774AB">
        <w:t>.</w:t>
      </w:r>
      <w:r>
        <w:t xml:space="preserve">  You must also provide your sample output.</w:t>
      </w:r>
      <w:r w:rsidR="000774AB" w:rsidRPr="000774AB">
        <w:t xml:space="preserve"> </w:t>
      </w:r>
    </w:p>
    <w:p w14:paraId="1C0D2180" w14:textId="77777777" w:rsidR="000774AB" w:rsidRPr="000774AB" w:rsidRDefault="000774AB" w:rsidP="00806261">
      <w:pPr>
        <w:pStyle w:val="Heading4"/>
      </w:pPr>
      <w:r w:rsidRPr="000774AB">
        <w:t xml:space="preserve">List all classrooms in use on Mondays at 9:00 in the SP03 term: </w:t>
      </w:r>
    </w:p>
    <w:p w14:paraId="3ECAEE56" w14:textId="77777777" w:rsidR="000774AB" w:rsidRDefault="006C1393" w:rsidP="0080626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SQL:</w:t>
      </w:r>
    </w:p>
    <w:p w14:paraId="03A533C4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SELECT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cs.roomid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</w:p>
    <w:p w14:paraId="73BFAB5C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FROM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iu_crssection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cs</w:t>
      </w:r>
      <w:proofErr w:type="spellEnd"/>
    </w:p>
    <w:p w14:paraId="1B1DDB5D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INNER JOIN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iu_location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l</w:t>
      </w:r>
    </w:p>
    <w:p w14:paraId="63754AD6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on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l.ROOMID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cs.ROOMID</w:t>
      </w:r>
      <w:proofErr w:type="spellEnd"/>
    </w:p>
    <w:p w14:paraId="25C4DB98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WHERE day like 'M%'</w:t>
      </w:r>
    </w:p>
    <w:p w14:paraId="0C29269F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lastRenderedPageBreak/>
        <w:t xml:space="preserve">  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and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termid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'SP03'</w:t>
      </w:r>
    </w:p>
    <w:p w14:paraId="21BB516B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and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starttime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'09:00'</w:t>
      </w:r>
    </w:p>
    <w:p w14:paraId="2A2F3D6E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and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l.ROOMTYPE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'C'</w:t>
      </w:r>
    </w:p>
    <w:p w14:paraId="3F62551D" w14:textId="4E809373" w:rsidR="001E2E8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14:paraId="47938656" w14:textId="77777777" w:rsidR="001E2E89" w:rsidRDefault="001E2E89" w:rsidP="001E2E8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3281200D" w14:textId="3A681FAA" w:rsidR="006C1393" w:rsidRDefault="006C1393" w:rsidP="001E2E8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output:</w:t>
      </w:r>
    </w:p>
    <w:p w14:paraId="20096042" w14:textId="0A21B898" w:rsidR="00286082" w:rsidRPr="000774AB" w:rsidRDefault="001E2E89" w:rsidP="0080626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eastAsia="en-CA"/>
        </w:rPr>
      </w:pPr>
      <w:r>
        <w:rPr>
          <w:rFonts w:ascii="Courier New" w:hAnsi="Courier New" w:cs="Courier New"/>
          <w:noProof/>
          <w:color w:val="000000"/>
          <w:sz w:val="20"/>
          <w:lang w:val="en-US"/>
        </w:rPr>
        <w:drawing>
          <wp:inline distT="0" distB="0" distL="0" distR="0" wp14:anchorId="4AB34D00" wp14:editId="6A5719AA">
            <wp:extent cx="885949" cy="4572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6585" w14:textId="77777777" w:rsidR="000774AB" w:rsidRPr="000774AB" w:rsidRDefault="000774AB" w:rsidP="00806261">
      <w:pPr>
        <w:pStyle w:val="Heading4"/>
      </w:pPr>
      <w:r w:rsidRPr="000774AB">
        <w:t xml:space="preserve">List all the </w:t>
      </w:r>
      <w:r w:rsidR="00A5157D">
        <w:t>course sections</w:t>
      </w:r>
      <w:r w:rsidRPr="000774AB">
        <w:t xml:space="preserve"> and the </w:t>
      </w:r>
      <w:r w:rsidR="00A5157D">
        <w:t xml:space="preserve">name of faculty member teaching </w:t>
      </w:r>
      <w:r w:rsidRPr="000774AB">
        <w:t xml:space="preserve">each. Include any </w:t>
      </w:r>
      <w:r w:rsidR="00A5157D">
        <w:t>course sections that have not been assigned a teacher</w:t>
      </w:r>
      <w:r w:rsidRPr="000774AB">
        <w:t xml:space="preserve">. </w:t>
      </w:r>
    </w:p>
    <w:p w14:paraId="7CBE6E23" w14:textId="77777777" w:rsidR="006C1393" w:rsidRDefault="006C1393" w:rsidP="006C139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SQL:</w:t>
      </w:r>
    </w:p>
    <w:p w14:paraId="313471DD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SELECT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cs.csid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, </w:t>
      </w:r>
      <w:proofErr w:type="spellStart"/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nvl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(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f.name, 'unassigned') AS "Teacher"</w:t>
      </w:r>
    </w:p>
    <w:p w14:paraId="4401007B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FROM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iu_crssection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cs</w:t>
      </w:r>
      <w:proofErr w:type="spellEnd"/>
    </w:p>
    <w:p w14:paraId="757C3650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LEFT JOIN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iu_faculty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f</w:t>
      </w:r>
    </w:p>
    <w:p w14:paraId="413D676E" w14:textId="393C8DC7" w:rsidR="006C1393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on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cs.facultyid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f.FACULTYID</w:t>
      </w:r>
      <w:proofErr w:type="spellEnd"/>
    </w:p>
    <w:p w14:paraId="6BB5AB71" w14:textId="77777777" w:rsidR="006C1393" w:rsidRDefault="006C1393" w:rsidP="006C139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output:</w:t>
      </w:r>
    </w:p>
    <w:p w14:paraId="337F0F01" w14:textId="248C632D" w:rsidR="006C1393" w:rsidRDefault="001E2E89" w:rsidP="006C139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lang w:val="en-US"/>
        </w:rPr>
        <w:lastRenderedPageBreak/>
        <w:drawing>
          <wp:inline distT="0" distB="0" distL="0" distR="0" wp14:anchorId="38C56860" wp14:editId="620C3E81">
            <wp:extent cx="1848108" cy="591585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6411" w14:textId="77777777" w:rsidR="006C1393" w:rsidRPr="000774AB" w:rsidRDefault="006C1393" w:rsidP="006C139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eastAsia="en-CA"/>
        </w:rPr>
      </w:pPr>
    </w:p>
    <w:p w14:paraId="485EBDB0" w14:textId="77777777" w:rsidR="00BF5417" w:rsidRDefault="00BF5417" w:rsidP="00AD510F">
      <w:pPr>
        <w:pStyle w:val="Heading4"/>
      </w:pPr>
      <w:r w:rsidRPr="000774AB">
        <w:t xml:space="preserve">Write a query to list the </w:t>
      </w:r>
      <w:proofErr w:type="spellStart"/>
      <w:r w:rsidRPr="000774AB">
        <w:t>NamanNavan</w:t>
      </w:r>
      <w:proofErr w:type="spellEnd"/>
      <w:r w:rsidRPr="000774AB">
        <w:t xml:space="preserve"> </w:t>
      </w:r>
      <w:r>
        <w:t xml:space="preserve">supervisors </w:t>
      </w:r>
      <w:r w:rsidRPr="000774AB">
        <w:t xml:space="preserve">and the employees that they supervise. Include employees with no supervisor. </w:t>
      </w:r>
    </w:p>
    <w:p w14:paraId="759FD6C9" w14:textId="77777777" w:rsidR="006C1393" w:rsidRDefault="006C1393" w:rsidP="006C139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SQL:</w:t>
      </w:r>
    </w:p>
    <w:p w14:paraId="79E226FB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SELECT REGEXP_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REPLACE(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e2.fname||' '||e2.lname, '^ $', 'No supervisor') AS "Supervisor", </w:t>
      </w:r>
    </w:p>
    <w:p w14:paraId="73FE5BCC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e.fname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||' '||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e.lname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AS "Employee"</w:t>
      </w:r>
    </w:p>
    <w:p w14:paraId="0014A19E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FROM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nn_employee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e</w:t>
      </w:r>
    </w:p>
    <w:p w14:paraId="3288CB4B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LEFT JOIN N</w:t>
      </w:r>
      <w:bookmarkStart w:id="2" w:name="_GoBack"/>
      <w:bookmarkEnd w:id="2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N_EMPLOYEE e2</w:t>
      </w:r>
    </w:p>
    <w:p w14:paraId="39D0C0C9" w14:textId="44EBCC1F" w:rsidR="006C1393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on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e.supervisor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e2.employeeid</w:t>
      </w:r>
      <w:r w:rsidR="006C1393"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output:</w:t>
      </w:r>
    </w:p>
    <w:p w14:paraId="1880BCE8" w14:textId="77777777" w:rsidR="006C1393" w:rsidRDefault="006C1393" w:rsidP="006C139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1DDBDA9D" w14:textId="3EE6D779" w:rsidR="006C1393" w:rsidRPr="006C1393" w:rsidRDefault="001E2E89" w:rsidP="006C1393">
      <w:r>
        <w:rPr>
          <w:noProof/>
          <w:lang w:val="en-US"/>
        </w:rPr>
        <w:lastRenderedPageBreak/>
        <w:drawing>
          <wp:inline distT="0" distB="0" distL="0" distR="0" wp14:anchorId="38E515F9" wp14:editId="22529B5B">
            <wp:extent cx="2248214" cy="1800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73B5" w14:textId="77777777" w:rsidR="00BF5417" w:rsidRDefault="00BF5417" w:rsidP="00806261">
      <w:pPr>
        <w:spacing w:before="120"/>
        <w:ind w:left="360"/>
        <w:rPr>
          <w:b/>
          <w:i/>
        </w:rPr>
      </w:pPr>
      <w:r w:rsidRPr="000774AB">
        <w:rPr>
          <w:b/>
          <w:i/>
        </w:rPr>
        <w:t>Expected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7"/>
        <w:gridCol w:w="2017"/>
      </w:tblGrid>
      <w:tr w:rsidR="00BF5417" w:rsidRPr="00874EC7" w14:paraId="5B62C59F" w14:textId="77777777" w:rsidTr="00DE173F">
        <w:tc>
          <w:tcPr>
            <w:tcW w:w="2017" w:type="dxa"/>
          </w:tcPr>
          <w:p w14:paraId="4089A2D9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Supervisor</w:t>
            </w:r>
          </w:p>
        </w:tc>
        <w:tc>
          <w:tcPr>
            <w:tcW w:w="2017" w:type="dxa"/>
          </w:tcPr>
          <w:p w14:paraId="7B392C3B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Employee</w:t>
            </w:r>
          </w:p>
        </w:tc>
      </w:tr>
      <w:tr w:rsidR="00BF5417" w:rsidRPr="00874EC7" w14:paraId="7F0D2003" w14:textId="77777777" w:rsidTr="00DE173F">
        <w:tc>
          <w:tcPr>
            <w:tcW w:w="2017" w:type="dxa"/>
          </w:tcPr>
          <w:p w14:paraId="77445E11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No supervisor</w:t>
            </w:r>
          </w:p>
        </w:tc>
        <w:tc>
          <w:tcPr>
            <w:tcW w:w="2017" w:type="dxa"/>
          </w:tcPr>
          <w:p w14:paraId="14D9B54E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John Smith</w:t>
            </w:r>
          </w:p>
        </w:tc>
      </w:tr>
      <w:tr w:rsidR="00BF5417" w:rsidRPr="00874EC7" w14:paraId="5A93266D" w14:textId="77777777" w:rsidTr="00DE173F">
        <w:tc>
          <w:tcPr>
            <w:tcW w:w="2017" w:type="dxa"/>
          </w:tcPr>
          <w:p w14:paraId="35921983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John Smith</w:t>
            </w:r>
          </w:p>
        </w:tc>
        <w:tc>
          <w:tcPr>
            <w:tcW w:w="2017" w:type="dxa"/>
          </w:tcPr>
          <w:p w14:paraId="40E98B56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Larry Houston</w:t>
            </w:r>
          </w:p>
        </w:tc>
      </w:tr>
      <w:tr w:rsidR="00BF5417" w:rsidRPr="00874EC7" w14:paraId="6A264569" w14:textId="77777777" w:rsidTr="00DE173F">
        <w:tc>
          <w:tcPr>
            <w:tcW w:w="2017" w:type="dxa"/>
          </w:tcPr>
          <w:p w14:paraId="5A3608AD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John Smith</w:t>
            </w:r>
          </w:p>
        </w:tc>
        <w:tc>
          <w:tcPr>
            <w:tcW w:w="2017" w:type="dxa"/>
          </w:tcPr>
          <w:p w14:paraId="65F7AFF5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Sandi Roberts</w:t>
            </w:r>
          </w:p>
        </w:tc>
      </w:tr>
      <w:tr w:rsidR="00BF5417" w:rsidRPr="00874EC7" w14:paraId="258109A9" w14:textId="77777777" w:rsidTr="00DE173F">
        <w:tc>
          <w:tcPr>
            <w:tcW w:w="2017" w:type="dxa"/>
          </w:tcPr>
          <w:p w14:paraId="5941AD34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Derek Dev</w:t>
            </w:r>
          </w:p>
        </w:tc>
        <w:tc>
          <w:tcPr>
            <w:tcW w:w="2017" w:type="dxa"/>
          </w:tcPr>
          <w:p w14:paraId="479E787C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Alex McCall</w:t>
            </w:r>
          </w:p>
        </w:tc>
      </w:tr>
      <w:tr w:rsidR="00BF5417" w:rsidRPr="00874EC7" w14:paraId="2A344D8A" w14:textId="77777777" w:rsidTr="00DE173F">
        <w:tc>
          <w:tcPr>
            <w:tcW w:w="2017" w:type="dxa"/>
          </w:tcPr>
          <w:p w14:paraId="625C5F5A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John Smith</w:t>
            </w:r>
          </w:p>
        </w:tc>
        <w:tc>
          <w:tcPr>
            <w:tcW w:w="2017" w:type="dxa"/>
          </w:tcPr>
          <w:p w14:paraId="0CC2DA10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Derek Dev</w:t>
            </w:r>
          </w:p>
        </w:tc>
      </w:tr>
      <w:tr w:rsidR="00BF5417" w:rsidRPr="00874EC7" w14:paraId="6CF3EA20" w14:textId="77777777" w:rsidTr="00DE173F">
        <w:tc>
          <w:tcPr>
            <w:tcW w:w="2017" w:type="dxa"/>
          </w:tcPr>
          <w:p w14:paraId="338F63AD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Stanley Garner</w:t>
            </w:r>
          </w:p>
        </w:tc>
        <w:tc>
          <w:tcPr>
            <w:tcW w:w="2017" w:type="dxa"/>
          </w:tcPr>
          <w:p w14:paraId="1EEFB4B3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proofErr w:type="spellStart"/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Jinku</w:t>
            </w:r>
            <w:proofErr w:type="spellEnd"/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 xml:space="preserve"> Shaw</w:t>
            </w:r>
          </w:p>
        </w:tc>
      </w:tr>
      <w:tr w:rsidR="00BF5417" w:rsidRPr="00874EC7" w14:paraId="49FDE6FA" w14:textId="77777777" w:rsidTr="00DE173F">
        <w:tc>
          <w:tcPr>
            <w:tcW w:w="2017" w:type="dxa"/>
          </w:tcPr>
          <w:p w14:paraId="6469C92E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John Smith</w:t>
            </w:r>
          </w:p>
        </w:tc>
        <w:tc>
          <w:tcPr>
            <w:tcW w:w="2017" w:type="dxa"/>
          </w:tcPr>
          <w:p w14:paraId="4957D7C8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Stanley Garner</w:t>
            </w:r>
          </w:p>
        </w:tc>
      </w:tr>
      <w:tr w:rsidR="00BF5417" w:rsidRPr="00874EC7" w14:paraId="3E6BD571" w14:textId="77777777" w:rsidTr="00DE173F">
        <w:tc>
          <w:tcPr>
            <w:tcW w:w="2017" w:type="dxa"/>
          </w:tcPr>
          <w:p w14:paraId="2C92DE10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Sandi Roberts</w:t>
            </w:r>
          </w:p>
        </w:tc>
        <w:tc>
          <w:tcPr>
            <w:tcW w:w="2017" w:type="dxa"/>
          </w:tcPr>
          <w:p w14:paraId="195DCC1B" w14:textId="77777777" w:rsidR="00BF5417" w:rsidRPr="00874EC7" w:rsidRDefault="00BF5417" w:rsidP="00806261">
            <w:pPr>
              <w:rPr>
                <w:rFonts w:ascii="Courier New" w:hAnsi="Courier New" w:cs="Courier New"/>
                <w:b/>
                <w:bCs/>
                <w:sz w:val="20"/>
                <w:lang w:eastAsia="en-CA"/>
              </w:rPr>
            </w:pPr>
            <w:r w:rsidRPr="00874EC7">
              <w:rPr>
                <w:rFonts w:ascii="Courier New" w:hAnsi="Courier New" w:cs="Courier New"/>
                <w:b/>
                <w:bCs/>
                <w:sz w:val="20"/>
                <w:lang w:eastAsia="en-CA"/>
              </w:rPr>
              <w:t>Sunny Chen</w:t>
            </w:r>
          </w:p>
        </w:tc>
      </w:tr>
    </w:tbl>
    <w:p w14:paraId="0840808E" w14:textId="77777777" w:rsidR="00D43516" w:rsidRPr="00D43516" w:rsidRDefault="00D43516" w:rsidP="00D43516"/>
    <w:p w14:paraId="2D907F69" w14:textId="1B749EFC" w:rsidR="00D43516" w:rsidRDefault="00D43516">
      <w:r>
        <w:br w:type="page"/>
      </w:r>
    </w:p>
    <w:p w14:paraId="6403FA18" w14:textId="77777777" w:rsidR="00D43516" w:rsidRPr="00D43516" w:rsidRDefault="00D43516" w:rsidP="00D43516"/>
    <w:p w14:paraId="49E81B47" w14:textId="77777777" w:rsidR="000C778B" w:rsidRPr="00A94CB1" w:rsidRDefault="00806261" w:rsidP="000774AB">
      <w:pPr>
        <w:pStyle w:val="Heading1"/>
      </w:pPr>
      <w:r>
        <w:t xml:space="preserve">PL/SQL </w:t>
      </w:r>
      <w:r w:rsidR="00AD510F">
        <w:t>Intro</w:t>
      </w:r>
    </w:p>
    <w:p w14:paraId="686B5AB7" w14:textId="77777777" w:rsidR="000C778B" w:rsidRPr="00A94CB1" w:rsidRDefault="000C778B" w:rsidP="000C778B">
      <w:pPr>
        <w:keepNext/>
        <w:spacing w:before="120"/>
        <w:rPr>
          <w:b/>
          <w:i/>
        </w:rPr>
      </w:pPr>
      <w:r w:rsidRPr="00A94CB1">
        <w:rPr>
          <w:b/>
          <w:i/>
        </w:rPr>
        <w:t xml:space="preserve">Objectives: </w:t>
      </w:r>
    </w:p>
    <w:p w14:paraId="79841C35" w14:textId="77777777" w:rsidR="000C778B" w:rsidRPr="00A94CB1" w:rsidRDefault="000C778B" w:rsidP="000C778B">
      <w:pPr>
        <w:keepNext/>
        <w:numPr>
          <w:ilvl w:val="0"/>
          <w:numId w:val="29"/>
        </w:numPr>
        <w:tabs>
          <w:tab w:val="clear" w:pos="720"/>
        </w:tabs>
        <w:ind w:left="720"/>
      </w:pPr>
      <w:r w:rsidRPr="00A94CB1">
        <w:t xml:space="preserve">Learn to code a simple PL/SQL block </w:t>
      </w:r>
    </w:p>
    <w:p w14:paraId="5C3B1583" w14:textId="77777777" w:rsidR="000C778B" w:rsidRPr="00A94CB1" w:rsidRDefault="000C778B" w:rsidP="000C778B">
      <w:pPr>
        <w:keepNext/>
        <w:numPr>
          <w:ilvl w:val="0"/>
          <w:numId w:val="29"/>
        </w:numPr>
        <w:tabs>
          <w:tab w:val="clear" w:pos="720"/>
        </w:tabs>
        <w:ind w:left="720"/>
      </w:pPr>
      <w:r w:rsidRPr="00A94CB1">
        <w:t>Learn to display messages using the PUT_LINE procedure of the DBMS_OUTPUT package</w:t>
      </w:r>
    </w:p>
    <w:p w14:paraId="61B530F5" w14:textId="77777777" w:rsidR="000C778B" w:rsidRDefault="000C778B" w:rsidP="000C778B">
      <w:pPr>
        <w:keepNext/>
        <w:numPr>
          <w:ilvl w:val="0"/>
          <w:numId w:val="29"/>
        </w:numPr>
        <w:tabs>
          <w:tab w:val="clear" w:pos="720"/>
        </w:tabs>
        <w:ind w:left="720"/>
      </w:pPr>
      <w:r w:rsidRPr="00A94CB1">
        <w:t>Learn to use substitution variables to input data to a PL/SQL block</w:t>
      </w:r>
    </w:p>
    <w:p w14:paraId="7F241632" w14:textId="77777777" w:rsidR="00903918" w:rsidRPr="00A94CB1" w:rsidRDefault="00903918" w:rsidP="000C778B">
      <w:pPr>
        <w:keepNext/>
        <w:numPr>
          <w:ilvl w:val="0"/>
          <w:numId w:val="29"/>
        </w:numPr>
        <w:tabs>
          <w:tab w:val="clear" w:pos="720"/>
        </w:tabs>
        <w:ind w:left="720"/>
      </w:pPr>
      <w:r>
        <w:t>Select into scalar variables</w:t>
      </w:r>
    </w:p>
    <w:p w14:paraId="26746B49" w14:textId="77777777" w:rsidR="000C778B" w:rsidRPr="00A94CB1" w:rsidRDefault="000C778B" w:rsidP="000C778B">
      <w:pPr>
        <w:keepNext/>
        <w:spacing w:before="120"/>
        <w:rPr>
          <w:b/>
          <w:i/>
        </w:rPr>
      </w:pPr>
      <w:r w:rsidRPr="00A94CB1">
        <w:rPr>
          <w:b/>
          <w:i/>
        </w:rPr>
        <w:t>To Do:</w:t>
      </w:r>
    </w:p>
    <w:p w14:paraId="5B449161" w14:textId="6AD5D6A7" w:rsidR="00B016BF" w:rsidRDefault="007C7EA0" w:rsidP="00BF5417">
      <w:pPr>
        <w:pStyle w:val="Heading2"/>
      </w:pPr>
      <w:r>
        <w:t>Write a PL/SQL blo</w:t>
      </w:r>
      <w:r w:rsidR="00336A52">
        <w:t>ck to find the square, c</w:t>
      </w:r>
      <w:r>
        <w:t>ube and double of a number inputted with a substitution variable, and print the results using the built-in package DBMS_OUTPUT</w:t>
      </w:r>
      <w:r w:rsidR="00B016BF" w:rsidRPr="00A94CB1">
        <w:t xml:space="preserve">. </w:t>
      </w:r>
      <w:r w:rsidR="00286082">
        <w:t xml:space="preserve"> </w:t>
      </w:r>
      <w:r w:rsidR="00B016BF" w:rsidRPr="00A94CB1">
        <w:t xml:space="preserve">Once your PL/SQL block is working, </w:t>
      </w:r>
      <w:r w:rsidR="00B016BF">
        <w:t>f</w:t>
      </w:r>
      <w:r w:rsidR="00B016BF" w:rsidRPr="00A94CB1">
        <w:t xml:space="preserve">ormat </w:t>
      </w:r>
      <w:r w:rsidR="00B016BF">
        <w:t xml:space="preserve">it and </w:t>
      </w:r>
      <w:r w:rsidR="00B016BF" w:rsidRPr="00A94CB1">
        <w:t xml:space="preserve">copy </w:t>
      </w:r>
      <w:r w:rsidR="00286082">
        <w:t>it below.</w:t>
      </w:r>
      <w:r w:rsidR="00B016BF">
        <w:t xml:space="preserve"> </w:t>
      </w:r>
      <w:r w:rsidR="00407BCA">
        <w:t>Include a sample of the output as well.</w:t>
      </w:r>
    </w:p>
    <w:p w14:paraId="708A297A" w14:textId="77777777" w:rsidR="00B016BF" w:rsidRDefault="00B016BF" w:rsidP="00B016BF">
      <w:pPr>
        <w:spacing w:before="120"/>
        <w:ind w:left="360"/>
      </w:pPr>
      <w:r>
        <w:t>If 7 was entered as the number, the output should look similar to:</w:t>
      </w:r>
    </w:p>
    <w:p w14:paraId="7F661518" w14:textId="77777777" w:rsidR="00B016BF" w:rsidRPr="00696DF1" w:rsidRDefault="00C67F7A" w:rsidP="00B0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  <w:sz w:val="20"/>
          <w:lang w:eastAsia="en-CA"/>
        </w:rPr>
      </w:pPr>
      <w:r>
        <w:rPr>
          <w:rFonts w:ascii="Courier New" w:hAnsi="Courier New" w:cs="Courier New"/>
          <w:b/>
          <w:bCs/>
          <w:sz w:val="20"/>
          <w:lang w:eastAsia="en-CA"/>
        </w:rPr>
        <w:t>The s</w:t>
      </w:r>
      <w:r w:rsidR="00B016BF" w:rsidRPr="00696DF1">
        <w:rPr>
          <w:rFonts w:ascii="Courier New" w:hAnsi="Courier New" w:cs="Courier New"/>
          <w:b/>
          <w:bCs/>
          <w:sz w:val="20"/>
          <w:lang w:eastAsia="en-CA"/>
        </w:rPr>
        <w:t>quare of 7</w:t>
      </w:r>
      <w:r>
        <w:rPr>
          <w:rFonts w:ascii="Courier New" w:hAnsi="Courier New" w:cs="Courier New"/>
          <w:b/>
          <w:bCs/>
          <w:sz w:val="20"/>
          <w:lang w:eastAsia="en-CA"/>
        </w:rPr>
        <w:t xml:space="preserve"> is</w:t>
      </w:r>
      <w:r w:rsidR="00B016BF" w:rsidRPr="00696DF1">
        <w:rPr>
          <w:rFonts w:ascii="Courier New" w:hAnsi="Courier New" w:cs="Courier New"/>
          <w:b/>
          <w:bCs/>
          <w:sz w:val="20"/>
          <w:lang w:eastAsia="en-CA"/>
        </w:rPr>
        <w:t xml:space="preserve"> 49</w:t>
      </w:r>
    </w:p>
    <w:p w14:paraId="0A442997" w14:textId="77777777" w:rsidR="00B016BF" w:rsidRPr="00696DF1" w:rsidRDefault="00C67F7A" w:rsidP="00B0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  <w:sz w:val="20"/>
          <w:lang w:eastAsia="en-CA"/>
        </w:rPr>
      </w:pPr>
      <w:r>
        <w:rPr>
          <w:rFonts w:ascii="Courier New" w:hAnsi="Courier New" w:cs="Courier New"/>
          <w:b/>
          <w:bCs/>
          <w:sz w:val="20"/>
          <w:lang w:eastAsia="en-CA"/>
        </w:rPr>
        <w:t>The c</w:t>
      </w:r>
      <w:r w:rsidR="00B016BF" w:rsidRPr="00696DF1">
        <w:rPr>
          <w:rFonts w:ascii="Courier New" w:hAnsi="Courier New" w:cs="Courier New"/>
          <w:b/>
          <w:bCs/>
          <w:sz w:val="20"/>
          <w:lang w:eastAsia="en-CA"/>
        </w:rPr>
        <w:t>ube of 7</w:t>
      </w:r>
      <w:r>
        <w:rPr>
          <w:rFonts w:ascii="Courier New" w:hAnsi="Courier New" w:cs="Courier New"/>
          <w:b/>
          <w:bCs/>
          <w:sz w:val="20"/>
          <w:lang w:eastAsia="en-CA"/>
        </w:rPr>
        <w:t xml:space="preserve"> is</w:t>
      </w:r>
      <w:r w:rsidR="00B016BF" w:rsidRPr="00696DF1">
        <w:rPr>
          <w:rFonts w:ascii="Courier New" w:hAnsi="Courier New" w:cs="Courier New"/>
          <w:b/>
          <w:bCs/>
          <w:sz w:val="20"/>
          <w:lang w:eastAsia="en-CA"/>
        </w:rPr>
        <w:t xml:space="preserve"> 343</w:t>
      </w:r>
    </w:p>
    <w:p w14:paraId="73FC40AC" w14:textId="77777777" w:rsidR="00B016BF" w:rsidRPr="00696DF1" w:rsidRDefault="00C67F7A" w:rsidP="00B0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  <w:sz w:val="20"/>
          <w:lang w:eastAsia="en-CA"/>
        </w:rPr>
      </w:pPr>
      <w:r>
        <w:rPr>
          <w:rFonts w:ascii="Courier New" w:hAnsi="Courier New" w:cs="Courier New"/>
          <w:b/>
          <w:bCs/>
          <w:sz w:val="20"/>
          <w:lang w:eastAsia="en-CA"/>
        </w:rPr>
        <w:t>The d</w:t>
      </w:r>
      <w:r w:rsidR="00B016BF" w:rsidRPr="00696DF1">
        <w:rPr>
          <w:rFonts w:ascii="Courier New" w:hAnsi="Courier New" w:cs="Courier New"/>
          <w:b/>
          <w:bCs/>
          <w:sz w:val="20"/>
          <w:lang w:eastAsia="en-CA"/>
        </w:rPr>
        <w:t>ouble of 7</w:t>
      </w:r>
      <w:r>
        <w:rPr>
          <w:rFonts w:ascii="Courier New" w:hAnsi="Courier New" w:cs="Courier New"/>
          <w:b/>
          <w:bCs/>
          <w:sz w:val="20"/>
          <w:lang w:eastAsia="en-CA"/>
        </w:rPr>
        <w:t xml:space="preserve"> is</w:t>
      </w:r>
      <w:r w:rsidR="00B016BF" w:rsidRPr="00696DF1">
        <w:rPr>
          <w:rFonts w:ascii="Courier New" w:hAnsi="Courier New" w:cs="Courier New"/>
          <w:b/>
          <w:bCs/>
          <w:sz w:val="20"/>
          <w:lang w:eastAsia="en-CA"/>
        </w:rPr>
        <w:t xml:space="preserve"> 14</w:t>
      </w:r>
    </w:p>
    <w:p w14:paraId="2F49F6E1" w14:textId="77777777" w:rsidR="00336A52" w:rsidRDefault="00336A52" w:rsidP="00336A5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4390DAE6" w14:textId="77777777" w:rsidR="00336A52" w:rsidRDefault="00336A52" w:rsidP="00336A5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PL/SQL:</w:t>
      </w:r>
    </w:p>
    <w:p w14:paraId="6E4DC037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SET SERVEROUTPUT ON;</w:t>
      </w:r>
    </w:p>
    <w:p w14:paraId="37D3E7DB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DECLARE</w:t>
      </w:r>
    </w:p>
    <w:p w14:paraId="5772895C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num1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number;</w:t>
      </w:r>
    </w:p>
    <w:p w14:paraId="600C6F3A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14:paraId="5813F7FC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num1 :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= &amp;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Enter_a_number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14:paraId="111D5850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</w:p>
    <w:p w14:paraId="2DD1BFC4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DBMS_OUTPUT.PUT_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'The cube of '|| num1 || ' is ' || num1*num1*num1);</w:t>
      </w:r>
    </w:p>
    <w:p w14:paraId="62B69FB6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DBMS_OUTPUT.PUT_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'The square of '|| num1 || ' is ' || num1*num1);</w:t>
      </w:r>
    </w:p>
    <w:p w14:paraId="1319FD56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DBMS_OUTPUT.PUT_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'Double '|| num1 || ' is ' || num1*2);</w:t>
      </w:r>
    </w:p>
    <w:p w14:paraId="2302C242" w14:textId="67187527" w:rsidR="00336A52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END;</w:t>
      </w:r>
    </w:p>
    <w:p w14:paraId="3BE31187" w14:textId="77777777" w:rsidR="00336A52" w:rsidRDefault="00336A52" w:rsidP="00336A5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output:</w:t>
      </w:r>
    </w:p>
    <w:p w14:paraId="2760C796" w14:textId="77777777" w:rsidR="00AE479A" w:rsidRPr="00AE479A" w:rsidRDefault="00AE479A" w:rsidP="00AE479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E479A">
        <w:rPr>
          <w:rFonts w:ascii="Courier New" w:hAnsi="Courier New" w:cs="Courier New"/>
          <w:b/>
          <w:bCs/>
          <w:color w:val="000000"/>
          <w:sz w:val="20"/>
          <w:lang w:eastAsia="en-CA"/>
        </w:rPr>
        <w:t>The cube of 7 is 343</w:t>
      </w:r>
    </w:p>
    <w:p w14:paraId="46D59657" w14:textId="77777777" w:rsidR="00AE479A" w:rsidRPr="00AE479A" w:rsidRDefault="00AE479A" w:rsidP="00AE479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E479A">
        <w:rPr>
          <w:rFonts w:ascii="Courier New" w:hAnsi="Courier New" w:cs="Courier New"/>
          <w:b/>
          <w:bCs/>
          <w:color w:val="000000"/>
          <w:sz w:val="20"/>
          <w:lang w:eastAsia="en-CA"/>
        </w:rPr>
        <w:t>The square of 7 is 49</w:t>
      </w:r>
    </w:p>
    <w:p w14:paraId="29BFAD69" w14:textId="0AF56113" w:rsidR="00AE479A" w:rsidRDefault="00AE479A" w:rsidP="00AE479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E479A">
        <w:rPr>
          <w:rFonts w:ascii="Courier New" w:hAnsi="Courier New" w:cs="Courier New"/>
          <w:b/>
          <w:bCs/>
          <w:color w:val="000000"/>
          <w:sz w:val="20"/>
          <w:lang w:eastAsia="en-CA"/>
        </w:rPr>
        <w:t>Double 7 is 14</w:t>
      </w:r>
    </w:p>
    <w:p w14:paraId="112440B0" w14:textId="77777777" w:rsidR="00336A52" w:rsidRDefault="00336A52" w:rsidP="00336A52"/>
    <w:p w14:paraId="463DE38A" w14:textId="77777777" w:rsidR="00D5175F" w:rsidRDefault="00D5175F" w:rsidP="00336A52"/>
    <w:p w14:paraId="4F4EFD8C" w14:textId="77777777" w:rsidR="00D5175F" w:rsidRPr="00336A52" w:rsidRDefault="00D5175F" w:rsidP="00336A52"/>
    <w:p w14:paraId="36D24ED8" w14:textId="77777777" w:rsidR="00B016BF" w:rsidRDefault="00336A52" w:rsidP="00BF5417">
      <w:pPr>
        <w:pStyle w:val="Heading2"/>
      </w:pPr>
      <w:r>
        <w:t>Write a PL/SQL program to input hours and rate.</w:t>
      </w:r>
      <w:r w:rsidR="00B016BF" w:rsidRPr="00A94CB1">
        <w:t xml:space="preserve"> </w:t>
      </w:r>
      <w:r>
        <w:t xml:space="preserve">Determine gross pay and net pay with a tax rate of 28%.  Print your results.  (No need to calculate overtime).  </w:t>
      </w:r>
      <w:r w:rsidR="00B016BF">
        <w:t>Note the following:</w:t>
      </w:r>
    </w:p>
    <w:p w14:paraId="3D278312" w14:textId="77777777" w:rsidR="00B016BF" w:rsidRDefault="00B016BF" w:rsidP="00B016BF">
      <w:pPr>
        <w:numPr>
          <w:ilvl w:val="1"/>
          <w:numId w:val="29"/>
        </w:numPr>
        <w:tabs>
          <w:tab w:val="clear" w:pos="2160"/>
        </w:tabs>
        <w:spacing w:before="120"/>
        <w:ind w:left="720"/>
      </w:pPr>
      <w:r>
        <w:t xml:space="preserve">The tax rate should be declared as a constant. </w:t>
      </w:r>
    </w:p>
    <w:p w14:paraId="2FDC11C5" w14:textId="77777777" w:rsidR="00B016BF" w:rsidRDefault="00B016BF" w:rsidP="00B016BF">
      <w:pPr>
        <w:numPr>
          <w:ilvl w:val="1"/>
          <w:numId w:val="29"/>
        </w:numPr>
        <w:tabs>
          <w:tab w:val="clear" w:pos="2160"/>
        </w:tabs>
        <w:ind w:left="720"/>
      </w:pPr>
      <w:r>
        <w:t>Use %TYPE to declare the gross pay and net pay to have the same data type as the pay rate.</w:t>
      </w:r>
    </w:p>
    <w:p w14:paraId="28A2904E" w14:textId="77777777" w:rsidR="00B016BF" w:rsidRDefault="00B016BF" w:rsidP="00B016BF">
      <w:pPr>
        <w:numPr>
          <w:ilvl w:val="1"/>
          <w:numId w:val="29"/>
        </w:numPr>
        <w:tabs>
          <w:tab w:val="clear" w:pos="2160"/>
        </w:tabs>
        <w:ind w:left="720"/>
      </w:pPr>
      <w:r>
        <w:t xml:space="preserve">The gross pay, the tax and the net pay should be displayed in currency format. </w:t>
      </w:r>
    </w:p>
    <w:p w14:paraId="7F86BCB9" w14:textId="77777777" w:rsidR="00B016BF" w:rsidRDefault="00B016BF" w:rsidP="00B016BF">
      <w:pPr>
        <w:spacing w:before="120"/>
        <w:ind w:firstLine="360"/>
      </w:pPr>
      <w:r>
        <w:t>If 40 hours were worked at $15 an hour, the output would look similar to:</w:t>
      </w:r>
    </w:p>
    <w:p w14:paraId="6F0314D8" w14:textId="77777777" w:rsidR="00B016BF" w:rsidRPr="00CF53B9" w:rsidRDefault="00B016BF" w:rsidP="00B016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  <w:sz w:val="20"/>
          <w:lang w:eastAsia="en-CA"/>
        </w:rPr>
      </w:pPr>
      <w:r w:rsidRPr="00CF53B9">
        <w:rPr>
          <w:rFonts w:ascii="Courier New" w:hAnsi="Courier New" w:cs="Courier New"/>
          <w:b/>
          <w:bCs/>
          <w:sz w:val="20"/>
          <w:lang w:eastAsia="en-CA"/>
        </w:rPr>
        <w:t>Hours:     40</w:t>
      </w:r>
    </w:p>
    <w:p w14:paraId="64438440" w14:textId="77777777" w:rsidR="00B016BF" w:rsidRPr="00CF53B9" w:rsidRDefault="00B016BF" w:rsidP="00B016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  <w:sz w:val="20"/>
          <w:lang w:eastAsia="en-CA"/>
        </w:rPr>
      </w:pPr>
      <w:r w:rsidRPr="00CF53B9">
        <w:rPr>
          <w:rFonts w:ascii="Courier New" w:hAnsi="Courier New" w:cs="Courier New"/>
          <w:b/>
          <w:bCs/>
          <w:sz w:val="20"/>
          <w:lang w:eastAsia="en-CA"/>
        </w:rPr>
        <w:lastRenderedPageBreak/>
        <w:t>Pay rate:       $15.00</w:t>
      </w:r>
    </w:p>
    <w:p w14:paraId="0D3566BE" w14:textId="77777777" w:rsidR="00B016BF" w:rsidRPr="00CF53B9" w:rsidRDefault="00B016BF" w:rsidP="00B016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  <w:sz w:val="20"/>
          <w:lang w:eastAsia="en-CA"/>
        </w:rPr>
      </w:pPr>
      <w:r w:rsidRPr="00CF53B9">
        <w:rPr>
          <w:rFonts w:ascii="Courier New" w:hAnsi="Courier New" w:cs="Courier New"/>
          <w:b/>
          <w:bCs/>
          <w:sz w:val="20"/>
          <w:lang w:eastAsia="en-CA"/>
        </w:rPr>
        <w:t>Gross Pay:     $600.00</w:t>
      </w:r>
    </w:p>
    <w:p w14:paraId="54B3322E" w14:textId="77777777" w:rsidR="00B016BF" w:rsidRPr="00CF53B9" w:rsidRDefault="00B016BF" w:rsidP="00B016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  <w:sz w:val="20"/>
          <w:lang w:eastAsia="en-CA"/>
        </w:rPr>
      </w:pPr>
      <w:r w:rsidRPr="00CF53B9">
        <w:rPr>
          <w:rFonts w:ascii="Courier New" w:hAnsi="Courier New" w:cs="Courier New"/>
          <w:b/>
          <w:bCs/>
          <w:sz w:val="20"/>
          <w:lang w:eastAsia="en-CA"/>
        </w:rPr>
        <w:t>Tax:           $168.00</w:t>
      </w:r>
    </w:p>
    <w:p w14:paraId="79990086" w14:textId="77777777" w:rsidR="00B016BF" w:rsidRPr="00CF53B9" w:rsidRDefault="00B016BF" w:rsidP="00B016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  <w:sz w:val="20"/>
          <w:lang w:eastAsia="en-CA"/>
        </w:rPr>
      </w:pPr>
      <w:r w:rsidRPr="00CF53B9">
        <w:rPr>
          <w:rFonts w:ascii="Courier New" w:hAnsi="Courier New" w:cs="Courier New"/>
          <w:b/>
          <w:bCs/>
          <w:sz w:val="20"/>
          <w:lang w:eastAsia="en-CA"/>
        </w:rPr>
        <w:t>Net Pay:       $432.00</w:t>
      </w:r>
    </w:p>
    <w:p w14:paraId="7DB61182" w14:textId="77777777" w:rsidR="00336A52" w:rsidRDefault="00336A52" w:rsidP="00336A5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PL/SQL:</w:t>
      </w:r>
    </w:p>
    <w:p w14:paraId="17FCBFCB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DECLARE </w:t>
      </w:r>
    </w:p>
    <w:p w14:paraId="565691A8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lv_hours</w:t>
      </w:r>
      <w:proofErr w:type="spellEnd"/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number;</w:t>
      </w:r>
    </w:p>
    <w:p w14:paraId="521EBBBD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lv_rate</w:t>
      </w:r>
      <w:proofErr w:type="spellEnd"/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number;</w:t>
      </w:r>
    </w:p>
    <w:p w14:paraId="0015161C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lc_tax</w:t>
      </w:r>
      <w:proofErr w:type="spellEnd"/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CONSTANT NUMBER (3, 2) := 0.28;</w:t>
      </w:r>
    </w:p>
    <w:p w14:paraId="43FDD87C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lv_gross_pay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lv_rate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% TYPE;</w:t>
      </w:r>
    </w:p>
    <w:p w14:paraId="7C66DC3E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lv_net_pay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lv_rate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% TYPE;</w:t>
      </w:r>
    </w:p>
    <w:p w14:paraId="111C4424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14:paraId="046ED83F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hours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: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= &amp;hours;</w:t>
      </w:r>
    </w:p>
    <w:p w14:paraId="2B6AA116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rate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: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= &amp;rate;</w:t>
      </w:r>
    </w:p>
    <w:p w14:paraId="34B2854F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lv_gross_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pay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: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=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lv_hours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*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lv_rate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14:paraId="3FB10A01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lv_net_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pay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: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=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lv_gross_pay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- (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lv_gross_pay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*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lc_tax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);</w:t>
      </w:r>
    </w:p>
    <w:p w14:paraId="05D9AE32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</w:p>
    <w:p w14:paraId="0AFC61E0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DBMS_OUTPUT.PUT_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'Hours: ' ||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lv_hours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);</w:t>
      </w:r>
    </w:p>
    <w:p w14:paraId="0F437A36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DBMS_OUTPUT.PUT_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'Pay Rate: ' ||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to_char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(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lv_rate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, '$99.99'));</w:t>
      </w:r>
    </w:p>
    <w:p w14:paraId="2AB4270F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DBMS_OUTPUT.PUT_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'Gross Pay: ' ||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to_char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(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lv_gross_pay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, '$9,999.99'));</w:t>
      </w:r>
    </w:p>
    <w:p w14:paraId="5C4B4230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DBMS_OUTPUT.PUT_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'Tax: ' ||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to_char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(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lv_gross_pay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*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lc_tax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, '$9,999.99'));</w:t>
      </w:r>
    </w:p>
    <w:p w14:paraId="4E37202D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DBMS_OUTPUT.PUT_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'Net Pay: ' ||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to_char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(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lv_net_pay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, '$9,999.99'));</w:t>
      </w:r>
    </w:p>
    <w:p w14:paraId="2177CE8B" w14:textId="33DA380A" w:rsidR="00336A52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END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  <w:r w:rsidR="00336A52">
        <w:rPr>
          <w:rFonts w:ascii="Courier New" w:hAnsi="Courier New" w:cs="Courier New"/>
          <w:b/>
          <w:bCs/>
          <w:color w:val="000000"/>
          <w:sz w:val="20"/>
          <w:lang w:eastAsia="en-CA"/>
        </w:rPr>
        <w:t>Sample</w:t>
      </w:r>
      <w:proofErr w:type="spellEnd"/>
      <w:proofErr w:type="gramEnd"/>
      <w:r w:rsidR="00336A52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output:</w:t>
      </w:r>
    </w:p>
    <w:p w14:paraId="6339381D" w14:textId="77777777" w:rsidR="001E2E89" w:rsidRPr="001E2E89" w:rsidRDefault="001E2E89" w:rsidP="001E2E8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E2E89">
        <w:rPr>
          <w:rFonts w:ascii="Courier New" w:hAnsi="Courier New" w:cs="Courier New"/>
          <w:b/>
          <w:bCs/>
          <w:color w:val="000000"/>
          <w:sz w:val="20"/>
          <w:lang w:eastAsia="en-CA"/>
        </w:rPr>
        <w:t>Hours: 40</w:t>
      </w:r>
    </w:p>
    <w:p w14:paraId="252A8F65" w14:textId="77777777" w:rsidR="001E2E89" w:rsidRPr="001E2E89" w:rsidRDefault="001E2E89" w:rsidP="001E2E8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E2E89">
        <w:rPr>
          <w:rFonts w:ascii="Courier New" w:hAnsi="Courier New" w:cs="Courier New"/>
          <w:b/>
          <w:bCs/>
          <w:color w:val="000000"/>
          <w:sz w:val="20"/>
          <w:lang w:eastAsia="en-CA"/>
        </w:rPr>
        <w:t>Pay Rate:  $15.00</w:t>
      </w:r>
    </w:p>
    <w:p w14:paraId="6CCBEDE1" w14:textId="77777777" w:rsidR="001E2E89" w:rsidRPr="001E2E89" w:rsidRDefault="001E2E89" w:rsidP="001E2E8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E2E89">
        <w:rPr>
          <w:rFonts w:ascii="Courier New" w:hAnsi="Courier New" w:cs="Courier New"/>
          <w:b/>
          <w:bCs/>
          <w:color w:val="000000"/>
          <w:sz w:val="20"/>
          <w:lang w:eastAsia="en-CA"/>
        </w:rPr>
        <w:t>Gross Pay:    $600.00</w:t>
      </w:r>
    </w:p>
    <w:p w14:paraId="6671C8EC" w14:textId="77777777" w:rsidR="001E2E89" w:rsidRPr="001E2E89" w:rsidRDefault="001E2E89" w:rsidP="001E2E8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E2E89">
        <w:rPr>
          <w:rFonts w:ascii="Courier New" w:hAnsi="Courier New" w:cs="Courier New"/>
          <w:b/>
          <w:bCs/>
          <w:color w:val="000000"/>
          <w:sz w:val="20"/>
          <w:lang w:eastAsia="en-CA"/>
        </w:rPr>
        <w:t>Tax:    $168.00</w:t>
      </w:r>
    </w:p>
    <w:p w14:paraId="0C3B77E7" w14:textId="3635ED10" w:rsidR="00336A52" w:rsidRDefault="001E2E89" w:rsidP="001E2E8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E2E89">
        <w:rPr>
          <w:rFonts w:ascii="Courier New" w:hAnsi="Courier New" w:cs="Courier New"/>
          <w:b/>
          <w:bCs/>
          <w:color w:val="000000"/>
          <w:sz w:val="20"/>
          <w:lang w:eastAsia="en-CA"/>
        </w:rPr>
        <w:t>Net Pay:    432.000</w:t>
      </w:r>
    </w:p>
    <w:p w14:paraId="60737E61" w14:textId="77777777" w:rsidR="00336A52" w:rsidRDefault="00336A52" w:rsidP="00336A5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49C4488C" w14:textId="77777777" w:rsidR="00903918" w:rsidRPr="00336A52" w:rsidRDefault="00903918" w:rsidP="00E23D85">
      <w:pPr>
        <w:pStyle w:val="Heading2"/>
        <w:keepNext/>
        <w:rPr>
          <w:b/>
          <w:i/>
        </w:rPr>
      </w:pPr>
      <w:r>
        <w:t xml:space="preserve">Using the Shah </w:t>
      </w:r>
      <w:proofErr w:type="gramStart"/>
      <w:r>
        <w:t>student</w:t>
      </w:r>
      <w:proofErr w:type="gramEnd"/>
      <w:r>
        <w:t xml:space="preserve"> database, find the final mark for student 100 in </w:t>
      </w:r>
      <w:proofErr w:type="spellStart"/>
      <w:r>
        <w:t>csid</w:t>
      </w:r>
      <w:proofErr w:type="spellEnd"/>
      <w:r>
        <w:t xml:space="preserve"> 1104. Display the student's first and last names, the course title and the final mark. </w:t>
      </w:r>
      <w:r w:rsidRPr="00336A52">
        <w:rPr>
          <w:b/>
          <w:i/>
        </w:rPr>
        <w:t>Output:</w:t>
      </w:r>
    </w:p>
    <w:p w14:paraId="0A1FFFA0" w14:textId="77777777" w:rsidR="00903918" w:rsidRDefault="00903918" w:rsidP="00903918">
      <w:pPr>
        <w:pStyle w:val="SQ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Jose Diaz got </w:t>
      </w:r>
      <w:proofErr w:type="gramStart"/>
      <w:r>
        <w:t>A</w:t>
      </w:r>
      <w:proofErr w:type="gramEnd"/>
      <w:r>
        <w:t xml:space="preserve"> in Accounting</w:t>
      </w:r>
    </w:p>
    <w:p w14:paraId="3BC93E27" w14:textId="2898A3C1" w:rsidR="00903918" w:rsidRDefault="00903918" w:rsidP="00286082">
      <w:pPr>
        <w:pStyle w:val="SQ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</w:p>
    <w:p w14:paraId="32623B01" w14:textId="77777777" w:rsidR="00903918" w:rsidRPr="00903918" w:rsidRDefault="00903918" w:rsidP="00903918"/>
    <w:p w14:paraId="7D7E7139" w14:textId="77777777" w:rsidR="00336A52" w:rsidRDefault="00336A52" w:rsidP="00336A5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PL/SQL:</w:t>
      </w:r>
    </w:p>
    <w:p w14:paraId="0BA5DA7B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DECLARE </w:t>
      </w:r>
    </w:p>
    <w:p w14:paraId="74BB4EB0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lv_mark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iu_registration.FINAL%TYPE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14:paraId="50C6A402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lv_fname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iu_student.first%TYPE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14:paraId="6F8EB41F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lv_lname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iu_student.last%TYPE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14:paraId="50A0E978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lv_course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iu_course.title%TYPE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14:paraId="48298320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14:paraId="7B9836FE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SELECT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r.FINAL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,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s.first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,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s.last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,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c.title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</w:p>
    <w:p w14:paraId="19829C59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into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lv_mark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,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lv_fname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,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lv_lname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,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lv_course</w:t>
      </w:r>
      <w:proofErr w:type="spellEnd"/>
    </w:p>
    <w:p w14:paraId="42B4AF5D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FROM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iu_registration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r,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iu_student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s,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iu_course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c, IU_CRSSECTION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cs</w:t>
      </w:r>
      <w:proofErr w:type="spellEnd"/>
    </w:p>
    <w:p w14:paraId="28B862FF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WHERE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r.studentid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100</w:t>
      </w:r>
    </w:p>
    <w:p w14:paraId="44BA8CCE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AND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r.csid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1104</w:t>
      </w:r>
    </w:p>
    <w:p w14:paraId="43B88F35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AND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r.csid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cs.csid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</w:p>
    <w:p w14:paraId="1A5AABF7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AND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cs.courseid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c.courseid</w:t>
      </w:r>
      <w:proofErr w:type="spellEnd"/>
    </w:p>
    <w:p w14:paraId="2383CFB1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AND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r.studentid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s.studentid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14:paraId="12C36C2E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</w:t>
      </w:r>
    </w:p>
    <w:p w14:paraId="6E19E0FF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DBMS_OUTPUT.PUT_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'Student name: ' ||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lv_fname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||' '||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lv_lname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);</w:t>
      </w:r>
    </w:p>
    <w:p w14:paraId="71D990FE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lastRenderedPageBreak/>
        <w:t xml:space="preserve">  DBMS_OUTPUT.PUT_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'Class: ' ||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lv_course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);</w:t>
      </w:r>
    </w:p>
    <w:p w14:paraId="429C51F1" w14:textId="77777777" w:rsidR="00D378D9" w:rsidRPr="00D378D9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DBMS_OUTPUT.PUT_</w:t>
      </w:r>
      <w:proofErr w:type="gram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'Mark: ' || </w:t>
      </w:r>
      <w:proofErr w:type="spellStart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lv_mark</w:t>
      </w:r>
      <w:proofErr w:type="spellEnd"/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);</w:t>
      </w:r>
    </w:p>
    <w:p w14:paraId="536C6BD3" w14:textId="02005329" w:rsidR="00336A52" w:rsidRDefault="00D378D9" w:rsidP="00D378D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D378D9">
        <w:rPr>
          <w:rFonts w:ascii="Courier New" w:hAnsi="Courier New" w:cs="Courier New"/>
          <w:b/>
          <w:bCs/>
          <w:color w:val="000000"/>
          <w:sz w:val="20"/>
          <w:lang w:eastAsia="en-CA"/>
        </w:rPr>
        <w:t>END;</w:t>
      </w:r>
    </w:p>
    <w:p w14:paraId="01715D0A" w14:textId="77777777" w:rsidR="00336A52" w:rsidRDefault="00336A52" w:rsidP="00336A5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output:</w:t>
      </w:r>
    </w:p>
    <w:p w14:paraId="750B04DF" w14:textId="77777777" w:rsidR="00336A52" w:rsidRDefault="00336A52" w:rsidP="00336A5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14FCA219" w14:textId="77777777" w:rsidR="001E2E89" w:rsidRPr="001E2E89" w:rsidRDefault="001E2E89" w:rsidP="001E2E8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E2E89">
        <w:rPr>
          <w:rFonts w:ascii="Courier New" w:hAnsi="Courier New" w:cs="Courier New"/>
          <w:b/>
          <w:bCs/>
          <w:color w:val="000000"/>
          <w:sz w:val="20"/>
          <w:lang w:eastAsia="en-CA"/>
        </w:rPr>
        <w:t>Student name: Jose Diaz</w:t>
      </w:r>
    </w:p>
    <w:p w14:paraId="3AE36895" w14:textId="77777777" w:rsidR="001E2E89" w:rsidRPr="001E2E89" w:rsidRDefault="001E2E89" w:rsidP="001E2E8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E2E89">
        <w:rPr>
          <w:rFonts w:ascii="Courier New" w:hAnsi="Courier New" w:cs="Courier New"/>
          <w:b/>
          <w:bCs/>
          <w:color w:val="000000"/>
          <w:sz w:val="20"/>
          <w:lang w:eastAsia="en-CA"/>
        </w:rPr>
        <w:t>Class: Accounting</w:t>
      </w:r>
    </w:p>
    <w:p w14:paraId="2028E3CB" w14:textId="412FEB41" w:rsidR="00D43516" w:rsidRDefault="001E2E89" w:rsidP="001E2E8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E2E89">
        <w:rPr>
          <w:rFonts w:ascii="Courier New" w:hAnsi="Courier New" w:cs="Courier New"/>
          <w:b/>
          <w:bCs/>
          <w:color w:val="000000"/>
          <w:sz w:val="20"/>
          <w:lang w:eastAsia="en-CA"/>
        </w:rPr>
        <w:t>Mark: A</w:t>
      </w:r>
    </w:p>
    <w:p w14:paraId="5BB79D44" w14:textId="2E19253A" w:rsidR="00D43516" w:rsidRDefault="00D43516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br w:type="page"/>
      </w:r>
    </w:p>
    <w:p w14:paraId="15B5EEA6" w14:textId="77777777" w:rsidR="00D43516" w:rsidRDefault="00D43516" w:rsidP="00336A5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42C6E0B7" w14:textId="77777777" w:rsidR="007C7EA0" w:rsidRPr="00A94CB1" w:rsidRDefault="007C7EA0" w:rsidP="007C7EA0">
      <w:pPr>
        <w:pStyle w:val="Heading1"/>
      </w:pPr>
      <w:r>
        <w:t>PL/SQL User-define</w:t>
      </w:r>
      <w:r w:rsidR="00336A52">
        <w:t>d</w:t>
      </w:r>
      <w:r>
        <w:t xml:space="preserve"> Identifiers</w:t>
      </w:r>
    </w:p>
    <w:p w14:paraId="62A79BAE" w14:textId="77777777" w:rsidR="007C7EA0" w:rsidRPr="00A94CB1" w:rsidRDefault="007C7EA0" w:rsidP="007C7EA0">
      <w:pPr>
        <w:keepNext/>
        <w:spacing w:before="120"/>
        <w:rPr>
          <w:b/>
          <w:i/>
        </w:rPr>
      </w:pPr>
      <w:r w:rsidRPr="00A94CB1">
        <w:rPr>
          <w:b/>
          <w:i/>
        </w:rPr>
        <w:t xml:space="preserve">Objectives: </w:t>
      </w:r>
    </w:p>
    <w:p w14:paraId="530C3BD3" w14:textId="35289500" w:rsidR="007C7EA0" w:rsidRPr="00A94CB1" w:rsidRDefault="007C7EA0" w:rsidP="007C7EA0">
      <w:pPr>
        <w:keepNext/>
        <w:numPr>
          <w:ilvl w:val="0"/>
          <w:numId w:val="29"/>
        </w:numPr>
        <w:tabs>
          <w:tab w:val="clear" w:pos="720"/>
        </w:tabs>
        <w:ind w:left="720"/>
      </w:pPr>
      <w:r w:rsidRPr="00A94CB1">
        <w:t xml:space="preserve">Learn </w:t>
      </w:r>
      <w:r>
        <w:t xml:space="preserve">the </w:t>
      </w:r>
      <w:r w:rsidR="002E7CD7">
        <w:t>constraints</w:t>
      </w:r>
      <w:r>
        <w:t xml:space="preserve"> on valid user-defined identifiers in PL/SQL</w:t>
      </w:r>
      <w:r w:rsidRPr="00A94CB1">
        <w:t xml:space="preserve"> </w:t>
      </w:r>
    </w:p>
    <w:p w14:paraId="175FF0C9" w14:textId="77777777" w:rsidR="007C7EA0" w:rsidRPr="00A94CB1" w:rsidRDefault="007C7EA0" w:rsidP="007C7EA0">
      <w:pPr>
        <w:keepNext/>
        <w:spacing w:before="120"/>
        <w:rPr>
          <w:b/>
          <w:i/>
        </w:rPr>
      </w:pPr>
      <w:r w:rsidRPr="00A94CB1">
        <w:rPr>
          <w:b/>
          <w:i/>
        </w:rPr>
        <w:t>To Do:</w:t>
      </w:r>
    </w:p>
    <w:p w14:paraId="56A50E68" w14:textId="02CEE9ED" w:rsidR="007C7EA0" w:rsidRDefault="004027A3" w:rsidP="007C7EA0">
      <w:pPr>
        <w:pStyle w:val="ListParagraph"/>
        <w:numPr>
          <w:ilvl w:val="0"/>
          <w:numId w:val="39"/>
        </w:numPr>
      </w:pPr>
      <w:r>
        <w:t>R</w:t>
      </w:r>
      <w:r w:rsidR="007C7EA0">
        <w:t>ead reference</w:t>
      </w:r>
      <w:r>
        <w:t>s or research</w:t>
      </w:r>
      <w:r w:rsidR="00286082">
        <w:t xml:space="preserve"> valid Oracle PL/SQL User-defined identifiers</w:t>
      </w:r>
    </w:p>
    <w:p w14:paraId="15269F40" w14:textId="77777777" w:rsidR="007C7EA0" w:rsidRDefault="007C7EA0" w:rsidP="007C7EA0">
      <w:pPr>
        <w:pStyle w:val="ListParagraph"/>
        <w:numPr>
          <w:ilvl w:val="0"/>
          <w:numId w:val="39"/>
        </w:numPr>
      </w:pPr>
      <w:r>
        <w:t>Complete the following table: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5548"/>
        <w:gridCol w:w="1866"/>
        <w:gridCol w:w="1936"/>
      </w:tblGrid>
      <w:tr w:rsidR="007C7EA0" w14:paraId="2ACA16B5" w14:textId="77777777" w:rsidTr="007C7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5B80A35" w14:textId="77777777" w:rsidR="007C7EA0" w:rsidRDefault="007C7EA0" w:rsidP="007C7EA0">
            <w:pPr>
              <w:pStyle w:val="ListParagraph"/>
              <w:ind w:left="0"/>
            </w:pPr>
            <w:r>
              <w:t>User-Defined Identifier</w:t>
            </w:r>
          </w:p>
        </w:tc>
        <w:tc>
          <w:tcPr>
            <w:tcW w:w="1890" w:type="dxa"/>
          </w:tcPr>
          <w:p w14:paraId="006C5053" w14:textId="77777777" w:rsidR="007C7EA0" w:rsidRDefault="007C7EA0" w:rsidP="007C7EA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Valid/Invalid (V/I)</w:t>
            </w:r>
          </w:p>
        </w:tc>
        <w:tc>
          <w:tcPr>
            <w:tcW w:w="3775" w:type="dxa"/>
          </w:tcPr>
          <w:p w14:paraId="5652350D" w14:textId="77777777" w:rsidR="007C7EA0" w:rsidRDefault="007C7EA0" w:rsidP="007C7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(if invalid)</w:t>
            </w:r>
          </w:p>
        </w:tc>
      </w:tr>
      <w:tr w:rsidR="007C7EA0" w14:paraId="7600E34C" w14:textId="77777777" w:rsidTr="007C7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5D5DAAC" w14:textId="77777777" w:rsidR="007C7EA0" w:rsidRDefault="007C7EA0" w:rsidP="007C7EA0">
            <w:pPr>
              <w:pStyle w:val="ListParagraph"/>
              <w:ind w:left="0"/>
            </w:pPr>
            <w:proofErr w:type="spellStart"/>
            <w:r>
              <w:t>Rate_of_pay</w:t>
            </w:r>
            <w:proofErr w:type="spellEnd"/>
          </w:p>
        </w:tc>
        <w:tc>
          <w:tcPr>
            <w:tcW w:w="1890" w:type="dxa"/>
          </w:tcPr>
          <w:p w14:paraId="1832C5D0" w14:textId="4DD444CC" w:rsidR="007C7EA0" w:rsidRDefault="001E2E89" w:rsidP="007C7EA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775" w:type="dxa"/>
          </w:tcPr>
          <w:p w14:paraId="6EDB816B" w14:textId="77777777" w:rsidR="007C7EA0" w:rsidRDefault="007C7EA0" w:rsidP="007C7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EA0" w14:paraId="6721B2DA" w14:textId="77777777" w:rsidTr="007C7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B1CDD83" w14:textId="77777777" w:rsidR="007C7EA0" w:rsidRDefault="007C7EA0" w:rsidP="007C7EA0">
            <w:pPr>
              <w:pStyle w:val="ListParagraph"/>
              <w:ind w:left="0"/>
            </w:pPr>
            <w:r>
              <w:t>2Number</w:t>
            </w:r>
          </w:p>
        </w:tc>
        <w:tc>
          <w:tcPr>
            <w:tcW w:w="1890" w:type="dxa"/>
          </w:tcPr>
          <w:p w14:paraId="3D6AAAA7" w14:textId="6360129C" w:rsidR="007C7EA0" w:rsidRDefault="001E2E89" w:rsidP="007C7EA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3775" w:type="dxa"/>
          </w:tcPr>
          <w:p w14:paraId="4021AE1F" w14:textId="77B6D5F7" w:rsidR="007C7EA0" w:rsidRDefault="001E2E89" w:rsidP="007C7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Begins with number</w:t>
            </w:r>
          </w:p>
        </w:tc>
      </w:tr>
      <w:tr w:rsidR="007C7EA0" w14:paraId="3C1D61DB" w14:textId="77777777" w:rsidTr="007C7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2D73C00" w14:textId="77777777" w:rsidR="007C7EA0" w:rsidRDefault="007C7EA0" w:rsidP="007C7EA0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1890" w:type="dxa"/>
          </w:tcPr>
          <w:p w14:paraId="66258791" w14:textId="3C3B6921" w:rsidR="007C7EA0" w:rsidRDefault="001E2E89" w:rsidP="007C7EA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3775" w:type="dxa"/>
          </w:tcPr>
          <w:p w14:paraId="48CEAF06" w14:textId="4E3CEF54" w:rsidR="007C7EA0" w:rsidRDefault="001E2E89" w:rsidP="007C7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PL/SQL keyword</w:t>
            </w:r>
          </w:p>
        </w:tc>
      </w:tr>
      <w:tr w:rsidR="007C7EA0" w14:paraId="7C32ABD6" w14:textId="77777777" w:rsidTr="007C7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E3FDEE2" w14:textId="77777777" w:rsidR="007C7EA0" w:rsidRDefault="007C7EA0" w:rsidP="007C7EA0">
            <w:pPr>
              <w:pStyle w:val="ListParagraph"/>
              <w:ind w:left="0"/>
            </w:pPr>
            <w:r>
              <w:t>Department number</w:t>
            </w:r>
          </w:p>
        </w:tc>
        <w:tc>
          <w:tcPr>
            <w:tcW w:w="1890" w:type="dxa"/>
          </w:tcPr>
          <w:p w14:paraId="03565328" w14:textId="12B64947" w:rsidR="007C7EA0" w:rsidRDefault="001E2E89" w:rsidP="007C7EA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3775" w:type="dxa"/>
          </w:tcPr>
          <w:p w14:paraId="21C0CAD9" w14:textId="7625E183" w:rsidR="007C7EA0" w:rsidRDefault="001E2E89" w:rsidP="007C7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a space</w:t>
            </w:r>
          </w:p>
        </w:tc>
      </w:tr>
      <w:tr w:rsidR="007C7EA0" w14:paraId="4A1EEE8A" w14:textId="77777777" w:rsidTr="007C7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EF73C1C" w14:textId="77777777" w:rsidR="007C7EA0" w:rsidRDefault="007C7EA0" w:rsidP="007C7EA0">
            <w:pPr>
              <w:pStyle w:val="ListParagraph"/>
              <w:ind w:left="0"/>
            </w:pPr>
            <w:r>
              <w:t>Dollars$_and_cents</w:t>
            </w:r>
          </w:p>
        </w:tc>
        <w:tc>
          <w:tcPr>
            <w:tcW w:w="1890" w:type="dxa"/>
          </w:tcPr>
          <w:p w14:paraId="2DC9D251" w14:textId="26494BB0" w:rsidR="007C7EA0" w:rsidRDefault="001E2E89" w:rsidP="007C7EA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775" w:type="dxa"/>
          </w:tcPr>
          <w:p w14:paraId="32964697" w14:textId="77777777" w:rsidR="007C7EA0" w:rsidRDefault="007C7EA0" w:rsidP="007C7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EA0" w14:paraId="377184CD" w14:textId="77777777" w:rsidTr="007C7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FB1FC40" w14:textId="77777777" w:rsidR="007C7EA0" w:rsidRDefault="007C7EA0" w:rsidP="007C7EA0">
            <w:pPr>
              <w:pStyle w:val="ListParagraph"/>
              <w:ind w:left="0"/>
            </w:pPr>
            <w:r>
              <w:t>SS#</w:t>
            </w:r>
          </w:p>
        </w:tc>
        <w:tc>
          <w:tcPr>
            <w:tcW w:w="1890" w:type="dxa"/>
          </w:tcPr>
          <w:p w14:paraId="0A26EE1B" w14:textId="64E96465" w:rsidR="007C7EA0" w:rsidRDefault="001E2E89" w:rsidP="007C7EA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775" w:type="dxa"/>
          </w:tcPr>
          <w:p w14:paraId="128946E5" w14:textId="77777777" w:rsidR="007C7EA0" w:rsidRDefault="007C7EA0" w:rsidP="007C7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EA0" w14:paraId="0001509B" w14:textId="77777777" w:rsidTr="007C7EA0">
        <w:tc>
          <w:tcPr>
            <w:tcW w:w="3685" w:type="dxa"/>
          </w:tcPr>
          <w:p w14:paraId="19007C80" w14:textId="77777777" w:rsidR="007C7EA0" w:rsidRDefault="007C7EA0" w:rsidP="007C7EA0">
            <w:pPr>
              <w:pStyle w:val="ListParagraph"/>
              <w:ind w:left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Largest_yearly_salary_paid_to_employees</w:t>
            </w:r>
          </w:p>
        </w:tc>
        <w:tc>
          <w:tcPr>
            <w:tcW w:w="1890" w:type="dxa"/>
          </w:tcPr>
          <w:p w14:paraId="42B4EDAD" w14:textId="56566FF6" w:rsidR="007C7EA0" w:rsidRDefault="004740DA" w:rsidP="007C7EA0">
            <w:pPr>
              <w:pStyle w:val="ListParagraph"/>
              <w:ind w:left="0"/>
              <w:jc w:val="center"/>
            </w:pPr>
            <w:r>
              <w:t>I</w:t>
            </w:r>
          </w:p>
        </w:tc>
        <w:tc>
          <w:tcPr>
            <w:tcW w:w="3775" w:type="dxa"/>
          </w:tcPr>
          <w:p w14:paraId="320EE203" w14:textId="159B69F2" w:rsidR="007C7EA0" w:rsidRDefault="004740DA" w:rsidP="007C7EA0">
            <w:pPr>
              <w:pStyle w:val="ListParagraph"/>
              <w:ind w:left="0"/>
            </w:pPr>
            <w:r>
              <w:t>Variables must be less than 30 characters</w:t>
            </w:r>
          </w:p>
        </w:tc>
      </w:tr>
      <w:tr w:rsidR="007C7EA0" w14:paraId="217C2D32" w14:textId="77777777" w:rsidTr="007C7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D7DF0AC" w14:textId="77777777" w:rsidR="007C7EA0" w:rsidRDefault="007C7EA0" w:rsidP="007C7EA0">
            <w:pPr>
              <w:pStyle w:val="ListParagraph"/>
              <w:ind w:left="0"/>
            </w:pPr>
            <w:proofErr w:type="spellStart"/>
            <w:r>
              <w:t>TaxRate</w:t>
            </w:r>
            <w:proofErr w:type="spellEnd"/>
            <w:r>
              <w:t>%</w:t>
            </w:r>
          </w:p>
        </w:tc>
        <w:tc>
          <w:tcPr>
            <w:tcW w:w="1890" w:type="dxa"/>
          </w:tcPr>
          <w:p w14:paraId="7386D052" w14:textId="43F7C9DC" w:rsidR="007C7EA0" w:rsidRDefault="001E2E89" w:rsidP="007C7EA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3775" w:type="dxa"/>
          </w:tcPr>
          <w:p w14:paraId="15F2DFB0" w14:textId="0C0325CD" w:rsidR="007C7EA0" w:rsidRDefault="001E2E89" w:rsidP="007C7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PL/SQL operator</w:t>
            </w:r>
          </w:p>
        </w:tc>
      </w:tr>
      <w:tr w:rsidR="007C7EA0" w14:paraId="34E7016A" w14:textId="77777777" w:rsidTr="007C7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3DE8ADE" w14:textId="77777777" w:rsidR="007C7EA0" w:rsidRDefault="007C7EA0" w:rsidP="007C7EA0">
            <w:pPr>
              <w:pStyle w:val="ListParagraph"/>
              <w:ind w:left="0"/>
            </w:pPr>
            <w:r>
              <w:t>SS#</w:t>
            </w:r>
          </w:p>
        </w:tc>
        <w:tc>
          <w:tcPr>
            <w:tcW w:w="1890" w:type="dxa"/>
          </w:tcPr>
          <w:p w14:paraId="7B8226DC" w14:textId="1407D856" w:rsidR="007C7EA0" w:rsidRDefault="001E2E89" w:rsidP="007C7EA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775" w:type="dxa"/>
          </w:tcPr>
          <w:p w14:paraId="4B19B950" w14:textId="77777777" w:rsidR="007C7EA0" w:rsidRDefault="007C7EA0" w:rsidP="007C7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E00B3" w14:textId="77777777" w:rsidR="007C7EA0" w:rsidRDefault="007C7EA0" w:rsidP="007C7EA0">
      <w:pPr>
        <w:pStyle w:val="ListParagraph"/>
      </w:pPr>
    </w:p>
    <w:p w14:paraId="08DD878E" w14:textId="77777777" w:rsidR="007C7EA0" w:rsidRPr="007C7EA0" w:rsidRDefault="007C7EA0" w:rsidP="007C7EA0"/>
    <w:p w14:paraId="35A612BA" w14:textId="77777777" w:rsidR="007C7EA0" w:rsidRPr="00A94CB1" w:rsidRDefault="007C7EA0" w:rsidP="00B016BF">
      <w:pPr>
        <w:spacing w:before="120"/>
        <w:ind w:left="360"/>
      </w:pPr>
    </w:p>
    <w:sectPr w:rsidR="007C7EA0" w:rsidRPr="00A94CB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an Richard" w:date="2017-01-20T15:11:00Z" w:initials="Al">
    <w:p w14:paraId="62A2E2F6" w14:textId="77777777" w:rsidR="00AD510F" w:rsidRDefault="00AD510F">
      <w:pPr>
        <w:pStyle w:val="CommentText"/>
      </w:pPr>
      <w:r>
        <w:rPr>
          <w:rStyle w:val="CommentReference"/>
        </w:rPr>
        <w:annotationRef/>
      </w:r>
      <w:r>
        <w:t>Do not edit.  Calculated by Word, or recalculate by select, right click, update field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A2E2F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3F777" w14:textId="77777777" w:rsidR="00B914B8" w:rsidRDefault="00B914B8">
      <w:r>
        <w:separator/>
      </w:r>
    </w:p>
  </w:endnote>
  <w:endnote w:type="continuationSeparator" w:id="0">
    <w:p w14:paraId="68C5744B" w14:textId="77777777" w:rsidR="00B914B8" w:rsidRDefault="00B91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56866" w14:textId="77777777" w:rsidR="00250536" w:rsidRDefault="00250536">
    <w:pPr>
      <w:pStyle w:val="Footer"/>
    </w:pPr>
    <w:r>
      <w:t>4</w:t>
    </w:r>
    <w:r w:rsidR="00E21A90">
      <w:t>20-D20 Lab 1</w:t>
    </w:r>
    <w: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D378D9">
      <w:rPr>
        <w:rStyle w:val="PageNumber"/>
        <w:i/>
        <w:noProof/>
      </w:rPr>
      <w:t>9</w:t>
    </w:r>
    <w:r>
      <w:rPr>
        <w:rStyle w:val="PageNumber"/>
        <w:i/>
      </w:rPr>
      <w:fldChar w:fldCharType="end"/>
    </w:r>
    <w:r>
      <w:rPr>
        <w:rStyle w:val="PageNumber"/>
        <w:i/>
      </w:rPr>
      <w:t xml:space="preserve"> of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NUMPAGES </w:instrText>
    </w:r>
    <w:r>
      <w:rPr>
        <w:rStyle w:val="PageNumber"/>
        <w:i/>
      </w:rPr>
      <w:fldChar w:fldCharType="separate"/>
    </w:r>
    <w:r w:rsidR="00D378D9">
      <w:rPr>
        <w:rStyle w:val="PageNumber"/>
        <w:i/>
        <w:noProof/>
      </w:rPr>
      <w:t>9</w:t>
    </w:r>
    <w:r>
      <w:rPr>
        <w:rStyle w:val="PageNumber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01FE4" w14:textId="77777777" w:rsidR="00B914B8" w:rsidRDefault="00B914B8">
      <w:r>
        <w:separator/>
      </w:r>
    </w:p>
  </w:footnote>
  <w:footnote w:type="continuationSeparator" w:id="0">
    <w:p w14:paraId="1AD592C8" w14:textId="77777777" w:rsidR="00B914B8" w:rsidRDefault="00B91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7CCC4EC"/>
    <w:lvl w:ilvl="0">
      <w:start w:val="1"/>
      <w:numFmt w:val="upperLetter"/>
      <w:pStyle w:val="Heading1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" w15:restartNumberingAfterBreak="0">
    <w:nsid w:val="07B31136"/>
    <w:multiLevelType w:val="multilevel"/>
    <w:tmpl w:val="205270E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</w:rPr>
    </w:lvl>
  </w:abstractNum>
  <w:abstractNum w:abstractNumId="2" w15:restartNumberingAfterBreak="0">
    <w:nsid w:val="0E6F6D8A"/>
    <w:multiLevelType w:val="hybridMultilevel"/>
    <w:tmpl w:val="246A44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E55397"/>
    <w:multiLevelType w:val="multilevel"/>
    <w:tmpl w:val="A60EF0AE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67C4F43"/>
    <w:multiLevelType w:val="multilevel"/>
    <w:tmpl w:val="E3A2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03ED0"/>
    <w:multiLevelType w:val="multilevel"/>
    <w:tmpl w:val="FA18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1605A0"/>
    <w:multiLevelType w:val="hybridMultilevel"/>
    <w:tmpl w:val="FA1829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C437C1"/>
    <w:multiLevelType w:val="hybridMultilevel"/>
    <w:tmpl w:val="324CF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06BCA"/>
    <w:multiLevelType w:val="hybridMultilevel"/>
    <w:tmpl w:val="A68CB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E4892"/>
    <w:multiLevelType w:val="multilevel"/>
    <w:tmpl w:val="0B981B10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0" w15:restartNumberingAfterBreak="0">
    <w:nsid w:val="33090CC0"/>
    <w:multiLevelType w:val="multilevel"/>
    <w:tmpl w:val="E1BC87A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</w:rPr>
    </w:lvl>
  </w:abstractNum>
  <w:abstractNum w:abstractNumId="11" w15:restartNumberingAfterBreak="0">
    <w:nsid w:val="41814044"/>
    <w:multiLevelType w:val="multilevel"/>
    <w:tmpl w:val="478C469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pStyle w:val="Bullet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</w:rPr>
    </w:lvl>
  </w:abstractNum>
  <w:abstractNum w:abstractNumId="12" w15:restartNumberingAfterBreak="0">
    <w:nsid w:val="483739AA"/>
    <w:multiLevelType w:val="multilevel"/>
    <w:tmpl w:val="DE3669F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3C3414"/>
    <w:multiLevelType w:val="hybridMultilevel"/>
    <w:tmpl w:val="212A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B3C2B"/>
    <w:multiLevelType w:val="hybridMultilevel"/>
    <w:tmpl w:val="4240F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C5849"/>
    <w:multiLevelType w:val="hybridMultilevel"/>
    <w:tmpl w:val="77FEEE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E528E"/>
    <w:multiLevelType w:val="hybridMultilevel"/>
    <w:tmpl w:val="4F8C26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3DE161C"/>
    <w:multiLevelType w:val="hybridMultilevel"/>
    <w:tmpl w:val="DE3669F8"/>
    <w:lvl w:ilvl="0" w:tplc="DEC6F89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BC49B8"/>
    <w:multiLevelType w:val="multilevel"/>
    <w:tmpl w:val="0B981B10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9" w15:restartNumberingAfterBreak="0">
    <w:nsid w:val="76AC657B"/>
    <w:multiLevelType w:val="hybridMultilevel"/>
    <w:tmpl w:val="91D880C0"/>
    <w:lvl w:ilvl="0" w:tplc="07F6E6DA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2408BEF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16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5"/>
  </w:num>
  <w:num w:numId="24">
    <w:abstractNumId w:val="9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6">
    <w:abstractNumId w:val="7"/>
  </w:num>
  <w:num w:numId="27">
    <w:abstractNumId w:val="17"/>
  </w:num>
  <w:num w:numId="28">
    <w:abstractNumId w:val="12"/>
  </w:num>
  <w:num w:numId="29">
    <w:abstractNumId w:val="19"/>
  </w:num>
  <w:num w:numId="30">
    <w:abstractNumId w:val="18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2">
    <w:abstractNumId w:val="3"/>
  </w:num>
  <w:num w:numId="33">
    <w:abstractNumId w:val="2"/>
  </w:num>
  <w:num w:numId="34">
    <w:abstractNumId w:val="1"/>
  </w:num>
  <w:num w:numId="35">
    <w:abstractNumId w:val="11"/>
  </w:num>
  <w:num w:numId="36">
    <w:abstractNumId w:val="0"/>
  </w:num>
  <w:num w:numId="37">
    <w:abstractNumId w:val="10"/>
  </w:num>
  <w:num w:numId="38">
    <w:abstractNumId w:val="15"/>
  </w:num>
  <w:num w:numId="39">
    <w:abstractNumId w:val="13"/>
  </w:num>
  <w:num w:numId="40">
    <w:abstractNumId w:val="8"/>
  </w:num>
  <w:num w:numId="41">
    <w:abstractNumId w:val="14"/>
  </w:num>
  <w:num w:numId="4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n Richard">
    <w15:presenceInfo w15:providerId="AD" w15:userId="S-1-5-21-219119004-741039572-208020174-248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D8"/>
    <w:rsid w:val="0000319E"/>
    <w:rsid w:val="00057E18"/>
    <w:rsid w:val="000716EF"/>
    <w:rsid w:val="00074F89"/>
    <w:rsid w:val="000774AB"/>
    <w:rsid w:val="000816BE"/>
    <w:rsid w:val="00083773"/>
    <w:rsid w:val="00084106"/>
    <w:rsid w:val="00085ED3"/>
    <w:rsid w:val="00093EE2"/>
    <w:rsid w:val="000A59D4"/>
    <w:rsid w:val="000C3369"/>
    <w:rsid w:val="000C778B"/>
    <w:rsid w:val="000E0CDD"/>
    <w:rsid w:val="000E0E58"/>
    <w:rsid w:val="000F4CF2"/>
    <w:rsid w:val="00117541"/>
    <w:rsid w:val="00147C1D"/>
    <w:rsid w:val="00153EF8"/>
    <w:rsid w:val="00175123"/>
    <w:rsid w:val="001834CD"/>
    <w:rsid w:val="00196819"/>
    <w:rsid w:val="001E2E89"/>
    <w:rsid w:val="001E3A79"/>
    <w:rsid w:val="00216DF9"/>
    <w:rsid w:val="002277D8"/>
    <w:rsid w:val="00241BA8"/>
    <w:rsid w:val="00250536"/>
    <w:rsid w:val="00252D6F"/>
    <w:rsid w:val="0027661E"/>
    <w:rsid w:val="00286082"/>
    <w:rsid w:val="002A1199"/>
    <w:rsid w:val="002E7CD7"/>
    <w:rsid w:val="002F4BD2"/>
    <w:rsid w:val="00327A74"/>
    <w:rsid w:val="00336A52"/>
    <w:rsid w:val="00352186"/>
    <w:rsid w:val="00355383"/>
    <w:rsid w:val="00365FC8"/>
    <w:rsid w:val="00367024"/>
    <w:rsid w:val="00377A7F"/>
    <w:rsid w:val="003938EC"/>
    <w:rsid w:val="0039415A"/>
    <w:rsid w:val="003A46F7"/>
    <w:rsid w:val="003B36A6"/>
    <w:rsid w:val="003C29C1"/>
    <w:rsid w:val="004027A3"/>
    <w:rsid w:val="00407B2F"/>
    <w:rsid w:val="00407BCA"/>
    <w:rsid w:val="00410E39"/>
    <w:rsid w:val="00440796"/>
    <w:rsid w:val="00462E2D"/>
    <w:rsid w:val="00463401"/>
    <w:rsid w:val="004740DA"/>
    <w:rsid w:val="004919DA"/>
    <w:rsid w:val="004A401D"/>
    <w:rsid w:val="004B15EA"/>
    <w:rsid w:val="0050495F"/>
    <w:rsid w:val="00567B65"/>
    <w:rsid w:val="005A34D7"/>
    <w:rsid w:val="005A572B"/>
    <w:rsid w:val="00602E3C"/>
    <w:rsid w:val="00694ADE"/>
    <w:rsid w:val="006C1393"/>
    <w:rsid w:val="006C4D05"/>
    <w:rsid w:val="006D26C6"/>
    <w:rsid w:val="0071322C"/>
    <w:rsid w:val="00714C12"/>
    <w:rsid w:val="0071714A"/>
    <w:rsid w:val="00733110"/>
    <w:rsid w:val="0074317F"/>
    <w:rsid w:val="007443C4"/>
    <w:rsid w:val="007537ED"/>
    <w:rsid w:val="007824F8"/>
    <w:rsid w:val="007909B0"/>
    <w:rsid w:val="007A039E"/>
    <w:rsid w:val="007B5225"/>
    <w:rsid w:val="007C7EA0"/>
    <w:rsid w:val="00801EC0"/>
    <w:rsid w:val="00803EAD"/>
    <w:rsid w:val="00806261"/>
    <w:rsid w:val="00822757"/>
    <w:rsid w:val="00850AB2"/>
    <w:rsid w:val="00857EE1"/>
    <w:rsid w:val="008729B1"/>
    <w:rsid w:val="00874EC7"/>
    <w:rsid w:val="00880B1C"/>
    <w:rsid w:val="00882FB7"/>
    <w:rsid w:val="008A1E2E"/>
    <w:rsid w:val="008A4F23"/>
    <w:rsid w:val="008B698D"/>
    <w:rsid w:val="008C0E58"/>
    <w:rsid w:val="008C7DBE"/>
    <w:rsid w:val="008E4F8D"/>
    <w:rsid w:val="00903918"/>
    <w:rsid w:val="0091518E"/>
    <w:rsid w:val="00916D7E"/>
    <w:rsid w:val="0092451B"/>
    <w:rsid w:val="00973781"/>
    <w:rsid w:val="0098204A"/>
    <w:rsid w:val="009B2F84"/>
    <w:rsid w:val="009D1202"/>
    <w:rsid w:val="009D76AC"/>
    <w:rsid w:val="009E01CE"/>
    <w:rsid w:val="009E25AC"/>
    <w:rsid w:val="009F1938"/>
    <w:rsid w:val="00A139D3"/>
    <w:rsid w:val="00A30A65"/>
    <w:rsid w:val="00A5157D"/>
    <w:rsid w:val="00A80B4D"/>
    <w:rsid w:val="00A81B86"/>
    <w:rsid w:val="00A87EEF"/>
    <w:rsid w:val="00A94CB1"/>
    <w:rsid w:val="00AC6D43"/>
    <w:rsid w:val="00AD510F"/>
    <w:rsid w:val="00AE479A"/>
    <w:rsid w:val="00B016BF"/>
    <w:rsid w:val="00B34B15"/>
    <w:rsid w:val="00B40215"/>
    <w:rsid w:val="00B45A28"/>
    <w:rsid w:val="00B67A97"/>
    <w:rsid w:val="00B914B8"/>
    <w:rsid w:val="00BD2239"/>
    <w:rsid w:val="00BE5972"/>
    <w:rsid w:val="00BF5417"/>
    <w:rsid w:val="00C2088F"/>
    <w:rsid w:val="00C478BA"/>
    <w:rsid w:val="00C67F7A"/>
    <w:rsid w:val="00D01B67"/>
    <w:rsid w:val="00D179E3"/>
    <w:rsid w:val="00D233E8"/>
    <w:rsid w:val="00D3028F"/>
    <w:rsid w:val="00D36420"/>
    <w:rsid w:val="00D36F08"/>
    <w:rsid w:val="00D378D9"/>
    <w:rsid w:val="00D40A49"/>
    <w:rsid w:val="00D43516"/>
    <w:rsid w:val="00D5175F"/>
    <w:rsid w:val="00D70324"/>
    <w:rsid w:val="00D741EA"/>
    <w:rsid w:val="00DB65B1"/>
    <w:rsid w:val="00DC714B"/>
    <w:rsid w:val="00DD679E"/>
    <w:rsid w:val="00DE173F"/>
    <w:rsid w:val="00DE2279"/>
    <w:rsid w:val="00E0099B"/>
    <w:rsid w:val="00E00FAB"/>
    <w:rsid w:val="00E17209"/>
    <w:rsid w:val="00E21A90"/>
    <w:rsid w:val="00E32411"/>
    <w:rsid w:val="00E34459"/>
    <w:rsid w:val="00E56D39"/>
    <w:rsid w:val="00E6626F"/>
    <w:rsid w:val="00E7584D"/>
    <w:rsid w:val="00E77A86"/>
    <w:rsid w:val="00E9453D"/>
    <w:rsid w:val="00EA518E"/>
    <w:rsid w:val="00EA788B"/>
    <w:rsid w:val="00EB10C7"/>
    <w:rsid w:val="00EF0501"/>
    <w:rsid w:val="00EF4566"/>
    <w:rsid w:val="00EF6D32"/>
    <w:rsid w:val="00F2634E"/>
    <w:rsid w:val="00F26E85"/>
    <w:rsid w:val="00F3711C"/>
    <w:rsid w:val="00F43C49"/>
    <w:rsid w:val="00F62114"/>
    <w:rsid w:val="00F626BF"/>
    <w:rsid w:val="00F6784B"/>
    <w:rsid w:val="00F702D6"/>
    <w:rsid w:val="00F87C0A"/>
    <w:rsid w:val="00F9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4C07D"/>
  <w15:docId w15:val="{4FA6EE3E-33C9-4251-889A-FE654EA3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106"/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qFormat/>
    <w:rsid w:val="00252D6F"/>
    <w:pPr>
      <w:keepNext/>
      <w:numPr>
        <w:numId w:val="22"/>
      </w:numPr>
      <w:tabs>
        <w:tab w:val="clear" w:pos="3600"/>
        <w:tab w:val="num" w:pos="360"/>
      </w:tabs>
      <w:spacing w:before="240" w:after="60"/>
      <w:ind w:left="3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qFormat/>
    <w:rsid w:val="00BF5417"/>
    <w:pPr>
      <w:numPr>
        <w:ilvl w:val="1"/>
        <w:numId w:val="22"/>
      </w:numPr>
      <w:spacing w:before="120"/>
      <w:ind w:left="36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252D6F"/>
    <w:pPr>
      <w:numPr>
        <w:ilvl w:val="2"/>
        <w:numId w:val="22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252D6F"/>
    <w:pPr>
      <w:numPr>
        <w:ilvl w:val="3"/>
        <w:numId w:val="22"/>
      </w:numPr>
      <w:spacing w:before="120"/>
      <w:outlineLvl w:val="3"/>
    </w:pPr>
    <w:rPr>
      <w:spacing w:val="-3"/>
    </w:rPr>
  </w:style>
  <w:style w:type="paragraph" w:styleId="Heading5">
    <w:name w:val="heading 5"/>
    <w:basedOn w:val="Normal"/>
    <w:next w:val="Normal"/>
    <w:qFormat/>
    <w:rsid w:val="00252D6F"/>
    <w:pPr>
      <w:numPr>
        <w:ilvl w:val="4"/>
        <w:numId w:val="22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252D6F"/>
    <w:pPr>
      <w:numPr>
        <w:ilvl w:val="5"/>
        <w:numId w:val="22"/>
      </w:numPr>
      <w:outlineLvl w:val="5"/>
    </w:pPr>
  </w:style>
  <w:style w:type="paragraph" w:styleId="Heading7">
    <w:name w:val="heading 7"/>
    <w:basedOn w:val="Normal"/>
    <w:next w:val="Normal"/>
    <w:qFormat/>
    <w:rsid w:val="00252D6F"/>
    <w:pPr>
      <w:numPr>
        <w:ilvl w:val="6"/>
        <w:numId w:val="22"/>
      </w:numPr>
      <w:outlineLvl w:val="6"/>
    </w:pPr>
  </w:style>
  <w:style w:type="paragraph" w:styleId="Heading8">
    <w:name w:val="heading 8"/>
    <w:basedOn w:val="Normal"/>
    <w:next w:val="Normal"/>
    <w:qFormat/>
    <w:rsid w:val="00252D6F"/>
    <w:pPr>
      <w:numPr>
        <w:ilvl w:val="7"/>
        <w:numId w:val="22"/>
      </w:numPr>
      <w:outlineLvl w:val="7"/>
    </w:pPr>
  </w:style>
  <w:style w:type="paragraph" w:styleId="Heading9">
    <w:name w:val="heading 9"/>
    <w:basedOn w:val="Normal"/>
    <w:next w:val="Normal"/>
    <w:qFormat/>
    <w:rsid w:val="00252D6F"/>
    <w:pPr>
      <w:numPr>
        <w:ilvl w:val="8"/>
        <w:numId w:val="2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rPr>
      <w:i/>
      <w:sz w:val="20"/>
      <w:szCs w:val="20"/>
    </w:rPr>
  </w:style>
  <w:style w:type="paragraph" w:customStyle="1" w:styleId="purpose">
    <w:name w:val="purpose"/>
    <w:basedOn w:val="Normal"/>
    <w:pPr>
      <w:spacing w:after="120"/>
    </w:pPr>
    <w:rPr>
      <w:b/>
      <w:i/>
    </w:rPr>
  </w:style>
  <w:style w:type="paragraph" w:styleId="Title">
    <w:name w:val="Title"/>
    <w:basedOn w:val="Normal"/>
    <w:qFormat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369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0C3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F4566"/>
    <w:rPr>
      <w:rFonts w:ascii="Tahoma" w:hAnsi="Tahoma" w:cs="Tahoma"/>
      <w:sz w:val="16"/>
      <w:szCs w:val="16"/>
    </w:rPr>
  </w:style>
  <w:style w:type="paragraph" w:customStyle="1" w:styleId="Bullet4">
    <w:name w:val="Bullet4"/>
    <w:basedOn w:val="Normal"/>
    <w:rsid w:val="000C778B"/>
    <w:pPr>
      <w:numPr>
        <w:ilvl w:val="2"/>
        <w:numId w:val="35"/>
      </w:numPr>
    </w:pPr>
  </w:style>
  <w:style w:type="paragraph" w:customStyle="1" w:styleId="SQL">
    <w:name w:val="SQL"/>
    <w:basedOn w:val="Normal"/>
    <w:rsid w:val="00903918"/>
    <w:pPr>
      <w:suppressAutoHyphens/>
      <w:ind w:left="720" w:hanging="720"/>
    </w:pPr>
    <w:rPr>
      <w:b/>
    </w:rPr>
  </w:style>
  <w:style w:type="paragraph" w:styleId="ListParagraph">
    <w:name w:val="List Paragraph"/>
    <w:basedOn w:val="Normal"/>
    <w:uiPriority w:val="34"/>
    <w:qFormat/>
    <w:rsid w:val="007C7EA0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7C7EA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semiHidden/>
    <w:unhideWhenUsed/>
    <w:rsid w:val="00AD510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D510F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510F"/>
    <w:rPr>
      <w:rFonts w:ascii="Verdana" w:hAnsi="Verdan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D51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510F"/>
    <w:rPr>
      <w:rFonts w:ascii="Verdana" w:hAnsi="Verdana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sqltutorial.com/plsql-block-structure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plsqltutorial.com/plsql-variables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NE%20HAMILTON\Application%20Data\Microsoft\Templates\Lab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</Template>
  <TotalTime>36</TotalTime>
  <Pages>9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420-D20</vt:lpstr>
    </vt:vector>
  </TitlesOfParts>
  <Company>Heritage College</Company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420-D20</dc:title>
  <dc:creator>ANNE HAMILTON;Richard Chan</dc:creator>
  <cp:lastModifiedBy>Admin lab</cp:lastModifiedBy>
  <cp:revision>6</cp:revision>
  <cp:lastPrinted>2008-01-21T15:42:00Z</cp:lastPrinted>
  <dcterms:created xsi:type="dcterms:W3CDTF">2017-01-24T21:15:00Z</dcterms:created>
  <dcterms:modified xsi:type="dcterms:W3CDTF">2017-01-24T22:01:00Z</dcterms:modified>
</cp:coreProperties>
</file>
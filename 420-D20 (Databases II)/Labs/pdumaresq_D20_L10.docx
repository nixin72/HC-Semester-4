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5F" w:rsidRDefault="0054605F" w:rsidP="0054605F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Database Management II (420-D20-HR)</w:t>
      </w:r>
    </w:p>
    <w:p w:rsidR="0054605F" w:rsidRDefault="0054605F" w:rsidP="0054605F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 w:rsidR="00B50B7B">
        <w:rPr>
          <w:i/>
          <w:kern w:val="0"/>
          <w:sz w:val="32"/>
        </w:rPr>
        <w:t>10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>
        <w:rPr>
          <w:i/>
          <w:kern w:val="0"/>
          <w:sz w:val="32"/>
        </w:rPr>
        <w:t xml:space="preserve"> </w:t>
      </w:r>
      <w:r w:rsidR="00B50B7B">
        <w:t xml:space="preserve">Optimization – Database </w:t>
      </w:r>
      <w:r w:rsidR="00D71F4E">
        <w:t>Indices</w:t>
      </w:r>
      <w:r w:rsidRPr="00351177">
        <w:rPr>
          <w:i/>
          <w:kern w:val="0"/>
          <w:sz w:val="32"/>
        </w:rPr>
        <w:t xml:space="preserve"> </w:t>
      </w:r>
    </w:p>
    <w:p w:rsidR="0054605F" w:rsidRPr="00B61733" w:rsidRDefault="0054605F" w:rsidP="0054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B50B7B">
        <w:t>Tuesday, April 18</w:t>
      </w:r>
      <w:r w:rsidR="004B2F8A">
        <w:t>, 2017</w:t>
      </w:r>
    </w:p>
    <w:p w:rsidR="0054605F" w:rsidRPr="00B61733" w:rsidRDefault="0054605F" w:rsidP="0054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B50B7B">
        <w:rPr>
          <w:color w:val="FF0000"/>
        </w:rPr>
        <w:t>Tuesday, April 18</w:t>
      </w:r>
      <w:r w:rsidR="00CC73EC">
        <w:rPr>
          <w:color w:val="FF0000"/>
        </w:rPr>
        <w:t>, 2017 17</w:t>
      </w:r>
      <w:r w:rsidR="004B2F8A" w:rsidRPr="004B2F8A">
        <w:rPr>
          <w:color w:val="FF0000"/>
        </w:rPr>
        <w:t>:50</w:t>
      </w:r>
    </w:p>
    <w:p w:rsidR="0054605F" w:rsidRPr="004919DA" w:rsidRDefault="0054605F" w:rsidP="0054605F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b/>
          <w:szCs w:val="24"/>
        </w:rPr>
      </w:pPr>
      <w:r w:rsidRPr="004919DA">
        <w:rPr>
          <w:b/>
          <w:szCs w:val="24"/>
        </w:rPr>
        <w:t>Objectives:</w:t>
      </w:r>
    </w:p>
    <w:p w:rsidR="0054605F" w:rsidRPr="00A94CB1" w:rsidRDefault="0054605F" w:rsidP="0054605F">
      <w:pPr>
        <w:rPr>
          <w:rFonts w:cs="Arial"/>
          <w:color w:val="000000"/>
        </w:rPr>
      </w:pPr>
      <w:r w:rsidRPr="00A94CB1">
        <w:rPr>
          <w:rFonts w:cs="Arial"/>
          <w:color w:val="000000"/>
        </w:rPr>
        <w:t>At the end of this lab you will be able to:</w:t>
      </w:r>
    </w:p>
    <w:p w:rsidR="009C516F" w:rsidRDefault="00B50B7B">
      <w:pPr>
        <w:numPr>
          <w:ilvl w:val="0"/>
          <w:numId w:val="10"/>
        </w:numPr>
        <w:tabs>
          <w:tab w:val="clear" w:pos="360"/>
          <w:tab w:val="num" w:pos="720"/>
        </w:tabs>
        <w:ind w:left="720"/>
      </w:pPr>
      <w:r>
        <w:t>Understand what a database index is and how it works.</w:t>
      </w:r>
    </w:p>
    <w:p w:rsidR="0060450C" w:rsidRDefault="0060450C">
      <w:pPr>
        <w:numPr>
          <w:ilvl w:val="0"/>
          <w:numId w:val="10"/>
        </w:numPr>
        <w:tabs>
          <w:tab w:val="clear" w:pos="360"/>
          <w:tab w:val="num" w:pos="720"/>
        </w:tabs>
        <w:ind w:left="720"/>
      </w:pPr>
      <w:r>
        <w:t>Create and drop indicies</w:t>
      </w:r>
    </w:p>
    <w:p w:rsidR="009C516F" w:rsidRDefault="00B50B7B" w:rsidP="0054605F">
      <w:pPr>
        <w:numPr>
          <w:ilvl w:val="0"/>
          <w:numId w:val="10"/>
        </w:numPr>
        <w:tabs>
          <w:tab w:val="clear" w:pos="360"/>
          <w:tab w:val="num" w:pos="720"/>
        </w:tabs>
        <w:ind w:left="720"/>
      </w:pPr>
      <w:r>
        <w:t>Analyze the effect of indexing on a database</w:t>
      </w:r>
    </w:p>
    <w:p w:rsidR="009C516F" w:rsidRPr="0054605F" w:rsidRDefault="009C516F" w:rsidP="0054605F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b/>
          <w:szCs w:val="24"/>
        </w:rPr>
      </w:pPr>
      <w:r w:rsidRPr="0054605F">
        <w:rPr>
          <w:b/>
          <w:szCs w:val="24"/>
        </w:rPr>
        <w:t>To Start:</w:t>
      </w:r>
    </w:p>
    <w:p w:rsidR="00DC04A8" w:rsidRDefault="00B66638" w:rsidP="0054605F">
      <w:pPr>
        <w:numPr>
          <w:ilvl w:val="0"/>
          <w:numId w:val="12"/>
        </w:numPr>
        <w:tabs>
          <w:tab w:val="clear" w:pos="720"/>
          <w:tab w:val="left" w:pos="360"/>
        </w:tabs>
        <w:spacing w:before="120"/>
        <w:ind w:left="360"/>
      </w:pPr>
      <w:r>
        <w:t>Rename this document</w:t>
      </w:r>
      <w:r w:rsidR="00700B04">
        <w:t xml:space="preserve"> to </w:t>
      </w:r>
      <w:r w:rsidR="00DC04A8" w:rsidRPr="000C58A4">
        <w:rPr>
          <w:b/>
          <w:i/>
        </w:rPr>
        <w:t>username</w:t>
      </w:r>
      <w:r w:rsidR="00DC04A8" w:rsidRPr="000C58A4">
        <w:rPr>
          <w:b/>
        </w:rPr>
        <w:t>_</w:t>
      </w:r>
      <w:r w:rsidR="00DC04A8" w:rsidRPr="000C58A4">
        <w:rPr>
          <w:b/>
          <w:bCs/>
        </w:rPr>
        <w:t>D20_</w:t>
      </w:r>
      <w:r w:rsidR="00B50B7B">
        <w:rPr>
          <w:b/>
          <w:bCs/>
        </w:rPr>
        <w:t>L10</w:t>
      </w:r>
      <w:r>
        <w:rPr>
          <w:b/>
          <w:bCs/>
        </w:rPr>
        <w:t>_Optimization</w:t>
      </w:r>
      <w:r w:rsidR="00B50B7B">
        <w:rPr>
          <w:b/>
          <w:bCs/>
        </w:rPr>
        <w:t>II</w:t>
      </w:r>
      <w:r w:rsidR="00DC04A8" w:rsidRPr="000C58A4">
        <w:rPr>
          <w:b/>
          <w:bCs/>
        </w:rPr>
        <w:t>.doc</w:t>
      </w:r>
      <w:r w:rsidR="00093735">
        <w:rPr>
          <w:b/>
          <w:bCs/>
        </w:rPr>
        <w:t>x</w:t>
      </w:r>
      <w:r w:rsidR="00DC04A8" w:rsidRPr="000C58A4">
        <w:rPr>
          <w:bCs/>
        </w:rPr>
        <w:t>.</w:t>
      </w:r>
    </w:p>
    <w:p w:rsidR="0054605F" w:rsidRPr="0054605F" w:rsidRDefault="0054605F" w:rsidP="0054605F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b/>
          <w:szCs w:val="24"/>
        </w:rPr>
      </w:pPr>
      <w:r w:rsidRPr="0054605F">
        <w:rPr>
          <w:b/>
          <w:szCs w:val="24"/>
        </w:rPr>
        <w:t>To Be Handed In:</w:t>
      </w:r>
    </w:p>
    <w:p w:rsidR="0054605F" w:rsidRDefault="0054605F" w:rsidP="0054605F">
      <w:pPr>
        <w:numPr>
          <w:ilvl w:val="0"/>
          <w:numId w:val="11"/>
        </w:numPr>
      </w:pPr>
      <w:r>
        <w:t xml:space="preserve">Your </w:t>
      </w:r>
      <w:r w:rsidR="00B66638" w:rsidRPr="000C58A4">
        <w:rPr>
          <w:b/>
          <w:i/>
        </w:rPr>
        <w:t>username</w:t>
      </w:r>
      <w:r w:rsidR="00B66638" w:rsidRPr="000C58A4">
        <w:rPr>
          <w:b/>
        </w:rPr>
        <w:t>_</w:t>
      </w:r>
      <w:r w:rsidR="00B66638" w:rsidRPr="000C58A4">
        <w:rPr>
          <w:b/>
          <w:bCs/>
        </w:rPr>
        <w:t>D20_</w:t>
      </w:r>
      <w:r w:rsidR="007806A9">
        <w:rPr>
          <w:b/>
          <w:bCs/>
        </w:rPr>
        <w:t>L10</w:t>
      </w:r>
      <w:r w:rsidR="00B66638">
        <w:rPr>
          <w:b/>
          <w:bCs/>
        </w:rPr>
        <w:t>_Optimization</w:t>
      </w:r>
      <w:r w:rsidR="007806A9">
        <w:rPr>
          <w:b/>
          <w:bCs/>
        </w:rPr>
        <w:t>II</w:t>
      </w:r>
      <w:r w:rsidR="00B66638" w:rsidRPr="000C58A4">
        <w:rPr>
          <w:b/>
          <w:bCs/>
        </w:rPr>
        <w:t>.doc</w:t>
      </w:r>
      <w:r w:rsidR="00B66638">
        <w:rPr>
          <w:b/>
          <w:bCs/>
        </w:rPr>
        <w:t>x</w:t>
      </w:r>
      <w:r w:rsidR="00B66638">
        <w:t xml:space="preserve"> </w:t>
      </w:r>
      <w:r>
        <w:t>should be uploaded to Moodle.</w:t>
      </w:r>
    </w:p>
    <w:p w:rsidR="009C516F" w:rsidRDefault="00B50B7B">
      <w:pPr>
        <w:pStyle w:val="Heading1"/>
      </w:pPr>
      <w:r>
        <w:t>Research</w:t>
      </w:r>
    </w:p>
    <w:p w:rsidR="009C516F" w:rsidRDefault="00B50B7B">
      <w:r>
        <w:t xml:space="preserve">Learn about what a database index is, the costs and benefits.  Research, starting </w:t>
      </w:r>
      <w:hyperlink r:id="rId7" w:history="1">
        <w:r w:rsidRPr="00B50B7B">
          <w:rPr>
            <w:rStyle w:val="Hyperlink"/>
          </w:rPr>
          <w:t>he</w:t>
        </w:r>
        <w:r w:rsidRPr="00B50B7B">
          <w:rPr>
            <w:rStyle w:val="Hyperlink"/>
          </w:rPr>
          <w:t>r</w:t>
        </w:r>
        <w:r w:rsidRPr="00B50B7B">
          <w:rPr>
            <w:rStyle w:val="Hyperlink"/>
          </w:rPr>
          <w:t>e</w:t>
        </w:r>
      </w:hyperlink>
      <w:r>
        <w:t xml:space="preserve"> and answer the following questions.</w:t>
      </w:r>
    </w:p>
    <w:p w:rsidR="009C516F" w:rsidRDefault="00B50B7B">
      <w:pPr>
        <w:numPr>
          <w:ilvl w:val="0"/>
          <w:numId w:val="13"/>
        </w:numPr>
        <w:spacing w:before="120"/>
      </w:pPr>
      <w:r>
        <w:t>What is the definition of a database index (in your own words)?</w:t>
      </w:r>
    </w:p>
    <w:p w:rsidR="0060450C" w:rsidRDefault="00D71F4E" w:rsidP="0060450C">
      <w:pPr>
        <w:spacing w:before="120"/>
        <w:ind w:left="360"/>
      </w:pPr>
      <w:r>
        <w:t>A data structure to help improve selecting data from a database, however it means an additional cost in create/updates/deletes</w:t>
      </w:r>
    </w:p>
    <w:p w:rsidR="009C516F" w:rsidRDefault="00B50B7B">
      <w:pPr>
        <w:numPr>
          <w:ilvl w:val="0"/>
          <w:numId w:val="13"/>
        </w:numPr>
        <w:spacing w:before="120"/>
      </w:pPr>
      <w:r>
        <w:t>What is the performance of a linear (non-indexed) search versus an indexed search?  (Describe in big ‘O’ notation).</w:t>
      </w:r>
      <w:r w:rsidR="0060450C">
        <w:t xml:space="preserve">  Give an example with a table of 1 million entries what the worst case efforts would be.</w:t>
      </w:r>
    </w:p>
    <w:p w:rsidR="0060450C" w:rsidRDefault="00D71F4E" w:rsidP="00D71F4E">
      <w:pPr>
        <w:ind w:left="360"/>
      </w:pPr>
      <w:r>
        <w:t xml:space="preserve">Using a linear search through the table would yield a big Oh notation of O(N), because at max you’ll need to check every row in the table. </w:t>
      </w:r>
      <w:r w:rsidR="00CC75F1">
        <w:t>Using an indexed search, the indexes are stored in a binary tree, which has a search of O(</w:t>
      </w:r>
      <w:r w:rsidR="00CC75F1" w:rsidRPr="00F020BF">
        <w:t>logn</w:t>
      </w:r>
      <w:r w:rsidR="00CC75F1">
        <w:t>).</w:t>
      </w:r>
    </w:p>
    <w:p w:rsidR="0060450C" w:rsidRDefault="0060450C" w:rsidP="0060450C">
      <w:pPr>
        <w:spacing w:before="120"/>
        <w:ind w:left="360"/>
      </w:pPr>
    </w:p>
    <w:p w:rsidR="00DB32CA" w:rsidRDefault="00DB32CA" w:rsidP="00DB32CA">
      <w:pPr>
        <w:keepNext/>
        <w:numPr>
          <w:ilvl w:val="0"/>
          <w:numId w:val="13"/>
        </w:numPr>
        <w:spacing w:before="120"/>
      </w:pPr>
      <w:r>
        <w:t>Does an index help with wildcard searches?  i.e. WHERE last_name like ‘%ardasian%’.  Why or why not?</w:t>
      </w:r>
    </w:p>
    <w:p w:rsidR="0060450C" w:rsidRDefault="00CE6D56" w:rsidP="00F020BF">
      <w:pPr>
        <w:spacing w:before="120"/>
        <w:ind w:left="360"/>
      </w:pPr>
      <w:r>
        <w:t xml:space="preserve">No it doesn’t, because </w:t>
      </w:r>
      <w:r w:rsidR="00F020BF">
        <w:t>context sensitive from left to right</w:t>
      </w:r>
    </w:p>
    <w:p w:rsidR="00354FAC" w:rsidRDefault="00B50B7B">
      <w:pPr>
        <w:keepNext/>
        <w:numPr>
          <w:ilvl w:val="0"/>
          <w:numId w:val="13"/>
        </w:numPr>
        <w:spacing w:before="120"/>
      </w:pPr>
      <w:r>
        <w:lastRenderedPageBreak/>
        <w:t>What are two key uses</w:t>
      </w:r>
      <w:r w:rsidR="00DB32CA">
        <w:t>/benefits</w:t>
      </w:r>
      <w:r>
        <w:t xml:space="preserve"> of an index?</w:t>
      </w:r>
    </w:p>
    <w:p w:rsidR="00DB32CA" w:rsidRDefault="00CE6D56" w:rsidP="00B50B7B">
      <w:pPr>
        <w:keepNext/>
        <w:spacing w:before="120"/>
        <w:ind w:left="360"/>
      </w:pPr>
      <w:r>
        <w:t>They make searching through a database much faster because you can search through a non-key column as though it were a primary key. They give searching a speed of O(N)</w:t>
      </w:r>
    </w:p>
    <w:p w:rsidR="0060450C" w:rsidRDefault="00F020BF" w:rsidP="00B50B7B">
      <w:pPr>
        <w:keepNext/>
        <w:spacing w:before="120"/>
        <w:ind w:left="360"/>
      </w:pPr>
      <w:r>
        <w:t xml:space="preserve">Police the DB constraints </w:t>
      </w:r>
    </w:p>
    <w:p w:rsidR="00F020BF" w:rsidRDefault="00F020BF" w:rsidP="00B50B7B">
      <w:pPr>
        <w:keepNext/>
        <w:spacing w:before="120"/>
        <w:ind w:left="360"/>
      </w:pPr>
    </w:p>
    <w:p w:rsidR="00DB32CA" w:rsidRDefault="00DB32CA" w:rsidP="00DB32CA">
      <w:pPr>
        <w:keepNext/>
        <w:numPr>
          <w:ilvl w:val="0"/>
          <w:numId w:val="13"/>
        </w:numPr>
        <w:spacing w:before="120"/>
      </w:pPr>
      <w:r>
        <w:t>What are the costs/disadvantages of an index?</w:t>
      </w:r>
    </w:p>
    <w:p w:rsidR="00B50B7B" w:rsidRDefault="00CE6D56" w:rsidP="00CE6D56">
      <w:pPr>
        <w:keepNext/>
        <w:spacing w:before="120"/>
        <w:ind w:left="360"/>
      </w:pPr>
      <w:r>
        <w:t>It means that every time you create/update/delete a row, you need to rebalance your binary tree.</w:t>
      </w:r>
      <w:r w:rsidR="00F020BF">
        <w:t xml:space="preserve"> And storage space </w:t>
      </w:r>
    </w:p>
    <w:p w:rsidR="0060450C" w:rsidRDefault="0060450C" w:rsidP="00DB32CA">
      <w:pPr>
        <w:keepNext/>
        <w:spacing w:before="120"/>
      </w:pPr>
    </w:p>
    <w:p w:rsidR="00B50B7B" w:rsidRDefault="00B50B7B" w:rsidP="00B50B7B">
      <w:pPr>
        <w:keepNext/>
        <w:numPr>
          <w:ilvl w:val="0"/>
          <w:numId w:val="13"/>
        </w:numPr>
        <w:spacing w:before="120"/>
      </w:pPr>
      <w:r>
        <w:t>For</w:t>
      </w:r>
      <w:r w:rsidR="00F020BF">
        <w:t xml:space="preserve"> compound (multiple-column) index</w:t>
      </w:r>
      <w:r>
        <w:t>es, what relevance does the column order of the index make?</w:t>
      </w:r>
    </w:p>
    <w:p w:rsidR="00DB32CA" w:rsidRDefault="00F020BF" w:rsidP="00B50B7B">
      <w:pPr>
        <w:keepNext/>
        <w:spacing w:before="120"/>
        <w:ind w:left="360"/>
      </w:pPr>
      <w:r>
        <w:t>Left-right sensitivity</w:t>
      </w:r>
    </w:p>
    <w:p w:rsidR="0060450C" w:rsidRDefault="0060450C" w:rsidP="00B50B7B">
      <w:pPr>
        <w:keepNext/>
        <w:spacing w:before="120"/>
        <w:ind w:left="360"/>
      </w:pPr>
    </w:p>
    <w:p w:rsidR="009C516F" w:rsidRDefault="00DB32CA">
      <w:pPr>
        <w:pStyle w:val="Heading1"/>
      </w:pPr>
      <w:r>
        <w:t>Hands-On</w:t>
      </w:r>
    </w:p>
    <w:p w:rsidR="00DB32CA" w:rsidRDefault="00DB32CA" w:rsidP="00DB32CA">
      <w:r>
        <w:t>Open the D20_L10_OptimizationII.sql file included with this lab.  There you will find the code snippets for this lab.</w:t>
      </w:r>
    </w:p>
    <w:p w:rsidR="00DB32CA" w:rsidRPr="00DB32CA" w:rsidRDefault="00DB32CA" w:rsidP="00DB32CA"/>
    <w:p w:rsidR="007E5E10" w:rsidRDefault="00DB32CA" w:rsidP="00D25996">
      <w:pPr>
        <w:pStyle w:val="Heading2"/>
        <w:tabs>
          <w:tab w:val="left" w:pos="360"/>
          <w:tab w:val="right" w:pos="9360"/>
        </w:tabs>
      </w:pPr>
      <w:r>
        <w:t xml:space="preserve">Create and populate the emp_opt table as described in the sql file.  </w:t>
      </w:r>
      <w:r w:rsidR="007E5E10">
        <w:t>Fill in the following based on your guess as to whether cost will be low or high. Do not fill in the shaded cells.</w:t>
      </w:r>
    </w:p>
    <w:p w:rsidR="007E5E10" w:rsidRDefault="007E5E10" w:rsidP="007E5E10">
      <w:r>
        <w:t xml:space="preserve">Note: Assume: </w:t>
      </w:r>
    </w:p>
    <w:p w:rsidR="007E5E10" w:rsidRDefault="007E5E10" w:rsidP="007E5E10">
      <w:pPr>
        <w:pStyle w:val="ListParagraph"/>
        <w:numPr>
          <w:ilvl w:val="0"/>
          <w:numId w:val="20"/>
        </w:numPr>
      </w:pPr>
      <w:r>
        <w:t>emp_id is always the primary key</w:t>
      </w:r>
    </w:p>
    <w:p w:rsidR="007E5E10" w:rsidRDefault="007E5E10" w:rsidP="007E5E10">
      <w:pPr>
        <w:pStyle w:val="ListParagraph"/>
        <w:numPr>
          <w:ilvl w:val="0"/>
          <w:numId w:val="20"/>
        </w:numPr>
      </w:pPr>
      <w:r>
        <w:t>you only have one experimental index at a time.  For example, you first add an index for first name, do you</w:t>
      </w:r>
      <w:r w:rsidR="0060450C">
        <w:t>r</w:t>
      </w:r>
      <w:r>
        <w:t xml:space="preserve"> costing, then remove that index</w:t>
      </w:r>
      <w:r w:rsidR="0060450C">
        <w:t>, move on,</w:t>
      </w:r>
      <w:r>
        <w:t xml:space="preserve"> and add the index on last name.</w:t>
      </w:r>
    </w:p>
    <w:p w:rsidR="007E5E10" w:rsidRPr="007E5E10" w:rsidRDefault="007E5E10" w:rsidP="007E5E10"/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1004"/>
        <w:gridCol w:w="1417"/>
        <w:gridCol w:w="1244"/>
        <w:gridCol w:w="817"/>
        <w:gridCol w:w="817"/>
        <w:gridCol w:w="1043"/>
        <w:gridCol w:w="897"/>
      </w:tblGrid>
      <w:tr w:rsidR="007E5E10" w:rsidTr="00EA3F12">
        <w:trPr>
          <w:cantSplit/>
          <w:trHeight w:val="1385"/>
        </w:trPr>
        <w:tc>
          <w:tcPr>
            <w:tcW w:w="973" w:type="dxa"/>
          </w:tcPr>
          <w:p w:rsidR="007E5E10" w:rsidRDefault="007E5E10" w:rsidP="00EA3F12">
            <w:r>
              <w:t>Lookup #</w:t>
            </w:r>
          </w:p>
        </w:tc>
        <w:tc>
          <w:tcPr>
            <w:tcW w:w="1412" w:type="dxa"/>
          </w:tcPr>
          <w:p w:rsidR="007E5E10" w:rsidRDefault="007E5E10" w:rsidP="00EA3F12">
            <w:r>
              <w:t>Description</w:t>
            </w:r>
          </w:p>
        </w:tc>
        <w:tc>
          <w:tcPr>
            <w:tcW w:w="1074" w:type="dxa"/>
          </w:tcPr>
          <w:p w:rsidR="007E5E10" w:rsidRDefault="007E5E10" w:rsidP="00EA3F12">
            <w:r>
              <w:t>No additional indicies</w:t>
            </w:r>
          </w:p>
        </w:tc>
        <w:tc>
          <w:tcPr>
            <w:tcW w:w="807" w:type="dxa"/>
          </w:tcPr>
          <w:p w:rsidR="007E5E10" w:rsidRDefault="007E5E10" w:rsidP="00EA3F12">
            <w:r>
              <w:t>Index on first name</w:t>
            </w:r>
          </w:p>
        </w:tc>
        <w:tc>
          <w:tcPr>
            <w:tcW w:w="807" w:type="dxa"/>
          </w:tcPr>
          <w:p w:rsidR="007E5E10" w:rsidRDefault="007E5E10" w:rsidP="00EA3F12">
            <w:r>
              <w:t>Index on last name</w:t>
            </w:r>
          </w:p>
          <w:p w:rsidR="007E5E10" w:rsidRDefault="007E5E10" w:rsidP="00EA3F12"/>
        </w:tc>
        <w:tc>
          <w:tcPr>
            <w:tcW w:w="1026" w:type="dxa"/>
          </w:tcPr>
          <w:p w:rsidR="007E5E10" w:rsidRDefault="007E5E10" w:rsidP="00EA3F12">
            <w:r>
              <w:t>Index on last,first name</w:t>
            </w:r>
          </w:p>
          <w:p w:rsidR="007E5E10" w:rsidRDefault="007E5E10" w:rsidP="00EA3F12"/>
        </w:tc>
        <w:tc>
          <w:tcPr>
            <w:tcW w:w="885" w:type="dxa"/>
          </w:tcPr>
          <w:p w:rsidR="007E5E10" w:rsidRDefault="007E5E10" w:rsidP="00EA3F12">
            <w:r>
              <w:t>Index on Salary</w:t>
            </w:r>
          </w:p>
          <w:p w:rsidR="007E5E10" w:rsidRDefault="007E5E10" w:rsidP="00EA3F12"/>
        </w:tc>
      </w:tr>
      <w:tr w:rsidR="007E5E10" w:rsidTr="00A9524E">
        <w:tc>
          <w:tcPr>
            <w:tcW w:w="973" w:type="dxa"/>
          </w:tcPr>
          <w:p w:rsidR="007E5E10" w:rsidRDefault="007E5E10" w:rsidP="00A9524E">
            <w:r>
              <w:t>1</w:t>
            </w:r>
          </w:p>
        </w:tc>
        <w:tc>
          <w:tcPr>
            <w:tcW w:w="1412" w:type="dxa"/>
          </w:tcPr>
          <w:p w:rsidR="007E5E10" w:rsidRDefault="007E5E10" w:rsidP="00A9524E">
            <w:r>
              <w:t>Select random employee by emp_id</w:t>
            </w:r>
          </w:p>
        </w:tc>
        <w:tc>
          <w:tcPr>
            <w:tcW w:w="1074" w:type="dxa"/>
          </w:tcPr>
          <w:p w:rsidR="007E5E10" w:rsidRDefault="00EA3F12" w:rsidP="00A9524E">
            <w:r>
              <w:t>Low</w:t>
            </w:r>
          </w:p>
        </w:tc>
        <w:tc>
          <w:tcPr>
            <w:tcW w:w="807" w:type="dxa"/>
            <w:shd w:val="clear" w:color="auto" w:fill="A6A6A6" w:themeFill="background1" w:themeFillShade="A6"/>
          </w:tcPr>
          <w:p w:rsidR="007E5E10" w:rsidRDefault="007E5E10" w:rsidP="00A9524E"/>
        </w:tc>
        <w:tc>
          <w:tcPr>
            <w:tcW w:w="807" w:type="dxa"/>
            <w:shd w:val="clear" w:color="auto" w:fill="A6A6A6" w:themeFill="background1" w:themeFillShade="A6"/>
          </w:tcPr>
          <w:p w:rsidR="007E5E10" w:rsidRDefault="007E5E10" w:rsidP="00A9524E"/>
        </w:tc>
        <w:tc>
          <w:tcPr>
            <w:tcW w:w="1026" w:type="dxa"/>
            <w:shd w:val="clear" w:color="auto" w:fill="A6A6A6" w:themeFill="background1" w:themeFillShade="A6"/>
          </w:tcPr>
          <w:p w:rsidR="007E5E10" w:rsidRDefault="007E5E10" w:rsidP="00A9524E"/>
        </w:tc>
        <w:tc>
          <w:tcPr>
            <w:tcW w:w="885" w:type="dxa"/>
            <w:shd w:val="clear" w:color="auto" w:fill="A6A6A6" w:themeFill="background1" w:themeFillShade="A6"/>
          </w:tcPr>
          <w:p w:rsidR="007E5E10" w:rsidRDefault="007E5E10" w:rsidP="00A9524E"/>
        </w:tc>
      </w:tr>
      <w:tr w:rsidR="007E5E10" w:rsidTr="00A9524E">
        <w:tc>
          <w:tcPr>
            <w:tcW w:w="973" w:type="dxa"/>
          </w:tcPr>
          <w:p w:rsidR="007E5E10" w:rsidRDefault="007E5E10" w:rsidP="00A9524E">
            <w:r>
              <w:t>2</w:t>
            </w:r>
          </w:p>
        </w:tc>
        <w:tc>
          <w:tcPr>
            <w:tcW w:w="1412" w:type="dxa"/>
          </w:tcPr>
          <w:p w:rsidR="007E5E10" w:rsidRDefault="007E5E10" w:rsidP="00A9524E">
            <w:r>
              <w:t>Get person by first name</w:t>
            </w:r>
          </w:p>
        </w:tc>
        <w:tc>
          <w:tcPr>
            <w:tcW w:w="1074" w:type="dxa"/>
          </w:tcPr>
          <w:p w:rsidR="007E5E10" w:rsidRDefault="00EA3F12" w:rsidP="00A9524E">
            <w:r>
              <w:t>High</w:t>
            </w:r>
          </w:p>
        </w:tc>
        <w:tc>
          <w:tcPr>
            <w:tcW w:w="807" w:type="dxa"/>
          </w:tcPr>
          <w:p w:rsidR="007E5E10" w:rsidRDefault="00EA3F12" w:rsidP="00A9524E">
            <w:r>
              <w:t>Low</w:t>
            </w:r>
          </w:p>
        </w:tc>
        <w:tc>
          <w:tcPr>
            <w:tcW w:w="807" w:type="dxa"/>
          </w:tcPr>
          <w:p w:rsidR="007E5E10" w:rsidRDefault="00EA3F12" w:rsidP="00A9524E">
            <w:r>
              <w:t>High</w:t>
            </w:r>
          </w:p>
        </w:tc>
        <w:tc>
          <w:tcPr>
            <w:tcW w:w="1026" w:type="dxa"/>
          </w:tcPr>
          <w:p w:rsidR="007E5E10" w:rsidRDefault="00EA3F12" w:rsidP="00A9524E">
            <w:r>
              <w:t>Low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7E5E10" w:rsidRDefault="007E5E10" w:rsidP="00A9524E"/>
        </w:tc>
      </w:tr>
      <w:tr w:rsidR="007E5E10" w:rsidTr="00A9524E">
        <w:tc>
          <w:tcPr>
            <w:tcW w:w="973" w:type="dxa"/>
          </w:tcPr>
          <w:p w:rsidR="007E5E10" w:rsidRDefault="007E5E10" w:rsidP="00A9524E">
            <w:r>
              <w:t>3</w:t>
            </w:r>
          </w:p>
        </w:tc>
        <w:tc>
          <w:tcPr>
            <w:tcW w:w="1412" w:type="dxa"/>
          </w:tcPr>
          <w:p w:rsidR="007E5E10" w:rsidRDefault="007E5E10" w:rsidP="00A9524E">
            <w:r>
              <w:t>Get person by last name</w:t>
            </w:r>
          </w:p>
        </w:tc>
        <w:tc>
          <w:tcPr>
            <w:tcW w:w="1074" w:type="dxa"/>
          </w:tcPr>
          <w:p w:rsidR="007E5E10" w:rsidRDefault="00EA3F12" w:rsidP="00A9524E">
            <w:r>
              <w:t>High</w:t>
            </w:r>
          </w:p>
        </w:tc>
        <w:tc>
          <w:tcPr>
            <w:tcW w:w="807" w:type="dxa"/>
          </w:tcPr>
          <w:p w:rsidR="007E5E10" w:rsidRDefault="00EA3F12" w:rsidP="00A9524E">
            <w:r>
              <w:t>High</w:t>
            </w:r>
          </w:p>
        </w:tc>
        <w:tc>
          <w:tcPr>
            <w:tcW w:w="807" w:type="dxa"/>
          </w:tcPr>
          <w:p w:rsidR="007E5E10" w:rsidRDefault="00EA3F12" w:rsidP="00A9524E">
            <w:r>
              <w:t>Low</w:t>
            </w:r>
          </w:p>
        </w:tc>
        <w:tc>
          <w:tcPr>
            <w:tcW w:w="1026" w:type="dxa"/>
          </w:tcPr>
          <w:p w:rsidR="007E5E10" w:rsidRDefault="00EA3F12" w:rsidP="00A9524E">
            <w:r>
              <w:t>Low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7E5E10" w:rsidRDefault="007E5E10" w:rsidP="00A9524E"/>
        </w:tc>
      </w:tr>
      <w:tr w:rsidR="007E5E10" w:rsidTr="00A9524E">
        <w:tc>
          <w:tcPr>
            <w:tcW w:w="973" w:type="dxa"/>
          </w:tcPr>
          <w:p w:rsidR="007E5E10" w:rsidRDefault="007E5E10" w:rsidP="00A9524E">
            <w:r>
              <w:lastRenderedPageBreak/>
              <w:t>4</w:t>
            </w:r>
          </w:p>
        </w:tc>
        <w:tc>
          <w:tcPr>
            <w:tcW w:w="1412" w:type="dxa"/>
          </w:tcPr>
          <w:p w:rsidR="007E5E10" w:rsidRDefault="007E5E10" w:rsidP="00A9524E">
            <w:r>
              <w:t>Get person by last, first name</w:t>
            </w:r>
          </w:p>
        </w:tc>
        <w:tc>
          <w:tcPr>
            <w:tcW w:w="1074" w:type="dxa"/>
          </w:tcPr>
          <w:p w:rsidR="007E5E10" w:rsidRDefault="00EA3F12" w:rsidP="00A9524E">
            <w:r>
              <w:t>High</w:t>
            </w:r>
          </w:p>
        </w:tc>
        <w:tc>
          <w:tcPr>
            <w:tcW w:w="807" w:type="dxa"/>
          </w:tcPr>
          <w:p w:rsidR="007E5E10" w:rsidRDefault="00EA3F12" w:rsidP="00A9524E">
            <w:r>
              <w:t>High</w:t>
            </w:r>
          </w:p>
        </w:tc>
        <w:tc>
          <w:tcPr>
            <w:tcW w:w="807" w:type="dxa"/>
          </w:tcPr>
          <w:p w:rsidR="007E5E10" w:rsidRDefault="00EA3F12" w:rsidP="00A9524E">
            <w:r>
              <w:t>High</w:t>
            </w:r>
          </w:p>
        </w:tc>
        <w:tc>
          <w:tcPr>
            <w:tcW w:w="1026" w:type="dxa"/>
          </w:tcPr>
          <w:p w:rsidR="007E5E10" w:rsidRDefault="00EA3F12" w:rsidP="00A9524E">
            <w:r>
              <w:t>Low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7E5E10" w:rsidRDefault="007E5E10" w:rsidP="00A9524E"/>
        </w:tc>
      </w:tr>
      <w:tr w:rsidR="007E5E10" w:rsidTr="00A9524E">
        <w:tc>
          <w:tcPr>
            <w:tcW w:w="973" w:type="dxa"/>
          </w:tcPr>
          <w:p w:rsidR="007E5E10" w:rsidRDefault="007E5E10" w:rsidP="00A9524E">
            <w:r>
              <w:t>5</w:t>
            </w:r>
          </w:p>
        </w:tc>
        <w:tc>
          <w:tcPr>
            <w:tcW w:w="1412" w:type="dxa"/>
          </w:tcPr>
          <w:p w:rsidR="007E5E10" w:rsidRDefault="007E5E10" w:rsidP="00A9524E">
            <w:r>
              <w:t>Get person by first, last name</w:t>
            </w:r>
          </w:p>
        </w:tc>
        <w:tc>
          <w:tcPr>
            <w:tcW w:w="1074" w:type="dxa"/>
          </w:tcPr>
          <w:p w:rsidR="007E5E10" w:rsidRDefault="00EA3F12" w:rsidP="00A9524E">
            <w:r>
              <w:t>High</w:t>
            </w:r>
          </w:p>
        </w:tc>
        <w:tc>
          <w:tcPr>
            <w:tcW w:w="807" w:type="dxa"/>
          </w:tcPr>
          <w:p w:rsidR="007E5E10" w:rsidRDefault="00F020BF" w:rsidP="00A9524E">
            <w:r>
              <w:t>Low</w:t>
            </w:r>
          </w:p>
        </w:tc>
        <w:tc>
          <w:tcPr>
            <w:tcW w:w="807" w:type="dxa"/>
          </w:tcPr>
          <w:p w:rsidR="007E5E10" w:rsidRDefault="00F020BF" w:rsidP="00A9524E">
            <w:r>
              <w:t>Low</w:t>
            </w:r>
          </w:p>
        </w:tc>
        <w:tc>
          <w:tcPr>
            <w:tcW w:w="1026" w:type="dxa"/>
          </w:tcPr>
          <w:p w:rsidR="007E5E10" w:rsidRDefault="00F020BF" w:rsidP="00A9524E">
            <w:r>
              <w:t>Low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7E5E10" w:rsidRDefault="007E5E10" w:rsidP="00A9524E"/>
        </w:tc>
      </w:tr>
      <w:tr w:rsidR="007E5E10" w:rsidTr="00A9524E">
        <w:tc>
          <w:tcPr>
            <w:tcW w:w="973" w:type="dxa"/>
          </w:tcPr>
          <w:p w:rsidR="007E5E10" w:rsidRDefault="007E5E10" w:rsidP="00A9524E">
            <w:r>
              <w:t>6</w:t>
            </w:r>
          </w:p>
        </w:tc>
        <w:tc>
          <w:tcPr>
            <w:tcW w:w="1412" w:type="dxa"/>
          </w:tcPr>
          <w:p w:rsidR="007E5E10" w:rsidRDefault="007E5E10" w:rsidP="00A9524E">
            <w:r>
              <w:t>Find all people with salary &gt; 200,000</w:t>
            </w:r>
          </w:p>
        </w:tc>
        <w:tc>
          <w:tcPr>
            <w:tcW w:w="1074" w:type="dxa"/>
          </w:tcPr>
          <w:p w:rsidR="007E5E10" w:rsidRDefault="00EA3F12" w:rsidP="00A9524E">
            <w:r>
              <w:t>High</w:t>
            </w:r>
          </w:p>
        </w:tc>
        <w:tc>
          <w:tcPr>
            <w:tcW w:w="807" w:type="dxa"/>
            <w:shd w:val="clear" w:color="auto" w:fill="A6A6A6" w:themeFill="background1" w:themeFillShade="A6"/>
          </w:tcPr>
          <w:p w:rsidR="007E5E10" w:rsidRDefault="007E5E10" w:rsidP="00A9524E"/>
        </w:tc>
        <w:tc>
          <w:tcPr>
            <w:tcW w:w="807" w:type="dxa"/>
            <w:shd w:val="clear" w:color="auto" w:fill="A6A6A6" w:themeFill="background1" w:themeFillShade="A6"/>
          </w:tcPr>
          <w:p w:rsidR="007E5E10" w:rsidRDefault="007E5E10" w:rsidP="00A9524E"/>
        </w:tc>
        <w:tc>
          <w:tcPr>
            <w:tcW w:w="1026" w:type="dxa"/>
            <w:shd w:val="clear" w:color="auto" w:fill="A6A6A6" w:themeFill="background1" w:themeFillShade="A6"/>
          </w:tcPr>
          <w:p w:rsidR="007E5E10" w:rsidRDefault="007E5E10" w:rsidP="00A9524E"/>
        </w:tc>
        <w:tc>
          <w:tcPr>
            <w:tcW w:w="885" w:type="dxa"/>
          </w:tcPr>
          <w:p w:rsidR="007E5E10" w:rsidRDefault="00EA3F12" w:rsidP="00A9524E">
            <w:r>
              <w:t>Low</w:t>
            </w:r>
          </w:p>
        </w:tc>
      </w:tr>
      <w:tr w:rsidR="007E5E10" w:rsidTr="00A9524E">
        <w:tc>
          <w:tcPr>
            <w:tcW w:w="973" w:type="dxa"/>
          </w:tcPr>
          <w:p w:rsidR="007E5E10" w:rsidRDefault="007E5E10" w:rsidP="00A9524E">
            <w:r>
              <w:t>7</w:t>
            </w:r>
          </w:p>
        </w:tc>
        <w:tc>
          <w:tcPr>
            <w:tcW w:w="1412" w:type="dxa"/>
          </w:tcPr>
          <w:p w:rsidR="007E5E10" w:rsidRDefault="007E5E10" w:rsidP="00A9524E">
            <w:r>
              <w:t>Calculate average salary</w:t>
            </w:r>
          </w:p>
        </w:tc>
        <w:tc>
          <w:tcPr>
            <w:tcW w:w="1074" w:type="dxa"/>
          </w:tcPr>
          <w:p w:rsidR="007E5E10" w:rsidRDefault="00EA3F12" w:rsidP="00A9524E">
            <w:r>
              <w:t>High</w:t>
            </w:r>
          </w:p>
        </w:tc>
        <w:tc>
          <w:tcPr>
            <w:tcW w:w="807" w:type="dxa"/>
            <w:shd w:val="clear" w:color="auto" w:fill="A6A6A6" w:themeFill="background1" w:themeFillShade="A6"/>
          </w:tcPr>
          <w:p w:rsidR="007E5E10" w:rsidRDefault="007E5E10" w:rsidP="00A9524E"/>
        </w:tc>
        <w:tc>
          <w:tcPr>
            <w:tcW w:w="807" w:type="dxa"/>
            <w:shd w:val="clear" w:color="auto" w:fill="A6A6A6" w:themeFill="background1" w:themeFillShade="A6"/>
          </w:tcPr>
          <w:p w:rsidR="007E5E10" w:rsidRDefault="007E5E10" w:rsidP="00A9524E"/>
        </w:tc>
        <w:tc>
          <w:tcPr>
            <w:tcW w:w="1026" w:type="dxa"/>
            <w:shd w:val="clear" w:color="auto" w:fill="A6A6A6" w:themeFill="background1" w:themeFillShade="A6"/>
          </w:tcPr>
          <w:p w:rsidR="007E5E10" w:rsidRDefault="007E5E10" w:rsidP="00A9524E"/>
        </w:tc>
        <w:tc>
          <w:tcPr>
            <w:tcW w:w="885" w:type="dxa"/>
          </w:tcPr>
          <w:p w:rsidR="00EA3F12" w:rsidRDefault="00EA3F12" w:rsidP="00A9524E">
            <w:r>
              <w:t>High</w:t>
            </w:r>
          </w:p>
        </w:tc>
      </w:tr>
    </w:tbl>
    <w:p w:rsidR="007E5E10" w:rsidRPr="007E5E10" w:rsidRDefault="007E5E10" w:rsidP="007E5E10"/>
    <w:p w:rsidR="00D25996" w:rsidRDefault="00DB32CA" w:rsidP="00D25996">
      <w:pPr>
        <w:pStyle w:val="Heading2"/>
        <w:tabs>
          <w:tab w:val="left" w:pos="360"/>
          <w:tab w:val="right" w:pos="9360"/>
        </w:tabs>
      </w:pPr>
      <w:r>
        <w:t>Fill in the following based on the ‘explain plan’ feature in Oracle SQL Developer.</w:t>
      </w:r>
      <w:r w:rsidR="00D25996">
        <w:t xml:space="preserve"> Do not fill in the shaded cells.  </w:t>
      </w:r>
    </w:p>
    <w:p w:rsidR="007E5E10" w:rsidRDefault="007E5E10" w:rsidP="007E5E10">
      <w:r>
        <w:t xml:space="preserve">Note: Assume: </w:t>
      </w:r>
    </w:p>
    <w:p w:rsidR="0060450C" w:rsidRDefault="0060450C" w:rsidP="0060450C">
      <w:pPr>
        <w:pStyle w:val="ListParagraph"/>
        <w:numPr>
          <w:ilvl w:val="0"/>
          <w:numId w:val="20"/>
        </w:numPr>
      </w:pPr>
      <w:r>
        <w:t>emp_id is always the primary key</w:t>
      </w:r>
    </w:p>
    <w:p w:rsidR="0060450C" w:rsidRDefault="0060450C" w:rsidP="0060450C">
      <w:pPr>
        <w:pStyle w:val="ListParagraph"/>
        <w:numPr>
          <w:ilvl w:val="0"/>
          <w:numId w:val="20"/>
        </w:numPr>
      </w:pPr>
      <w:r>
        <w:t>you only have one experimental index at a time.  For example, you first add an index for first name, do your costing, then remove that index, move on, and add the index on last name.</w:t>
      </w:r>
    </w:p>
    <w:p w:rsidR="007E5E10" w:rsidRPr="007E5E10" w:rsidRDefault="007E5E10" w:rsidP="007E5E10"/>
    <w:p w:rsidR="00D25996" w:rsidRPr="00D25996" w:rsidRDefault="00D25996" w:rsidP="00D25996"/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973"/>
        <w:gridCol w:w="1412"/>
        <w:gridCol w:w="1074"/>
        <w:gridCol w:w="807"/>
        <w:gridCol w:w="807"/>
        <w:gridCol w:w="1026"/>
        <w:gridCol w:w="885"/>
      </w:tblGrid>
      <w:tr w:rsidR="00D25996" w:rsidTr="00D25996">
        <w:trPr>
          <w:cantSplit/>
          <w:trHeight w:val="1970"/>
        </w:trPr>
        <w:tc>
          <w:tcPr>
            <w:tcW w:w="973" w:type="dxa"/>
            <w:textDirection w:val="btLr"/>
          </w:tcPr>
          <w:p w:rsidR="00D25996" w:rsidRDefault="00D25996" w:rsidP="00D25996">
            <w:pPr>
              <w:ind w:left="113" w:right="113"/>
            </w:pPr>
            <w:r>
              <w:t>Lookup #</w:t>
            </w:r>
          </w:p>
        </w:tc>
        <w:tc>
          <w:tcPr>
            <w:tcW w:w="1412" w:type="dxa"/>
            <w:textDirection w:val="btLr"/>
          </w:tcPr>
          <w:p w:rsidR="00D25996" w:rsidRDefault="00D25996" w:rsidP="00D25996">
            <w:pPr>
              <w:ind w:left="113" w:right="113"/>
            </w:pPr>
            <w:r>
              <w:t>Description</w:t>
            </w:r>
          </w:p>
        </w:tc>
        <w:tc>
          <w:tcPr>
            <w:tcW w:w="1074" w:type="dxa"/>
            <w:textDirection w:val="btLr"/>
          </w:tcPr>
          <w:p w:rsidR="00D25996" w:rsidRDefault="00D25996" w:rsidP="00D25996">
            <w:pPr>
              <w:ind w:left="113" w:right="113"/>
            </w:pPr>
            <w:r>
              <w:t>Actual Cost</w:t>
            </w:r>
          </w:p>
          <w:p w:rsidR="00D25996" w:rsidRDefault="00D25996" w:rsidP="00D25996">
            <w:pPr>
              <w:ind w:left="113" w:right="113"/>
            </w:pPr>
            <w:r>
              <w:t>(Explain Plan)</w:t>
            </w:r>
          </w:p>
        </w:tc>
        <w:tc>
          <w:tcPr>
            <w:tcW w:w="807" w:type="dxa"/>
            <w:textDirection w:val="btLr"/>
          </w:tcPr>
          <w:p w:rsidR="00D25996" w:rsidRDefault="00D25996" w:rsidP="00D25996">
            <w:pPr>
              <w:ind w:left="113" w:right="113"/>
            </w:pPr>
            <w:r>
              <w:t>Index on first name</w:t>
            </w:r>
          </w:p>
        </w:tc>
        <w:tc>
          <w:tcPr>
            <w:tcW w:w="807" w:type="dxa"/>
            <w:textDirection w:val="btLr"/>
          </w:tcPr>
          <w:p w:rsidR="00D25996" w:rsidRDefault="00D25996" w:rsidP="00D25996">
            <w:pPr>
              <w:ind w:left="113" w:right="113"/>
            </w:pPr>
            <w:r>
              <w:t>Index on last name</w:t>
            </w:r>
          </w:p>
          <w:p w:rsidR="00D25996" w:rsidRDefault="00D25996" w:rsidP="00D25996">
            <w:pPr>
              <w:ind w:left="113" w:right="113"/>
            </w:pPr>
          </w:p>
        </w:tc>
        <w:tc>
          <w:tcPr>
            <w:tcW w:w="1026" w:type="dxa"/>
            <w:textDirection w:val="btLr"/>
          </w:tcPr>
          <w:p w:rsidR="00D25996" w:rsidRDefault="00D25996" w:rsidP="00D25996">
            <w:pPr>
              <w:ind w:left="113" w:right="113"/>
            </w:pPr>
            <w:r>
              <w:t>Index on last,first name</w:t>
            </w:r>
          </w:p>
          <w:p w:rsidR="00D25996" w:rsidRDefault="00D25996" w:rsidP="00D25996">
            <w:pPr>
              <w:ind w:left="113" w:right="113"/>
            </w:pPr>
          </w:p>
        </w:tc>
        <w:tc>
          <w:tcPr>
            <w:tcW w:w="885" w:type="dxa"/>
            <w:textDirection w:val="btLr"/>
          </w:tcPr>
          <w:p w:rsidR="00D25996" w:rsidRDefault="00D25996" w:rsidP="00D25996">
            <w:pPr>
              <w:ind w:left="113" w:right="113"/>
            </w:pPr>
            <w:r>
              <w:t>Index on Salary</w:t>
            </w:r>
          </w:p>
          <w:p w:rsidR="00D25996" w:rsidRDefault="00D25996" w:rsidP="00D25996">
            <w:pPr>
              <w:ind w:left="113" w:right="113"/>
            </w:pPr>
          </w:p>
        </w:tc>
      </w:tr>
      <w:tr w:rsidR="00D25996" w:rsidTr="007E5E10">
        <w:tc>
          <w:tcPr>
            <w:tcW w:w="973" w:type="dxa"/>
          </w:tcPr>
          <w:p w:rsidR="00D25996" w:rsidRDefault="00D25996" w:rsidP="00DB32CA">
            <w:r>
              <w:t>1</w:t>
            </w:r>
          </w:p>
        </w:tc>
        <w:tc>
          <w:tcPr>
            <w:tcW w:w="1412" w:type="dxa"/>
          </w:tcPr>
          <w:p w:rsidR="00D25996" w:rsidRDefault="00D25996" w:rsidP="00DB32CA">
            <w:r>
              <w:t>Select random employee by emp_id</w:t>
            </w:r>
          </w:p>
        </w:tc>
        <w:tc>
          <w:tcPr>
            <w:tcW w:w="1074" w:type="dxa"/>
          </w:tcPr>
          <w:p w:rsidR="00D25996" w:rsidRDefault="00EA3F12" w:rsidP="00DB32CA">
            <w:r>
              <w:t>2</w:t>
            </w:r>
          </w:p>
        </w:tc>
        <w:tc>
          <w:tcPr>
            <w:tcW w:w="807" w:type="dxa"/>
            <w:shd w:val="clear" w:color="auto" w:fill="A6A6A6" w:themeFill="background1" w:themeFillShade="A6"/>
          </w:tcPr>
          <w:p w:rsidR="00D25996" w:rsidRDefault="00D25996" w:rsidP="00DB32CA"/>
        </w:tc>
        <w:tc>
          <w:tcPr>
            <w:tcW w:w="807" w:type="dxa"/>
            <w:shd w:val="clear" w:color="auto" w:fill="A6A6A6" w:themeFill="background1" w:themeFillShade="A6"/>
          </w:tcPr>
          <w:p w:rsidR="00D25996" w:rsidRDefault="00D25996" w:rsidP="00DB32CA"/>
        </w:tc>
        <w:tc>
          <w:tcPr>
            <w:tcW w:w="1026" w:type="dxa"/>
            <w:shd w:val="clear" w:color="auto" w:fill="A6A6A6" w:themeFill="background1" w:themeFillShade="A6"/>
          </w:tcPr>
          <w:p w:rsidR="00D25996" w:rsidRDefault="00D25996" w:rsidP="00DB32CA"/>
        </w:tc>
        <w:tc>
          <w:tcPr>
            <w:tcW w:w="885" w:type="dxa"/>
            <w:shd w:val="clear" w:color="auto" w:fill="A6A6A6" w:themeFill="background1" w:themeFillShade="A6"/>
          </w:tcPr>
          <w:p w:rsidR="00D25996" w:rsidRDefault="00D25996" w:rsidP="00DB32CA"/>
        </w:tc>
      </w:tr>
      <w:tr w:rsidR="00D25996" w:rsidTr="007E5E10">
        <w:tc>
          <w:tcPr>
            <w:tcW w:w="973" w:type="dxa"/>
          </w:tcPr>
          <w:p w:rsidR="00D25996" w:rsidRDefault="00D25996" w:rsidP="00DB32CA">
            <w:r>
              <w:t>2</w:t>
            </w:r>
          </w:p>
        </w:tc>
        <w:tc>
          <w:tcPr>
            <w:tcW w:w="1412" w:type="dxa"/>
          </w:tcPr>
          <w:p w:rsidR="00D25996" w:rsidRDefault="00D25996" w:rsidP="00DB32CA">
            <w:r>
              <w:t>Get person by first name</w:t>
            </w:r>
          </w:p>
        </w:tc>
        <w:tc>
          <w:tcPr>
            <w:tcW w:w="1074" w:type="dxa"/>
          </w:tcPr>
          <w:p w:rsidR="00D25996" w:rsidRDefault="00EA3F12" w:rsidP="00DB32CA">
            <w:r>
              <w:t>272</w:t>
            </w:r>
          </w:p>
        </w:tc>
        <w:tc>
          <w:tcPr>
            <w:tcW w:w="807" w:type="dxa"/>
          </w:tcPr>
          <w:p w:rsidR="00D25996" w:rsidRDefault="00EA3F12" w:rsidP="00DB32CA">
            <w:r>
              <w:t>3</w:t>
            </w:r>
          </w:p>
        </w:tc>
        <w:tc>
          <w:tcPr>
            <w:tcW w:w="807" w:type="dxa"/>
          </w:tcPr>
          <w:p w:rsidR="00D25996" w:rsidRDefault="00EA3F12" w:rsidP="00DB32CA">
            <w:r>
              <w:t>272</w:t>
            </w:r>
          </w:p>
        </w:tc>
        <w:tc>
          <w:tcPr>
            <w:tcW w:w="1026" w:type="dxa"/>
          </w:tcPr>
          <w:p w:rsidR="00D25996" w:rsidRDefault="00B73450" w:rsidP="00DB32CA">
            <w:r>
              <w:t>272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D25996" w:rsidRDefault="00D25996" w:rsidP="00DB32CA"/>
        </w:tc>
      </w:tr>
      <w:tr w:rsidR="00D25996" w:rsidTr="007E5E10">
        <w:tc>
          <w:tcPr>
            <w:tcW w:w="973" w:type="dxa"/>
          </w:tcPr>
          <w:p w:rsidR="00D25996" w:rsidRDefault="00D25996" w:rsidP="00DB32CA">
            <w:r>
              <w:t>3</w:t>
            </w:r>
          </w:p>
        </w:tc>
        <w:tc>
          <w:tcPr>
            <w:tcW w:w="1412" w:type="dxa"/>
          </w:tcPr>
          <w:p w:rsidR="00D25996" w:rsidRDefault="00D25996" w:rsidP="00DB32CA">
            <w:r>
              <w:t>Get person by last name</w:t>
            </w:r>
          </w:p>
        </w:tc>
        <w:tc>
          <w:tcPr>
            <w:tcW w:w="1074" w:type="dxa"/>
          </w:tcPr>
          <w:p w:rsidR="00D25996" w:rsidRDefault="00EA3F12" w:rsidP="00DB32CA">
            <w:r>
              <w:t>272</w:t>
            </w:r>
          </w:p>
        </w:tc>
        <w:tc>
          <w:tcPr>
            <w:tcW w:w="807" w:type="dxa"/>
          </w:tcPr>
          <w:p w:rsidR="00D25996" w:rsidRDefault="00B73450" w:rsidP="00DB32CA">
            <w:r>
              <w:t>272</w:t>
            </w:r>
          </w:p>
        </w:tc>
        <w:tc>
          <w:tcPr>
            <w:tcW w:w="807" w:type="dxa"/>
          </w:tcPr>
          <w:p w:rsidR="00D25996" w:rsidRDefault="00B73450" w:rsidP="00DB32CA">
            <w:r>
              <w:t>3</w:t>
            </w:r>
          </w:p>
        </w:tc>
        <w:tc>
          <w:tcPr>
            <w:tcW w:w="1026" w:type="dxa"/>
          </w:tcPr>
          <w:p w:rsidR="00D25996" w:rsidRDefault="00B73450" w:rsidP="00DB32CA">
            <w:r>
              <w:t>5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D25996" w:rsidRDefault="00D25996" w:rsidP="00DB32CA"/>
        </w:tc>
      </w:tr>
      <w:tr w:rsidR="007E5E10" w:rsidTr="00A9524E">
        <w:tc>
          <w:tcPr>
            <w:tcW w:w="973" w:type="dxa"/>
          </w:tcPr>
          <w:p w:rsidR="007E5E10" w:rsidRDefault="007E5E10" w:rsidP="00A9524E">
            <w:r>
              <w:t>4</w:t>
            </w:r>
          </w:p>
        </w:tc>
        <w:tc>
          <w:tcPr>
            <w:tcW w:w="1412" w:type="dxa"/>
          </w:tcPr>
          <w:p w:rsidR="007E5E10" w:rsidRDefault="007E5E10" w:rsidP="00A9524E">
            <w:r>
              <w:t>Get person by last, first name</w:t>
            </w:r>
          </w:p>
        </w:tc>
        <w:tc>
          <w:tcPr>
            <w:tcW w:w="1074" w:type="dxa"/>
          </w:tcPr>
          <w:p w:rsidR="007E5E10" w:rsidRDefault="00B73450" w:rsidP="00A9524E">
            <w:r>
              <w:t>272</w:t>
            </w:r>
          </w:p>
        </w:tc>
        <w:tc>
          <w:tcPr>
            <w:tcW w:w="807" w:type="dxa"/>
          </w:tcPr>
          <w:p w:rsidR="007E5E10" w:rsidRDefault="00B73450" w:rsidP="00A9524E">
            <w:r>
              <w:t>14</w:t>
            </w:r>
          </w:p>
        </w:tc>
        <w:tc>
          <w:tcPr>
            <w:tcW w:w="807" w:type="dxa"/>
          </w:tcPr>
          <w:p w:rsidR="007E5E10" w:rsidRDefault="00B73450" w:rsidP="00A9524E">
            <w:r>
              <w:t>14</w:t>
            </w:r>
          </w:p>
        </w:tc>
        <w:tc>
          <w:tcPr>
            <w:tcW w:w="1026" w:type="dxa"/>
          </w:tcPr>
          <w:p w:rsidR="007E5E10" w:rsidRDefault="00B73450" w:rsidP="00A9524E">
            <w:r>
              <w:t>5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7E5E10" w:rsidRDefault="007E5E10" w:rsidP="00A9524E"/>
        </w:tc>
      </w:tr>
      <w:tr w:rsidR="00D25996" w:rsidTr="007E5E10">
        <w:tc>
          <w:tcPr>
            <w:tcW w:w="973" w:type="dxa"/>
          </w:tcPr>
          <w:p w:rsidR="00D25996" w:rsidRDefault="007E5E10" w:rsidP="00DB32CA">
            <w:r>
              <w:lastRenderedPageBreak/>
              <w:t>5</w:t>
            </w:r>
          </w:p>
        </w:tc>
        <w:tc>
          <w:tcPr>
            <w:tcW w:w="1412" w:type="dxa"/>
          </w:tcPr>
          <w:p w:rsidR="00D25996" w:rsidRDefault="007E5E10" w:rsidP="007E5E10">
            <w:r>
              <w:t>Get person by</w:t>
            </w:r>
            <w:r w:rsidR="00D25996">
              <w:t xml:space="preserve"> first</w:t>
            </w:r>
            <w:r>
              <w:t>, last</w:t>
            </w:r>
            <w:r w:rsidR="00D25996">
              <w:t xml:space="preserve"> name</w:t>
            </w:r>
          </w:p>
        </w:tc>
        <w:tc>
          <w:tcPr>
            <w:tcW w:w="1074" w:type="dxa"/>
          </w:tcPr>
          <w:p w:rsidR="00D25996" w:rsidRDefault="00B73450" w:rsidP="00DB32CA">
            <w:r>
              <w:t>272</w:t>
            </w:r>
          </w:p>
        </w:tc>
        <w:tc>
          <w:tcPr>
            <w:tcW w:w="807" w:type="dxa"/>
          </w:tcPr>
          <w:p w:rsidR="00D25996" w:rsidRDefault="00B73450" w:rsidP="00DB32CA">
            <w:r>
              <w:t>14</w:t>
            </w:r>
          </w:p>
        </w:tc>
        <w:tc>
          <w:tcPr>
            <w:tcW w:w="807" w:type="dxa"/>
          </w:tcPr>
          <w:p w:rsidR="00D25996" w:rsidRDefault="00B73450" w:rsidP="00DB32CA">
            <w:r>
              <w:t>14</w:t>
            </w:r>
          </w:p>
        </w:tc>
        <w:tc>
          <w:tcPr>
            <w:tcW w:w="1026" w:type="dxa"/>
          </w:tcPr>
          <w:p w:rsidR="00D25996" w:rsidRDefault="00B73450" w:rsidP="00DB32CA">
            <w:r>
              <w:t>5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D25996" w:rsidRDefault="00D25996" w:rsidP="00DB32CA"/>
        </w:tc>
      </w:tr>
      <w:tr w:rsidR="00D25996" w:rsidTr="007E5E10">
        <w:tc>
          <w:tcPr>
            <w:tcW w:w="973" w:type="dxa"/>
          </w:tcPr>
          <w:p w:rsidR="00D25996" w:rsidRDefault="007E5E10" w:rsidP="00DB32CA">
            <w:r>
              <w:t>6</w:t>
            </w:r>
          </w:p>
        </w:tc>
        <w:tc>
          <w:tcPr>
            <w:tcW w:w="1412" w:type="dxa"/>
          </w:tcPr>
          <w:p w:rsidR="00D25996" w:rsidRDefault="00D25996" w:rsidP="00DB32CA">
            <w:r>
              <w:t>Find all people with salary &gt; 200,000</w:t>
            </w:r>
          </w:p>
        </w:tc>
        <w:tc>
          <w:tcPr>
            <w:tcW w:w="1074" w:type="dxa"/>
          </w:tcPr>
          <w:p w:rsidR="00D25996" w:rsidRDefault="00B73450" w:rsidP="00DB32CA">
            <w:r>
              <w:t>273</w:t>
            </w:r>
          </w:p>
        </w:tc>
        <w:tc>
          <w:tcPr>
            <w:tcW w:w="807" w:type="dxa"/>
            <w:shd w:val="clear" w:color="auto" w:fill="A6A6A6" w:themeFill="background1" w:themeFillShade="A6"/>
          </w:tcPr>
          <w:p w:rsidR="00D25996" w:rsidRDefault="00D25996" w:rsidP="00DB32CA"/>
        </w:tc>
        <w:tc>
          <w:tcPr>
            <w:tcW w:w="807" w:type="dxa"/>
            <w:shd w:val="clear" w:color="auto" w:fill="A6A6A6" w:themeFill="background1" w:themeFillShade="A6"/>
          </w:tcPr>
          <w:p w:rsidR="00D25996" w:rsidRDefault="00D25996" w:rsidP="00DB32CA"/>
        </w:tc>
        <w:tc>
          <w:tcPr>
            <w:tcW w:w="1026" w:type="dxa"/>
            <w:shd w:val="clear" w:color="auto" w:fill="A6A6A6" w:themeFill="background1" w:themeFillShade="A6"/>
          </w:tcPr>
          <w:p w:rsidR="00D25996" w:rsidRDefault="00D25996" w:rsidP="00DB32CA"/>
        </w:tc>
        <w:tc>
          <w:tcPr>
            <w:tcW w:w="885" w:type="dxa"/>
          </w:tcPr>
          <w:p w:rsidR="00D25996" w:rsidRDefault="00B73450" w:rsidP="00DB32CA">
            <w:r>
              <w:t>273</w:t>
            </w:r>
          </w:p>
        </w:tc>
      </w:tr>
      <w:tr w:rsidR="00D25996" w:rsidTr="007E5E10">
        <w:tc>
          <w:tcPr>
            <w:tcW w:w="973" w:type="dxa"/>
          </w:tcPr>
          <w:p w:rsidR="00D25996" w:rsidRDefault="007E5E10" w:rsidP="00DB32CA">
            <w:r>
              <w:t>7</w:t>
            </w:r>
          </w:p>
        </w:tc>
        <w:tc>
          <w:tcPr>
            <w:tcW w:w="1412" w:type="dxa"/>
          </w:tcPr>
          <w:p w:rsidR="00D25996" w:rsidRDefault="00D25996" w:rsidP="00DB32CA">
            <w:r>
              <w:t>Calculate average salary</w:t>
            </w:r>
          </w:p>
        </w:tc>
        <w:tc>
          <w:tcPr>
            <w:tcW w:w="1074" w:type="dxa"/>
          </w:tcPr>
          <w:p w:rsidR="00D25996" w:rsidRDefault="00B73450" w:rsidP="00DB32CA">
            <w:r>
              <w:t>272</w:t>
            </w:r>
          </w:p>
        </w:tc>
        <w:tc>
          <w:tcPr>
            <w:tcW w:w="807" w:type="dxa"/>
            <w:shd w:val="clear" w:color="auto" w:fill="A6A6A6" w:themeFill="background1" w:themeFillShade="A6"/>
          </w:tcPr>
          <w:p w:rsidR="00D25996" w:rsidRDefault="00D25996" w:rsidP="00DB32CA"/>
        </w:tc>
        <w:tc>
          <w:tcPr>
            <w:tcW w:w="807" w:type="dxa"/>
            <w:shd w:val="clear" w:color="auto" w:fill="A6A6A6" w:themeFill="background1" w:themeFillShade="A6"/>
          </w:tcPr>
          <w:p w:rsidR="00D25996" w:rsidRDefault="00D25996" w:rsidP="00DB32CA"/>
        </w:tc>
        <w:tc>
          <w:tcPr>
            <w:tcW w:w="1026" w:type="dxa"/>
            <w:shd w:val="clear" w:color="auto" w:fill="A6A6A6" w:themeFill="background1" w:themeFillShade="A6"/>
          </w:tcPr>
          <w:p w:rsidR="00D25996" w:rsidRDefault="00D25996" w:rsidP="00DB32CA"/>
        </w:tc>
        <w:tc>
          <w:tcPr>
            <w:tcW w:w="885" w:type="dxa"/>
          </w:tcPr>
          <w:p w:rsidR="00D25996" w:rsidRDefault="00B73450" w:rsidP="00DB32CA">
            <w:r>
              <w:t>272</w:t>
            </w:r>
          </w:p>
        </w:tc>
      </w:tr>
    </w:tbl>
    <w:p w:rsidR="00B66638" w:rsidRDefault="00B66638" w:rsidP="00B66638"/>
    <w:p w:rsidR="00B66638" w:rsidRDefault="00B66638" w:rsidP="00B66638"/>
    <w:p w:rsidR="00B66638" w:rsidRPr="009D22B4" w:rsidRDefault="00B66638" w:rsidP="00B66638"/>
    <w:p w:rsidR="00B66638" w:rsidRDefault="007E5E10" w:rsidP="00B66638">
      <w:pPr>
        <w:pStyle w:val="Heading2"/>
        <w:tabs>
          <w:tab w:val="left" w:pos="360"/>
          <w:tab w:val="right" w:pos="9360"/>
        </w:tabs>
      </w:pPr>
      <w:r>
        <w:t>In what cases does the compound index (lastname, firstname) speed up name searches?  Why?</w:t>
      </w:r>
    </w:p>
    <w:p w:rsidR="0060450C" w:rsidRDefault="00B73450" w:rsidP="0060450C">
      <w:r>
        <w:t xml:space="preserve">It will always speed up the query for </w:t>
      </w:r>
      <w:r w:rsidR="0068036B">
        <w:t>a last name, or a first name and a last name</w:t>
      </w:r>
    </w:p>
    <w:p w:rsidR="00B73450" w:rsidRDefault="00F020BF" w:rsidP="0060450C">
      <w:r>
        <w:t>Anything with a last name</w:t>
      </w:r>
    </w:p>
    <w:p w:rsidR="0060450C" w:rsidRDefault="0060450C" w:rsidP="0060450C">
      <w:pPr>
        <w:pStyle w:val="Heading2"/>
        <w:tabs>
          <w:tab w:val="left" w:pos="360"/>
          <w:tab w:val="right" w:pos="9360"/>
        </w:tabs>
      </w:pPr>
      <w:r>
        <w:t>Why is the emp_id lookup so quick despite you not having explicitly added an index for it?</w:t>
      </w:r>
    </w:p>
    <w:p w:rsidR="0068036B" w:rsidRDefault="0068036B" w:rsidP="00AC6857">
      <w:r>
        <w:t>Because it’s the primary key</w:t>
      </w:r>
    </w:p>
    <w:p w:rsidR="00AC6857" w:rsidRPr="00AC6857" w:rsidRDefault="00AC6857" w:rsidP="00AC6857"/>
    <w:p w:rsidR="00AC6857" w:rsidRDefault="00AC6857" w:rsidP="00AC6857">
      <w:pPr>
        <w:pStyle w:val="Heading2"/>
        <w:tabs>
          <w:tab w:val="left" w:pos="360"/>
          <w:tab w:val="right" w:pos="9360"/>
        </w:tabs>
      </w:pPr>
      <w:r>
        <w:t>If database indicies are so great at improving performance, why not index everything that we might need to lookup by?</w:t>
      </w:r>
    </w:p>
    <w:p w:rsidR="00AC6857" w:rsidRDefault="0068036B" w:rsidP="00AC6857">
      <w:r>
        <w:t xml:space="preserve">Because they make creates/updates/deletes a lot slower. If you need to read a lot from the table, they might be worth it, but otherwise not. </w:t>
      </w:r>
      <w:r w:rsidR="00F020BF">
        <w:t>And space</w:t>
      </w:r>
    </w:p>
    <w:p w:rsidR="0060450C" w:rsidRPr="0060450C" w:rsidRDefault="0060450C" w:rsidP="0060450C"/>
    <w:p w:rsidR="007E5E10" w:rsidRDefault="007E5E10" w:rsidP="007E5E10"/>
    <w:p w:rsidR="007E5E10" w:rsidRDefault="007E5E10" w:rsidP="007E5E10">
      <w:pPr>
        <w:pStyle w:val="Heading2"/>
        <w:tabs>
          <w:tab w:val="left" w:pos="360"/>
          <w:tab w:val="right" w:pos="9360"/>
        </w:tabs>
      </w:pPr>
      <w:r>
        <w:t>Clean up before you leave.  Before you finish this lab, please remember to drop the emp_opt table. They take up a lot of space.</w:t>
      </w:r>
      <w:r w:rsidR="00E273E9">
        <w:t xml:space="preserve">  Have you dropped emp_opt?</w:t>
      </w:r>
    </w:p>
    <w:p w:rsidR="007E5E10" w:rsidRPr="007E5E10" w:rsidRDefault="0068036B" w:rsidP="007E5E10">
      <w:r>
        <w:t>Yes</w:t>
      </w:r>
    </w:p>
    <w:p w:rsidR="00B66638" w:rsidRPr="00017332" w:rsidRDefault="00B66638" w:rsidP="00B66638">
      <w:pPr>
        <w:pStyle w:val="Header"/>
        <w:tabs>
          <w:tab w:val="clear" w:pos="4320"/>
          <w:tab w:val="clear" w:pos="8640"/>
        </w:tabs>
      </w:pPr>
    </w:p>
    <w:p w:rsidR="006E4ACE" w:rsidRDefault="006E4ACE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8036B" w:rsidRDefault="0068036B" w:rsidP="006E4AC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6E4ACE" w:rsidRDefault="006E4ACE" w:rsidP="006E4ACE">
      <w:pPr>
        <w:pStyle w:val="Heading1"/>
        <w:ind w:left="360" w:hanging="360"/>
      </w:pPr>
      <w:r>
        <w:t>Assessment</w:t>
      </w:r>
    </w:p>
    <w:p w:rsidR="00A864C9" w:rsidRDefault="00A864C9" w:rsidP="006E4ACE">
      <w:pPr>
        <w:numPr>
          <w:ilvl w:val="0"/>
          <w:numId w:val="19"/>
        </w:numPr>
        <w:spacing w:before="120"/>
      </w:pPr>
      <w:r>
        <w:t>Complete the CES (Course Evaluation System) feedback for D20 and E21.  You were sent an email invitation for this today.  Have you completed both D20 and E21 assessment?</w:t>
      </w:r>
    </w:p>
    <w:p w:rsidR="00A864C9" w:rsidRDefault="0068036B" w:rsidP="00A864C9">
      <w:pPr>
        <w:spacing w:before="120"/>
        <w:ind w:left="360"/>
      </w:pPr>
      <w:r>
        <w:t>Yes</w:t>
      </w:r>
    </w:p>
    <w:p w:rsidR="0068036B" w:rsidRDefault="0068036B" w:rsidP="00A864C9">
      <w:pPr>
        <w:spacing w:before="120"/>
        <w:ind w:left="360"/>
      </w:pPr>
    </w:p>
    <w:p w:rsidR="006E4ACE" w:rsidRDefault="006E4ACE" w:rsidP="006E4ACE">
      <w:pPr>
        <w:numPr>
          <w:ilvl w:val="0"/>
          <w:numId w:val="19"/>
        </w:numPr>
        <w:spacing w:before="120"/>
      </w:pPr>
      <w:r>
        <w:t>What did you learn in completing this lab?</w:t>
      </w:r>
    </w:p>
    <w:p w:rsidR="006E4ACE" w:rsidRDefault="0068036B" w:rsidP="0068036B">
      <w:pPr>
        <w:spacing w:before="120"/>
        <w:ind w:left="360"/>
      </w:pPr>
      <w:r>
        <w:t>Indexes</w:t>
      </w:r>
    </w:p>
    <w:p w:rsidR="006E4ACE" w:rsidRDefault="006E4ACE" w:rsidP="006E4ACE">
      <w:bookmarkStart w:id="1" w:name="_GoBack"/>
      <w:bookmarkEnd w:id="1"/>
    </w:p>
    <w:p w:rsidR="006E4ACE" w:rsidRDefault="006E4ACE" w:rsidP="006E4ACE"/>
    <w:p w:rsidR="006E4ACE" w:rsidRDefault="006E4ACE" w:rsidP="006E4ACE">
      <w:pPr>
        <w:numPr>
          <w:ilvl w:val="0"/>
          <w:numId w:val="19"/>
        </w:numPr>
      </w:pPr>
      <w:r>
        <w:t>What did you have difficulty with?</w:t>
      </w:r>
    </w:p>
    <w:p w:rsidR="006E4ACE" w:rsidRDefault="0068036B" w:rsidP="0068036B">
      <w:pPr>
        <w:spacing w:before="120"/>
        <w:ind w:left="360"/>
      </w:pPr>
      <w:r>
        <w:t>Nothing was super hard, I just had a hard time focusing on not code</w:t>
      </w:r>
    </w:p>
    <w:p w:rsidR="006E4ACE" w:rsidRDefault="006E4ACE" w:rsidP="006E4ACE">
      <w:pPr>
        <w:spacing w:before="120"/>
      </w:pPr>
    </w:p>
    <w:p w:rsidR="006E4ACE" w:rsidRDefault="006E4ACE" w:rsidP="006E4ACE">
      <w:pPr>
        <w:spacing w:before="120"/>
      </w:pPr>
    </w:p>
    <w:p w:rsidR="006E4ACE" w:rsidRDefault="006E4ACE" w:rsidP="006E4ACE">
      <w:pPr>
        <w:numPr>
          <w:ilvl w:val="0"/>
          <w:numId w:val="19"/>
        </w:numPr>
      </w:pPr>
      <w:r>
        <w:t>What did you do well?</w:t>
      </w:r>
    </w:p>
    <w:p w:rsidR="006E4ACE" w:rsidRDefault="0068036B" w:rsidP="0068036B">
      <w:pPr>
        <w:spacing w:before="120"/>
        <w:ind w:left="360"/>
      </w:pPr>
      <w:r>
        <w:t>The evaluation of the execution plan</w:t>
      </w:r>
    </w:p>
    <w:p w:rsidR="006E4ACE" w:rsidRDefault="006E4ACE" w:rsidP="006E4ACE">
      <w:pPr>
        <w:spacing w:before="120"/>
      </w:pPr>
    </w:p>
    <w:p w:rsidR="006E4ACE" w:rsidRDefault="006E4ACE" w:rsidP="006E4ACE">
      <w:pPr>
        <w:spacing w:before="120"/>
      </w:pPr>
    </w:p>
    <w:p w:rsidR="006E4ACE" w:rsidRDefault="006E4ACE" w:rsidP="006E4ACE">
      <w:pPr>
        <w:numPr>
          <w:ilvl w:val="0"/>
          <w:numId w:val="19"/>
        </w:numPr>
      </w:pPr>
      <w:r>
        <w:t>How many hours did you spend in completing this lab?</w:t>
      </w:r>
    </w:p>
    <w:p w:rsidR="006E4ACE" w:rsidRDefault="0068036B" w:rsidP="0068036B">
      <w:pPr>
        <w:spacing w:before="120"/>
        <w:ind w:firstLine="360"/>
      </w:pPr>
      <w:r>
        <w:t>2</w:t>
      </w:r>
    </w:p>
    <w:p w:rsidR="006E4ACE" w:rsidRDefault="006E4ACE" w:rsidP="006E4ACE">
      <w:pPr>
        <w:spacing w:before="120"/>
      </w:pPr>
    </w:p>
    <w:p w:rsidR="006E4ACE" w:rsidRPr="002343C6" w:rsidRDefault="006E4ACE" w:rsidP="006E4ACE">
      <w:pPr>
        <w:numPr>
          <w:ilvl w:val="0"/>
          <w:numId w:val="19"/>
        </w:numPr>
      </w:pPr>
      <w:r>
        <w:t>What took you the most time?</w:t>
      </w:r>
      <w:r w:rsidRPr="002343C6">
        <w:t xml:space="preserve"> </w:t>
      </w:r>
    </w:p>
    <w:p w:rsidR="009C516F" w:rsidRDefault="0068036B" w:rsidP="0068036B">
      <w:pPr>
        <w:ind w:left="360"/>
      </w:pPr>
      <w:r>
        <w:t xml:space="preserve">Part A because I couldn’t focus on it </w:t>
      </w:r>
    </w:p>
    <w:sectPr w:rsidR="009C516F" w:rsidSect="002F2BB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FF5" w:rsidRDefault="002F2FF5">
      <w:r>
        <w:separator/>
      </w:r>
    </w:p>
  </w:endnote>
  <w:endnote w:type="continuationSeparator" w:id="0">
    <w:p w:rsidR="002F2FF5" w:rsidRDefault="002F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16F" w:rsidRDefault="009C516F">
    <w:pPr>
      <w:pStyle w:val="Footer"/>
    </w:pPr>
    <w:r>
      <w:t>420-D20</w:t>
    </w:r>
    <w:r>
      <w:rPr>
        <w:i w:val="0"/>
      </w:rPr>
      <w:t xml:space="preserve"> </w:t>
    </w:r>
    <w:r w:rsidR="00311CCD">
      <w:t xml:space="preserve">Lab </w:t>
    </w:r>
    <w:r w:rsidR="007E5E10">
      <w:t>10</w:t>
    </w:r>
    <w:r>
      <w:rPr>
        <w:i w:val="0"/>
      </w:rPr>
      <w:tab/>
    </w:r>
    <w:r>
      <w:t xml:space="preserve">Page </w:t>
    </w:r>
    <w:r w:rsidR="002F2BB1"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 w:rsidR="002F2BB1">
      <w:rPr>
        <w:rStyle w:val="PageNumber"/>
        <w:i/>
      </w:rPr>
      <w:fldChar w:fldCharType="separate"/>
    </w:r>
    <w:r w:rsidR="00F020BF">
      <w:rPr>
        <w:rStyle w:val="PageNumber"/>
        <w:i/>
        <w:noProof/>
      </w:rPr>
      <w:t>5</w:t>
    </w:r>
    <w:r w:rsidR="002F2BB1">
      <w:rPr>
        <w:rStyle w:val="PageNumber"/>
        <w:i/>
      </w:rPr>
      <w:fldChar w:fldCharType="end"/>
    </w:r>
    <w:r>
      <w:rPr>
        <w:rStyle w:val="PageNumber"/>
      </w:rPr>
      <w:t xml:space="preserve"> </w:t>
    </w:r>
    <w:r>
      <w:rPr>
        <w:rStyle w:val="PageNumber"/>
        <w:i/>
      </w:rPr>
      <w:t xml:space="preserve">of </w:t>
    </w:r>
    <w:r w:rsidR="002F2BB1">
      <w:rPr>
        <w:rStyle w:val="PageNumber"/>
        <w:i/>
      </w:rPr>
      <w:fldChar w:fldCharType="begin"/>
    </w:r>
    <w:r>
      <w:rPr>
        <w:rStyle w:val="PageNumber"/>
        <w:i/>
      </w:rPr>
      <w:instrText xml:space="preserve"> NUMPAGES </w:instrText>
    </w:r>
    <w:r w:rsidR="002F2BB1">
      <w:rPr>
        <w:rStyle w:val="PageNumber"/>
        <w:i/>
      </w:rPr>
      <w:fldChar w:fldCharType="separate"/>
    </w:r>
    <w:r w:rsidR="00F020BF">
      <w:rPr>
        <w:rStyle w:val="PageNumber"/>
        <w:i/>
        <w:noProof/>
      </w:rPr>
      <w:t>5</w:t>
    </w:r>
    <w:r w:rsidR="002F2BB1">
      <w:rPr>
        <w:rStyle w:val="PageNumb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FF5" w:rsidRDefault="002F2FF5">
      <w:r>
        <w:separator/>
      </w:r>
    </w:p>
  </w:footnote>
  <w:footnote w:type="continuationSeparator" w:id="0">
    <w:p w:rsidR="002F2FF5" w:rsidRDefault="002F2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B12972A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pStyle w:val="Heading4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05EC5C21"/>
    <w:multiLevelType w:val="hybridMultilevel"/>
    <w:tmpl w:val="4A005A26"/>
    <w:lvl w:ilvl="0" w:tplc="29728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B72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A6332A4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5D33B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0F655C6"/>
    <w:multiLevelType w:val="multilevel"/>
    <w:tmpl w:val="8CECD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C630B9F"/>
    <w:multiLevelType w:val="hybridMultilevel"/>
    <w:tmpl w:val="32484468"/>
    <w:lvl w:ilvl="0" w:tplc="ED1A838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237F68"/>
    <w:multiLevelType w:val="hybridMultilevel"/>
    <w:tmpl w:val="FFAE6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697BAD"/>
    <w:multiLevelType w:val="multilevel"/>
    <w:tmpl w:val="CF0A3B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9" w15:restartNumberingAfterBreak="0">
    <w:nsid w:val="6AA34F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1A0E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28B0197"/>
    <w:multiLevelType w:val="multilevel"/>
    <w:tmpl w:val="889E8672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5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59"/>
    <w:rsid w:val="00045D59"/>
    <w:rsid w:val="00093735"/>
    <w:rsid w:val="000C58A4"/>
    <w:rsid w:val="00161E65"/>
    <w:rsid w:val="0018137E"/>
    <w:rsid w:val="001E3C7E"/>
    <w:rsid w:val="002A1A17"/>
    <w:rsid w:val="002B7BF1"/>
    <w:rsid w:val="002C2DDE"/>
    <w:rsid w:val="002F2BB1"/>
    <w:rsid w:val="002F2FF5"/>
    <w:rsid w:val="00311CCD"/>
    <w:rsid w:val="00322E62"/>
    <w:rsid w:val="00354FAC"/>
    <w:rsid w:val="003803C3"/>
    <w:rsid w:val="003E4DD5"/>
    <w:rsid w:val="00471413"/>
    <w:rsid w:val="004B2F8A"/>
    <w:rsid w:val="0054605F"/>
    <w:rsid w:val="00584849"/>
    <w:rsid w:val="0059416D"/>
    <w:rsid w:val="005B4CED"/>
    <w:rsid w:val="005C52D1"/>
    <w:rsid w:val="0060450C"/>
    <w:rsid w:val="00633E33"/>
    <w:rsid w:val="0068036B"/>
    <w:rsid w:val="006B10A3"/>
    <w:rsid w:val="006E4ACE"/>
    <w:rsid w:val="00700B04"/>
    <w:rsid w:val="007806A9"/>
    <w:rsid w:val="00796C43"/>
    <w:rsid w:val="007E5E10"/>
    <w:rsid w:val="00882116"/>
    <w:rsid w:val="008A7D1A"/>
    <w:rsid w:val="00957208"/>
    <w:rsid w:val="009B2576"/>
    <w:rsid w:val="009C516F"/>
    <w:rsid w:val="009C76CF"/>
    <w:rsid w:val="00A23DBE"/>
    <w:rsid w:val="00A47898"/>
    <w:rsid w:val="00A864C9"/>
    <w:rsid w:val="00AC6857"/>
    <w:rsid w:val="00AD5BDF"/>
    <w:rsid w:val="00AF1808"/>
    <w:rsid w:val="00B50B7B"/>
    <w:rsid w:val="00B66638"/>
    <w:rsid w:val="00B73450"/>
    <w:rsid w:val="00BB3A74"/>
    <w:rsid w:val="00C54CF6"/>
    <w:rsid w:val="00C76CAF"/>
    <w:rsid w:val="00CC73EC"/>
    <w:rsid w:val="00CC75F1"/>
    <w:rsid w:val="00CE6D56"/>
    <w:rsid w:val="00D25996"/>
    <w:rsid w:val="00D71F4E"/>
    <w:rsid w:val="00D87C27"/>
    <w:rsid w:val="00DB32CA"/>
    <w:rsid w:val="00DC04A8"/>
    <w:rsid w:val="00DE3520"/>
    <w:rsid w:val="00E273E9"/>
    <w:rsid w:val="00EA3F12"/>
    <w:rsid w:val="00EC42FA"/>
    <w:rsid w:val="00F020BF"/>
    <w:rsid w:val="00F61013"/>
    <w:rsid w:val="00F90BFE"/>
    <w:rsid w:val="00FC0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08166C-E12E-4CD7-BDFB-C6F204F3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tabs>
        <w:tab w:val="clear" w:pos="0"/>
        <w:tab w:val="num" w:pos="360"/>
      </w:tabs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tabs>
        <w:tab w:val="clear" w:pos="1080"/>
        <w:tab w:val="num" w:pos="360"/>
      </w:tabs>
      <w:spacing w:before="120"/>
      <w:ind w:hanging="36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tabs>
        <w:tab w:val="clear" w:pos="0"/>
        <w:tab w:val="num" w:pos="360"/>
      </w:tabs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0"/>
        <w:tab w:val="num" w:pos="360"/>
      </w:tabs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pPr>
      <w:numPr>
        <w:ilvl w:val="4"/>
        <w:numId w:val="9"/>
      </w:numPr>
      <w:tabs>
        <w:tab w:val="clear" w:pos="0"/>
        <w:tab w:val="num" w:pos="360"/>
      </w:tabs>
      <w:spacing w:before="240" w:after="60"/>
      <w:outlineLvl w:val="4"/>
    </w:pPr>
    <w:rPr>
      <w:spacing w:val="-3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9"/>
      </w:numPr>
      <w:tabs>
        <w:tab w:val="clear" w:pos="0"/>
        <w:tab w:val="num" w:pos="360"/>
      </w:tabs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9"/>
      </w:numPr>
      <w:tabs>
        <w:tab w:val="clear" w:pos="0"/>
        <w:tab w:val="num" w:pos="360"/>
      </w:tabs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tabs>
        <w:tab w:val="clear" w:pos="0"/>
        <w:tab w:val="num" w:pos="360"/>
      </w:tabs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tabs>
        <w:tab w:val="clear" w:pos="0"/>
        <w:tab w:val="num" w:pos="360"/>
      </w:tabs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i/>
      <w:sz w:val="20"/>
      <w:szCs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045D59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unhideWhenUsed/>
    <w:rsid w:val="00B50B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0B7B"/>
    <w:pPr>
      <w:ind w:left="720"/>
      <w:contextualSpacing/>
    </w:pPr>
  </w:style>
  <w:style w:type="table" w:styleId="TableGrid">
    <w:name w:val="Table Grid"/>
    <w:basedOn w:val="TableNormal"/>
    <w:uiPriority w:val="59"/>
    <w:rsid w:val="00DB3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20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_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NE%20HAMILTON\Application%20Data\Microsoft\Templates\La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Labs.dot</Template>
  <TotalTime>0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420-D20</vt:lpstr>
    </vt:vector>
  </TitlesOfParts>
  <Company>Heritage College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420-D20</dc:title>
  <dc:creator>ANNE HAMILTON</dc:creator>
  <cp:lastModifiedBy>Admin lab</cp:lastModifiedBy>
  <cp:revision>2</cp:revision>
  <cp:lastPrinted>2003-01-22T18:53:00Z</cp:lastPrinted>
  <dcterms:created xsi:type="dcterms:W3CDTF">2017-04-18T21:35:00Z</dcterms:created>
  <dcterms:modified xsi:type="dcterms:W3CDTF">2017-04-18T21:35:00Z</dcterms:modified>
</cp:coreProperties>
</file>
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87A65" w14:textId="77777777" w:rsidR="004919DA" w:rsidRDefault="004919DA" w:rsidP="004919DA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bookmarkStart w:id="0" w:name="_Toc42568079"/>
      <w:r>
        <w:rPr>
          <w:i/>
          <w:kern w:val="0"/>
          <w:sz w:val="32"/>
        </w:rPr>
        <w:t>Database Management II (420-D20-HR)</w:t>
      </w:r>
    </w:p>
    <w:p w14:paraId="77AC52E0" w14:textId="7E8C69C0" w:rsidR="004919DA" w:rsidRDefault="004919DA" w:rsidP="004919DA">
      <w:pPr>
        <w:pStyle w:val="Heading1"/>
        <w:numPr>
          <w:ilvl w:val="0"/>
          <w:numId w:val="0"/>
        </w:numPr>
        <w:spacing w:before="0"/>
        <w:rPr>
          <w:i/>
          <w:kern w:val="0"/>
          <w:sz w:val="32"/>
        </w:rPr>
      </w:pPr>
      <w:r w:rsidRPr="00B61733">
        <w:rPr>
          <w:i/>
          <w:kern w:val="0"/>
          <w:sz w:val="32"/>
        </w:rPr>
        <w:t xml:space="preserve">Lab </w:t>
      </w:r>
      <w:r w:rsidR="00E31858">
        <w:rPr>
          <w:i/>
          <w:kern w:val="0"/>
          <w:sz w:val="32"/>
        </w:rPr>
        <w:t>3</w:t>
      </w:r>
      <w:r w:rsidRPr="00B61733">
        <w:rPr>
          <w:i/>
          <w:kern w:val="0"/>
          <w:sz w:val="32"/>
        </w:rPr>
        <w:t xml:space="preserve"> </w:t>
      </w:r>
      <w:r>
        <w:rPr>
          <w:i/>
          <w:kern w:val="0"/>
          <w:sz w:val="32"/>
        </w:rPr>
        <w:t>–</w:t>
      </w:r>
      <w:bookmarkEnd w:id="0"/>
      <w:r>
        <w:rPr>
          <w:i/>
          <w:kern w:val="0"/>
          <w:sz w:val="32"/>
        </w:rPr>
        <w:t xml:space="preserve"> </w:t>
      </w:r>
      <w:r w:rsidR="00425BE5">
        <w:rPr>
          <w:i/>
          <w:kern w:val="0"/>
          <w:sz w:val="32"/>
        </w:rPr>
        <w:t xml:space="preserve">PL/SQL </w:t>
      </w:r>
      <w:r w:rsidR="00E31858">
        <w:rPr>
          <w:i/>
          <w:kern w:val="0"/>
          <w:sz w:val="32"/>
        </w:rPr>
        <w:t>Basic Controls</w:t>
      </w:r>
      <w:r w:rsidRPr="00351177">
        <w:rPr>
          <w:i/>
          <w:kern w:val="0"/>
          <w:sz w:val="32"/>
        </w:rPr>
        <w:t xml:space="preserve"> </w:t>
      </w:r>
    </w:p>
    <w:p w14:paraId="28F45895" w14:textId="09DDDEB3" w:rsidR="004919DA" w:rsidRPr="00B61733" w:rsidRDefault="004919DA" w:rsidP="0049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425BE5">
        <w:t xml:space="preserve">Tuesday, </w:t>
      </w:r>
      <w:r w:rsidR="00E31858">
        <w:t>Feb 8</w:t>
      </w:r>
      <w:r>
        <w:t>, 201</w:t>
      </w:r>
      <w:r w:rsidR="00367024">
        <w:t>7</w:t>
      </w:r>
    </w:p>
    <w:p w14:paraId="40F713B0" w14:textId="6CE50A3A" w:rsidR="004919DA" w:rsidRDefault="004919DA" w:rsidP="0049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367024">
        <w:rPr>
          <w:b/>
          <w:color w:val="FF0000"/>
        </w:rPr>
        <w:t>Tuesday</w:t>
      </w:r>
      <w:r w:rsidRPr="00B61733">
        <w:rPr>
          <w:b/>
          <w:color w:val="FF0000"/>
        </w:rPr>
        <w:t xml:space="preserve">, </w:t>
      </w:r>
      <w:r w:rsidR="00E31858">
        <w:rPr>
          <w:b/>
          <w:color w:val="FF0000"/>
        </w:rPr>
        <w:t>Feb 8</w:t>
      </w:r>
      <w:r w:rsidRPr="00B61733">
        <w:rPr>
          <w:b/>
          <w:color w:val="FF0000"/>
        </w:rPr>
        <w:t>, 201</w:t>
      </w:r>
      <w:r w:rsidR="00367024">
        <w:rPr>
          <w:b/>
          <w:color w:val="FF0000"/>
        </w:rPr>
        <w:t>7</w:t>
      </w:r>
      <w:r w:rsidR="00425BE5">
        <w:rPr>
          <w:b/>
          <w:color w:val="FF0000"/>
        </w:rPr>
        <w:t>, 17:50</w:t>
      </w:r>
    </w:p>
    <w:p w14:paraId="3B8F193F" w14:textId="022D5410" w:rsidR="00ED5F90" w:rsidRDefault="00E31858" w:rsidP="0049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rPr>
          <w:b/>
          <w:color w:val="FF0000"/>
        </w:rPr>
        <w:t>An easy lab as you still need to finish Lab 2 if not already done.</w:t>
      </w:r>
    </w:p>
    <w:p w14:paraId="1FFEA575" w14:textId="427596F6" w:rsidR="00E31858" w:rsidRDefault="00E31858" w:rsidP="004919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rPr>
          <w:b/>
          <w:color w:val="FF0000"/>
        </w:rPr>
        <w:t>Estimated time to completion: &lt; 1 hour</w:t>
      </w:r>
    </w:p>
    <w:p w14:paraId="61BB0C52" w14:textId="77777777" w:rsidR="007443C4" w:rsidRPr="004919DA" w:rsidRDefault="007443C4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Objectives:</w:t>
      </w:r>
    </w:p>
    <w:p w14:paraId="5FD48745" w14:textId="77777777" w:rsidR="007443C4" w:rsidRPr="00A94CB1" w:rsidRDefault="007443C4">
      <w:pPr>
        <w:ind w:left="360"/>
        <w:rPr>
          <w:rFonts w:cs="Arial"/>
          <w:color w:val="000000"/>
        </w:rPr>
      </w:pPr>
      <w:r w:rsidRPr="00A94CB1">
        <w:rPr>
          <w:rFonts w:cs="Arial"/>
          <w:color w:val="000000"/>
        </w:rPr>
        <w:t>At the end of this lab you will be able to:</w:t>
      </w:r>
    </w:p>
    <w:p w14:paraId="5B485B49" w14:textId="5A034AC9" w:rsidR="00A31D4B" w:rsidRPr="00180AFC" w:rsidRDefault="00B856E3" w:rsidP="00425BE5">
      <w:pPr>
        <w:numPr>
          <w:ilvl w:val="0"/>
          <w:numId w:val="11"/>
        </w:numPr>
      </w:pPr>
      <w:r>
        <w:rPr>
          <w:rFonts w:cs="Arial"/>
          <w:color w:val="000000"/>
        </w:rPr>
        <w:t>Use iteration control structures in PL/SQL</w:t>
      </w:r>
    </w:p>
    <w:p w14:paraId="0D6A3A4C" w14:textId="53F3D214" w:rsidR="00180AFC" w:rsidRPr="00B856E3" w:rsidRDefault="00180AFC" w:rsidP="00425BE5">
      <w:pPr>
        <w:numPr>
          <w:ilvl w:val="0"/>
          <w:numId w:val="11"/>
        </w:numPr>
      </w:pPr>
      <w:r>
        <w:rPr>
          <w:rFonts w:cs="Arial"/>
          <w:color w:val="000000"/>
        </w:rPr>
        <w:t>Use PL/SQL Control structures, such as IF, CASE</w:t>
      </w:r>
    </w:p>
    <w:p w14:paraId="7CC33704" w14:textId="09D832F2" w:rsidR="00B93F38" w:rsidRDefault="00B93F38" w:rsidP="00425BE5">
      <w:pPr>
        <w:numPr>
          <w:ilvl w:val="0"/>
          <w:numId w:val="11"/>
        </w:numPr>
      </w:pPr>
      <w:r>
        <w:rPr>
          <w:rFonts w:cs="Arial"/>
          <w:color w:val="000000"/>
        </w:rPr>
        <w:t>Use implicit cursor attribute to test the results of SQL commands</w:t>
      </w:r>
    </w:p>
    <w:p w14:paraId="0A436B68" w14:textId="77777777" w:rsidR="004919DA" w:rsidRPr="004919DA" w:rsidRDefault="007443C4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References:</w:t>
      </w:r>
      <w:r w:rsidR="009E01CE" w:rsidRPr="004919DA">
        <w:rPr>
          <w:rFonts w:ascii="Arial" w:hAnsi="Arial"/>
          <w:b/>
          <w:sz w:val="24"/>
          <w:szCs w:val="24"/>
          <w:lang w:val="en-US"/>
        </w:rPr>
        <w:tab/>
      </w:r>
    </w:p>
    <w:p w14:paraId="577C2EED" w14:textId="3C6EE4B7" w:rsidR="004919DA" w:rsidRDefault="000774AB" w:rsidP="004919DA">
      <w:pPr>
        <w:ind w:firstLine="360"/>
      </w:pPr>
      <w:r w:rsidRPr="000774AB">
        <w:t>Class notes</w:t>
      </w:r>
      <w:r w:rsidR="004027A3">
        <w:t xml:space="preserve"> and </w:t>
      </w:r>
      <w:r w:rsidR="00FC7A5E">
        <w:t>examples (S04, S05)</w:t>
      </w:r>
    </w:p>
    <w:p w14:paraId="74E381B9" w14:textId="56F481A7" w:rsidR="00B856E3" w:rsidRDefault="00B856E3" w:rsidP="004919DA">
      <w:pPr>
        <w:ind w:firstLine="360"/>
      </w:pPr>
      <w:r>
        <w:t>Oracle PL/SQL documentation</w:t>
      </w:r>
    </w:p>
    <w:p w14:paraId="33654337" w14:textId="77777777" w:rsidR="007C7EA0" w:rsidRDefault="007C7EA0" w:rsidP="004919DA">
      <w:pPr>
        <w:ind w:firstLine="360"/>
      </w:pPr>
    </w:p>
    <w:p w14:paraId="4ED06574" w14:textId="77777777" w:rsidR="00D741EA" w:rsidRPr="00D741EA" w:rsidRDefault="00D741EA" w:rsidP="00D741E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Marking and Time management</w:t>
      </w:r>
      <w:r w:rsidRPr="004919DA">
        <w:rPr>
          <w:rFonts w:ascii="Arial" w:hAnsi="Arial"/>
          <w:b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510F" w14:paraId="30821A1D" w14:textId="77777777" w:rsidTr="00AD510F">
        <w:tc>
          <w:tcPr>
            <w:tcW w:w="2337" w:type="dxa"/>
          </w:tcPr>
          <w:p w14:paraId="2BD0F021" w14:textId="77777777" w:rsidR="00AD510F" w:rsidRDefault="00AD510F" w:rsidP="004919DA">
            <w:r>
              <w:t>Section</w:t>
            </w:r>
          </w:p>
        </w:tc>
        <w:tc>
          <w:tcPr>
            <w:tcW w:w="2337" w:type="dxa"/>
          </w:tcPr>
          <w:p w14:paraId="0998E56D" w14:textId="77777777" w:rsidR="00AD510F" w:rsidRDefault="00AD510F" w:rsidP="004919DA">
            <w:r>
              <w:t>Question</w:t>
            </w:r>
          </w:p>
        </w:tc>
        <w:tc>
          <w:tcPr>
            <w:tcW w:w="2338" w:type="dxa"/>
          </w:tcPr>
          <w:p w14:paraId="49A64C5B" w14:textId="77777777" w:rsidR="00AD510F" w:rsidRDefault="00AD510F" w:rsidP="004919DA">
            <w:r>
              <w:t>Mark</w:t>
            </w:r>
          </w:p>
        </w:tc>
        <w:tc>
          <w:tcPr>
            <w:tcW w:w="2338" w:type="dxa"/>
          </w:tcPr>
          <w:p w14:paraId="0BCC1D06" w14:textId="77777777" w:rsidR="00AD510F" w:rsidRDefault="00AD510F" w:rsidP="004919DA">
            <w:r>
              <w:t>Effort (minutes)</w:t>
            </w:r>
          </w:p>
        </w:tc>
      </w:tr>
      <w:tr w:rsidR="00AD510F" w14:paraId="4FEF9F47" w14:textId="77777777" w:rsidTr="00AD510F">
        <w:tc>
          <w:tcPr>
            <w:tcW w:w="2337" w:type="dxa"/>
          </w:tcPr>
          <w:p w14:paraId="0A30A773" w14:textId="270F2A99" w:rsidR="00AD510F" w:rsidRDefault="00F13860" w:rsidP="00AD510F">
            <w:pPr>
              <w:pStyle w:val="ListParagraph"/>
              <w:numPr>
                <w:ilvl w:val="0"/>
                <w:numId w:val="41"/>
              </w:numPr>
            </w:pPr>
            <w:r>
              <w:t>Basic</w:t>
            </w:r>
          </w:p>
        </w:tc>
        <w:tc>
          <w:tcPr>
            <w:tcW w:w="2337" w:type="dxa"/>
          </w:tcPr>
          <w:p w14:paraId="0794A340" w14:textId="6363113D" w:rsidR="00AD510F" w:rsidRDefault="00B247B2" w:rsidP="00D96D53">
            <w:r>
              <w:t>1</w:t>
            </w:r>
            <w:r w:rsidR="00F13860">
              <w:t xml:space="preserve"> </w:t>
            </w:r>
            <w:r w:rsidR="00D96D53">
              <w:t>SCD</w:t>
            </w:r>
          </w:p>
        </w:tc>
        <w:tc>
          <w:tcPr>
            <w:tcW w:w="2338" w:type="dxa"/>
          </w:tcPr>
          <w:p w14:paraId="6C4771C3" w14:textId="2244677D" w:rsidR="00AD510F" w:rsidRDefault="00AD510F" w:rsidP="00AD510F">
            <w:pPr>
              <w:jc w:val="right"/>
            </w:pPr>
            <w:r>
              <w:t>8</w:t>
            </w:r>
          </w:p>
        </w:tc>
        <w:tc>
          <w:tcPr>
            <w:tcW w:w="2338" w:type="dxa"/>
          </w:tcPr>
          <w:p w14:paraId="0BE449CB" w14:textId="77777777" w:rsidR="00AD510F" w:rsidRDefault="00AD510F" w:rsidP="00AD510F">
            <w:pPr>
              <w:jc w:val="right"/>
            </w:pPr>
            <w:r>
              <w:t>0</w:t>
            </w:r>
          </w:p>
        </w:tc>
      </w:tr>
      <w:tr w:rsidR="00AD510F" w14:paraId="483199F3" w14:textId="77777777" w:rsidTr="00AD510F">
        <w:tc>
          <w:tcPr>
            <w:tcW w:w="2337" w:type="dxa"/>
          </w:tcPr>
          <w:p w14:paraId="36BE38EA" w14:textId="77777777" w:rsidR="00AD510F" w:rsidRDefault="00AD510F" w:rsidP="004919DA"/>
        </w:tc>
        <w:tc>
          <w:tcPr>
            <w:tcW w:w="2337" w:type="dxa"/>
          </w:tcPr>
          <w:p w14:paraId="3A9A45D8" w14:textId="0393A8C6" w:rsidR="00AD510F" w:rsidRDefault="00F13860" w:rsidP="004919DA">
            <w:r>
              <w:t>2 CASE</w:t>
            </w:r>
          </w:p>
        </w:tc>
        <w:tc>
          <w:tcPr>
            <w:tcW w:w="2338" w:type="dxa"/>
          </w:tcPr>
          <w:p w14:paraId="4B764B55" w14:textId="4CE30FF7" w:rsidR="00AD510F" w:rsidRDefault="00F13860" w:rsidP="00AD510F">
            <w:pPr>
              <w:jc w:val="right"/>
            </w:pPr>
            <w:r>
              <w:t>5</w:t>
            </w:r>
          </w:p>
        </w:tc>
        <w:tc>
          <w:tcPr>
            <w:tcW w:w="2338" w:type="dxa"/>
          </w:tcPr>
          <w:p w14:paraId="1434C9E2" w14:textId="77777777" w:rsidR="00AD510F" w:rsidRDefault="00AD510F" w:rsidP="00AD510F">
            <w:pPr>
              <w:jc w:val="right"/>
            </w:pPr>
            <w:r>
              <w:t>0</w:t>
            </w:r>
          </w:p>
        </w:tc>
      </w:tr>
      <w:tr w:rsidR="00F13860" w14:paraId="1C2C6CFE" w14:textId="77777777" w:rsidTr="008A535A">
        <w:trPr>
          <w:trHeight w:val="278"/>
        </w:trPr>
        <w:tc>
          <w:tcPr>
            <w:tcW w:w="2337" w:type="dxa"/>
          </w:tcPr>
          <w:p w14:paraId="571B4BEF" w14:textId="77777777" w:rsidR="00F13860" w:rsidRDefault="00F13860" w:rsidP="008A535A"/>
        </w:tc>
        <w:tc>
          <w:tcPr>
            <w:tcW w:w="2337" w:type="dxa"/>
          </w:tcPr>
          <w:p w14:paraId="4D3CFBCC" w14:textId="77777777" w:rsidR="00F13860" w:rsidRDefault="00F13860" w:rsidP="008A535A">
            <w:r>
              <w:t>3 Fibonacci</w:t>
            </w:r>
          </w:p>
        </w:tc>
        <w:tc>
          <w:tcPr>
            <w:tcW w:w="2338" w:type="dxa"/>
          </w:tcPr>
          <w:p w14:paraId="37949122" w14:textId="77777777" w:rsidR="00F13860" w:rsidRDefault="00F13860" w:rsidP="008A535A">
            <w:pPr>
              <w:jc w:val="right"/>
            </w:pPr>
            <w:r>
              <w:t>8</w:t>
            </w:r>
          </w:p>
        </w:tc>
        <w:tc>
          <w:tcPr>
            <w:tcW w:w="2338" w:type="dxa"/>
          </w:tcPr>
          <w:p w14:paraId="59909EE4" w14:textId="77777777" w:rsidR="00F13860" w:rsidRDefault="00F13860" w:rsidP="008A535A">
            <w:pPr>
              <w:jc w:val="right"/>
            </w:pPr>
            <w:r>
              <w:t>0</w:t>
            </w:r>
          </w:p>
        </w:tc>
      </w:tr>
      <w:tr w:rsidR="00B247B2" w14:paraId="242E1AE0" w14:textId="77777777" w:rsidTr="00FC7A5E">
        <w:trPr>
          <w:trHeight w:val="278"/>
        </w:trPr>
        <w:tc>
          <w:tcPr>
            <w:tcW w:w="2337" w:type="dxa"/>
          </w:tcPr>
          <w:p w14:paraId="620C1201" w14:textId="77777777" w:rsidR="00B247B2" w:rsidRDefault="00B247B2" w:rsidP="00BA7E77"/>
        </w:tc>
        <w:tc>
          <w:tcPr>
            <w:tcW w:w="2337" w:type="dxa"/>
          </w:tcPr>
          <w:p w14:paraId="041BAC4C" w14:textId="5B47D4DE" w:rsidR="00B247B2" w:rsidRDefault="00F13860" w:rsidP="00F13860">
            <w:r>
              <w:t>4 reverse loop</w:t>
            </w:r>
          </w:p>
        </w:tc>
        <w:tc>
          <w:tcPr>
            <w:tcW w:w="2338" w:type="dxa"/>
          </w:tcPr>
          <w:p w14:paraId="34ADA3B8" w14:textId="04FFB00C" w:rsidR="00B247B2" w:rsidRDefault="00F13860" w:rsidP="00BA7E77">
            <w:pPr>
              <w:jc w:val="right"/>
            </w:pPr>
            <w:r>
              <w:t>5</w:t>
            </w:r>
          </w:p>
        </w:tc>
        <w:tc>
          <w:tcPr>
            <w:tcW w:w="2338" w:type="dxa"/>
          </w:tcPr>
          <w:p w14:paraId="046EA7F5" w14:textId="77777777" w:rsidR="00B247B2" w:rsidRDefault="00B247B2" w:rsidP="00BA7E77">
            <w:pPr>
              <w:jc w:val="right"/>
            </w:pPr>
            <w:r>
              <w:t>0</w:t>
            </w:r>
          </w:p>
        </w:tc>
      </w:tr>
      <w:tr w:rsidR="00B30A8C" w14:paraId="5A4AA128" w14:textId="77777777" w:rsidTr="00091C26">
        <w:tc>
          <w:tcPr>
            <w:tcW w:w="2337" w:type="dxa"/>
          </w:tcPr>
          <w:p w14:paraId="2BF92232" w14:textId="77777777" w:rsidR="00B30A8C" w:rsidRDefault="00B30A8C" w:rsidP="00B30A8C">
            <w:pPr>
              <w:pStyle w:val="ListParagraph"/>
              <w:numPr>
                <w:ilvl w:val="0"/>
                <w:numId w:val="41"/>
              </w:numPr>
            </w:pPr>
            <w:r>
              <w:t>Implicit Cursors</w:t>
            </w:r>
          </w:p>
        </w:tc>
        <w:tc>
          <w:tcPr>
            <w:tcW w:w="2337" w:type="dxa"/>
          </w:tcPr>
          <w:p w14:paraId="0FA18FD7" w14:textId="77777777" w:rsidR="00B30A8C" w:rsidRDefault="00B30A8C" w:rsidP="00091C26">
            <w:r>
              <w:t>1 Code</w:t>
            </w:r>
          </w:p>
        </w:tc>
        <w:tc>
          <w:tcPr>
            <w:tcW w:w="2338" w:type="dxa"/>
          </w:tcPr>
          <w:p w14:paraId="4417DD02" w14:textId="77777777" w:rsidR="00B30A8C" w:rsidRDefault="00B30A8C" w:rsidP="00091C26">
            <w:pPr>
              <w:jc w:val="right"/>
            </w:pPr>
            <w:r>
              <w:t>6</w:t>
            </w:r>
          </w:p>
        </w:tc>
        <w:tc>
          <w:tcPr>
            <w:tcW w:w="2338" w:type="dxa"/>
          </w:tcPr>
          <w:p w14:paraId="62866E84" w14:textId="77777777" w:rsidR="00B30A8C" w:rsidRDefault="00B30A8C" w:rsidP="00091C26">
            <w:pPr>
              <w:jc w:val="right"/>
            </w:pPr>
            <w:r>
              <w:t>0</w:t>
            </w:r>
          </w:p>
        </w:tc>
      </w:tr>
      <w:tr w:rsidR="00B30A8C" w14:paraId="29590F07" w14:textId="77777777" w:rsidTr="00091C26">
        <w:tc>
          <w:tcPr>
            <w:tcW w:w="2337" w:type="dxa"/>
          </w:tcPr>
          <w:p w14:paraId="7C156840" w14:textId="77777777" w:rsidR="00B30A8C" w:rsidRDefault="00B30A8C" w:rsidP="00091C26"/>
        </w:tc>
        <w:tc>
          <w:tcPr>
            <w:tcW w:w="2337" w:type="dxa"/>
          </w:tcPr>
          <w:p w14:paraId="5C4D4E98" w14:textId="77777777" w:rsidR="00B30A8C" w:rsidRDefault="00B30A8C" w:rsidP="00091C26">
            <w:r>
              <w:t>1 Output summary</w:t>
            </w:r>
          </w:p>
        </w:tc>
        <w:tc>
          <w:tcPr>
            <w:tcW w:w="2338" w:type="dxa"/>
          </w:tcPr>
          <w:p w14:paraId="1CCCF410" w14:textId="77777777" w:rsidR="00B30A8C" w:rsidRDefault="00B30A8C" w:rsidP="00091C26">
            <w:pPr>
              <w:jc w:val="right"/>
            </w:pPr>
            <w:r>
              <w:t>6</w:t>
            </w:r>
          </w:p>
        </w:tc>
        <w:tc>
          <w:tcPr>
            <w:tcW w:w="2338" w:type="dxa"/>
          </w:tcPr>
          <w:p w14:paraId="7DBBD14A" w14:textId="77777777" w:rsidR="00B30A8C" w:rsidRDefault="00B30A8C" w:rsidP="00091C26">
            <w:pPr>
              <w:jc w:val="right"/>
            </w:pPr>
            <w:r>
              <w:t>0</w:t>
            </w:r>
          </w:p>
        </w:tc>
      </w:tr>
      <w:tr w:rsidR="00AD510F" w14:paraId="2964A76A" w14:textId="77777777" w:rsidTr="00AD510F">
        <w:tc>
          <w:tcPr>
            <w:tcW w:w="2337" w:type="dxa"/>
          </w:tcPr>
          <w:p w14:paraId="0143DE06" w14:textId="775CC093" w:rsidR="00AD510F" w:rsidRDefault="00B30A8C" w:rsidP="00B30A8C">
            <w:pPr>
              <w:pStyle w:val="ListParagraph"/>
              <w:numPr>
                <w:ilvl w:val="0"/>
                <w:numId w:val="41"/>
              </w:numPr>
            </w:pPr>
            <w:r>
              <w:t>Test data, then code</w:t>
            </w:r>
          </w:p>
        </w:tc>
        <w:tc>
          <w:tcPr>
            <w:tcW w:w="2337" w:type="dxa"/>
          </w:tcPr>
          <w:p w14:paraId="23A93458" w14:textId="79942F42" w:rsidR="00AD510F" w:rsidRDefault="00AD510F" w:rsidP="00B30A8C">
            <w:r>
              <w:t>1</w:t>
            </w:r>
            <w:r w:rsidR="00F13860">
              <w:t xml:space="preserve"> </w:t>
            </w:r>
            <w:r w:rsidR="00B30A8C">
              <w:t>Test data</w:t>
            </w:r>
          </w:p>
        </w:tc>
        <w:tc>
          <w:tcPr>
            <w:tcW w:w="2338" w:type="dxa"/>
          </w:tcPr>
          <w:p w14:paraId="2D49D53C" w14:textId="061D6BC7" w:rsidR="00AD510F" w:rsidRDefault="00B30A8C" w:rsidP="00AD510F">
            <w:pPr>
              <w:jc w:val="right"/>
            </w:pPr>
            <w:r>
              <w:t>4</w:t>
            </w:r>
          </w:p>
        </w:tc>
        <w:tc>
          <w:tcPr>
            <w:tcW w:w="2338" w:type="dxa"/>
          </w:tcPr>
          <w:p w14:paraId="048625CC" w14:textId="77777777" w:rsidR="00AD510F" w:rsidRDefault="00AD510F" w:rsidP="00AD510F">
            <w:pPr>
              <w:jc w:val="right"/>
            </w:pPr>
            <w:r>
              <w:t>0</w:t>
            </w:r>
          </w:p>
        </w:tc>
      </w:tr>
      <w:tr w:rsidR="00AD510F" w14:paraId="10BF396F" w14:textId="77777777" w:rsidTr="00AD510F">
        <w:tc>
          <w:tcPr>
            <w:tcW w:w="2337" w:type="dxa"/>
          </w:tcPr>
          <w:p w14:paraId="1577545B" w14:textId="77777777" w:rsidR="00AD510F" w:rsidRDefault="00AD510F" w:rsidP="004919DA"/>
        </w:tc>
        <w:tc>
          <w:tcPr>
            <w:tcW w:w="2337" w:type="dxa"/>
          </w:tcPr>
          <w:p w14:paraId="1DEBE3CA" w14:textId="619B2B7E" w:rsidR="00AD510F" w:rsidRDefault="00F13860" w:rsidP="00B30A8C">
            <w:r>
              <w:t xml:space="preserve">1 </w:t>
            </w:r>
            <w:r w:rsidR="00B30A8C">
              <w:t>Code &amp; Output</w:t>
            </w:r>
          </w:p>
        </w:tc>
        <w:tc>
          <w:tcPr>
            <w:tcW w:w="2338" w:type="dxa"/>
          </w:tcPr>
          <w:p w14:paraId="7D8E8B77" w14:textId="05A20D05" w:rsidR="00AD510F" w:rsidRDefault="00B30A8C" w:rsidP="00AD510F">
            <w:pPr>
              <w:jc w:val="right"/>
            </w:pPr>
            <w:r>
              <w:t>8</w:t>
            </w:r>
          </w:p>
        </w:tc>
        <w:tc>
          <w:tcPr>
            <w:tcW w:w="2338" w:type="dxa"/>
          </w:tcPr>
          <w:p w14:paraId="60895CEF" w14:textId="77777777" w:rsidR="00AD510F" w:rsidRDefault="00AD510F" w:rsidP="00AD510F">
            <w:pPr>
              <w:jc w:val="right"/>
            </w:pPr>
            <w:r>
              <w:t>0</w:t>
            </w:r>
          </w:p>
        </w:tc>
      </w:tr>
      <w:tr w:rsidR="004027A3" w14:paraId="69952012" w14:textId="77777777" w:rsidTr="00AD510F">
        <w:tc>
          <w:tcPr>
            <w:tcW w:w="2337" w:type="dxa"/>
          </w:tcPr>
          <w:p w14:paraId="29843BDA" w14:textId="18FC385F" w:rsidR="004027A3" w:rsidRDefault="004027A3" w:rsidP="004919DA">
            <w:r>
              <w:t>English and handed in properly</w:t>
            </w:r>
          </w:p>
        </w:tc>
        <w:tc>
          <w:tcPr>
            <w:tcW w:w="2337" w:type="dxa"/>
          </w:tcPr>
          <w:p w14:paraId="50F8D982" w14:textId="77777777" w:rsidR="004027A3" w:rsidRDefault="004027A3" w:rsidP="004919DA"/>
        </w:tc>
        <w:tc>
          <w:tcPr>
            <w:tcW w:w="2338" w:type="dxa"/>
          </w:tcPr>
          <w:p w14:paraId="75BD3CB8" w14:textId="1F0B4238" w:rsidR="004027A3" w:rsidRDefault="004027A3" w:rsidP="00AD510F">
            <w:pPr>
              <w:jc w:val="right"/>
            </w:pPr>
            <w:r>
              <w:t>5</w:t>
            </w:r>
          </w:p>
        </w:tc>
        <w:tc>
          <w:tcPr>
            <w:tcW w:w="2338" w:type="dxa"/>
          </w:tcPr>
          <w:p w14:paraId="77CF5FA4" w14:textId="0DF8308B" w:rsidR="004027A3" w:rsidRDefault="004027A3" w:rsidP="00AD510F">
            <w:pPr>
              <w:jc w:val="right"/>
            </w:pPr>
            <w:r>
              <w:t>0</w:t>
            </w:r>
          </w:p>
        </w:tc>
      </w:tr>
      <w:tr w:rsidR="00AD510F" w14:paraId="57736202" w14:textId="77777777" w:rsidTr="00AD510F">
        <w:tc>
          <w:tcPr>
            <w:tcW w:w="2337" w:type="dxa"/>
          </w:tcPr>
          <w:p w14:paraId="7EC95280" w14:textId="095FC7DD" w:rsidR="00AD510F" w:rsidRDefault="00A81B86" w:rsidP="004919DA">
            <w:r>
              <w:t>Totals</w:t>
            </w:r>
          </w:p>
        </w:tc>
        <w:tc>
          <w:tcPr>
            <w:tcW w:w="2337" w:type="dxa"/>
          </w:tcPr>
          <w:p w14:paraId="0C6EEAFE" w14:textId="77777777" w:rsidR="00AD510F" w:rsidRDefault="00AD510F" w:rsidP="004919DA"/>
        </w:tc>
        <w:tc>
          <w:tcPr>
            <w:tcW w:w="2338" w:type="dxa"/>
          </w:tcPr>
          <w:p w14:paraId="1639DABB" w14:textId="4489441A" w:rsidR="00AD510F" w:rsidRDefault="00801EC0" w:rsidP="00AD510F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B30A8C">
              <w:rPr>
                <w:noProof/>
              </w:rPr>
              <w:t>55</w:t>
            </w:r>
            <w:r>
              <w:fldChar w:fldCharType="end"/>
            </w:r>
            <w:r w:rsidR="00AD510F">
              <w:rPr>
                <w:rStyle w:val="CommentReference"/>
              </w:rPr>
              <w:commentReference w:id="1"/>
            </w:r>
          </w:p>
        </w:tc>
        <w:tc>
          <w:tcPr>
            <w:tcW w:w="2338" w:type="dxa"/>
          </w:tcPr>
          <w:p w14:paraId="44890436" w14:textId="77777777" w:rsidR="00AD510F" w:rsidRDefault="00AD510F" w:rsidP="00AD510F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0083D121" w14:textId="77777777" w:rsidR="00D741EA" w:rsidRDefault="00D741EA" w:rsidP="004919DA">
      <w:pPr>
        <w:ind w:firstLine="360"/>
      </w:pPr>
    </w:p>
    <w:p w14:paraId="5BFA8FC4" w14:textId="77777777" w:rsidR="00D741EA" w:rsidRDefault="00D741EA" w:rsidP="004919DA">
      <w:pPr>
        <w:ind w:firstLine="360"/>
      </w:pPr>
    </w:p>
    <w:p w14:paraId="366A358F" w14:textId="77777777" w:rsidR="00D741EA" w:rsidRDefault="00D741EA" w:rsidP="004919DA">
      <w:pPr>
        <w:ind w:firstLine="360"/>
      </w:pPr>
    </w:p>
    <w:p w14:paraId="23958EB6" w14:textId="77777777" w:rsidR="00E34459" w:rsidRPr="004919DA" w:rsidRDefault="00E34459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To Start:</w:t>
      </w:r>
    </w:p>
    <w:p w14:paraId="3B9094D7" w14:textId="1E6943F0" w:rsidR="00850AB2" w:rsidRPr="00850AB2" w:rsidRDefault="00367024" w:rsidP="00733110">
      <w:pPr>
        <w:numPr>
          <w:ilvl w:val="0"/>
          <w:numId w:val="38"/>
        </w:numPr>
        <w:ind w:left="360"/>
      </w:pPr>
      <w:r>
        <w:t>Rename this document</w:t>
      </w:r>
      <w:r w:rsidR="00850AB2" w:rsidRPr="00850AB2">
        <w:t xml:space="preserve"> to </w:t>
      </w:r>
      <w:r w:rsidR="00850AB2" w:rsidRPr="00733110">
        <w:rPr>
          <w:b/>
          <w:i/>
        </w:rPr>
        <w:t>username</w:t>
      </w:r>
      <w:r w:rsidR="00B856E3">
        <w:rPr>
          <w:b/>
        </w:rPr>
        <w:t>_D20_L03</w:t>
      </w:r>
      <w:r w:rsidR="00850AB2" w:rsidRPr="00733110">
        <w:rPr>
          <w:b/>
        </w:rPr>
        <w:t>_</w:t>
      </w:r>
      <w:r w:rsidR="00B856E3">
        <w:rPr>
          <w:b/>
        </w:rPr>
        <w:t>Basic_Controls</w:t>
      </w:r>
      <w:r w:rsidR="00850AB2" w:rsidRPr="00733110">
        <w:rPr>
          <w:b/>
        </w:rPr>
        <w:t>.doc</w:t>
      </w:r>
      <w:r w:rsidR="004919DA">
        <w:rPr>
          <w:b/>
        </w:rPr>
        <w:t>x</w:t>
      </w:r>
    </w:p>
    <w:p w14:paraId="34AAC2D7" w14:textId="77777777" w:rsidR="00E34459" w:rsidRPr="00A94CB1" w:rsidRDefault="00E34459" w:rsidP="00733110">
      <w:pPr>
        <w:numPr>
          <w:ilvl w:val="0"/>
          <w:numId w:val="38"/>
        </w:numPr>
        <w:ind w:left="360"/>
      </w:pPr>
      <w:r w:rsidRPr="00A94CB1">
        <w:t xml:space="preserve">Start </w:t>
      </w:r>
      <w:r w:rsidRPr="00850AB2">
        <w:rPr>
          <w:b/>
        </w:rPr>
        <w:t xml:space="preserve">SQL </w:t>
      </w:r>
      <w:r w:rsidR="00196819" w:rsidRPr="00850AB2">
        <w:rPr>
          <w:b/>
        </w:rPr>
        <w:t>Developer</w:t>
      </w:r>
      <w:r w:rsidRPr="00A94CB1">
        <w:t xml:space="preserve"> and connect to your Oracle account. </w:t>
      </w:r>
    </w:p>
    <w:p w14:paraId="16017791" w14:textId="77777777" w:rsidR="00407B2F" w:rsidRPr="004919DA" w:rsidRDefault="00407B2F" w:rsidP="004919DA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To be handed in:</w:t>
      </w:r>
    </w:p>
    <w:p w14:paraId="5154B7C3" w14:textId="5CFC0C40" w:rsidR="000C778B" w:rsidRPr="00A94CB1" w:rsidRDefault="00084106" w:rsidP="000C778B">
      <w:pPr>
        <w:numPr>
          <w:ilvl w:val="0"/>
          <w:numId w:val="33"/>
        </w:numPr>
      </w:pPr>
      <w:r>
        <w:rPr>
          <w:b/>
          <w:i/>
          <w:iCs/>
        </w:rPr>
        <w:t>username_</w:t>
      </w:r>
      <w:r w:rsidR="00B856E3">
        <w:rPr>
          <w:b/>
          <w:iCs/>
        </w:rPr>
        <w:t>D20_L03</w:t>
      </w:r>
      <w:r>
        <w:rPr>
          <w:b/>
          <w:iCs/>
        </w:rPr>
        <w:t>_</w:t>
      </w:r>
      <w:r w:rsidR="00B856E3">
        <w:rPr>
          <w:b/>
          <w:iCs/>
        </w:rPr>
        <w:t>Basic_Controls</w:t>
      </w:r>
      <w:r w:rsidR="000C778B" w:rsidRPr="00A94CB1">
        <w:rPr>
          <w:b/>
          <w:bCs/>
        </w:rPr>
        <w:t>.doc</w:t>
      </w:r>
      <w:r w:rsidR="00241BA8">
        <w:rPr>
          <w:b/>
          <w:bCs/>
        </w:rPr>
        <w:t>x</w:t>
      </w:r>
      <w:r w:rsidR="000C778B" w:rsidRPr="00A94CB1">
        <w:rPr>
          <w:b/>
          <w:bCs/>
        </w:rPr>
        <w:t xml:space="preserve"> </w:t>
      </w:r>
      <w:r w:rsidR="000C778B" w:rsidRPr="00A94CB1">
        <w:t xml:space="preserve">containing </w:t>
      </w:r>
      <w:r w:rsidR="004027A3">
        <w:t>your responses</w:t>
      </w:r>
      <w:r w:rsidR="000C778B" w:rsidRPr="00A94CB1">
        <w:t xml:space="preserve"> created for this lab</w:t>
      </w:r>
      <w:r w:rsidR="00407B2F">
        <w:t xml:space="preserve"> should </w:t>
      </w:r>
      <w:r w:rsidR="00733110">
        <w:t xml:space="preserve">uploaded to </w:t>
      </w:r>
      <w:r w:rsidR="00733110" w:rsidRPr="00733110">
        <w:rPr>
          <w:b/>
        </w:rPr>
        <w:t>Moodle</w:t>
      </w:r>
      <w:r w:rsidR="000C778B" w:rsidRPr="00A94CB1">
        <w:t>.</w:t>
      </w:r>
      <w:r w:rsidR="004027A3">
        <w:t xml:space="preserve">  Please remember to fill in the Effort section of the Marking Rubric.</w:t>
      </w:r>
    </w:p>
    <w:p w14:paraId="28EAD02D" w14:textId="77777777" w:rsidR="00850AB2" w:rsidRPr="00A94CB1" w:rsidRDefault="00850AB2" w:rsidP="00850AB2"/>
    <w:p w14:paraId="534118E7" w14:textId="77777777" w:rsidR="000C778B" w:rsidRPr="00A94CB1" w:rsidRDefault="000C778B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4CB1">
        <w:rPr>
          <w:b/>
        </w:rPr>
        <w:lastRenderedPageBreak/>
        <w:t>For each of the blocks created for the following problems, include a comment block at the top of the block with the question number, your name and a brief description of what the block does. Insert comments throughout to explain the steps.</w:t>
      </w:r>
    </w:p>
    <w:p w14:paraId="0365257F" w14:textId="77777777" w:rsidR="000774AB" w:rsidRDefault="000774AB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 xml:space="preserve">Use ISO/ANSI standards joins for all joins. </w:t>
      </w:r>
    </w:p>
    <w:p w14:paraId="5A5C28DD" w14:textId="77777777" w:rsidR="00A94CB1" w:rsidRPr="00A94CB1" w:rsidRDefault="00A94CB1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Nam</w:t>
      </w:r>
      <w:r w:rsidR="000774AB">
        <w:rPr>
          <w:b/>
        </w:rPr>
        <w:t>e</w:t>
      </w:r>
      <w:r>
        <w:rPr>
          <w:b/>
        </w:rPr>
        <w:t xml:space="preserve"> all identifiers according to the naming standards shown below.</w:t>
      </w:r>
    </w:p>
    <w:p w14:paraId="1C989B2D" w14:textId="4EF3816F" w:rsidR="00352186" w:rsidRDefault="000C778B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 w:rsidRPr="00A94CB1">
        <w:rPr>
          <w:b/>
        </w:rPr>
        <w:t xml:space="preserve">Format all blocks using the SQL </w:t>
      </w:r>
      <w:r w:rsidR="00241BA8">
        <w:rPr>
          <w:b/>
        </w:rPr>
        <w:t>Developer</w:t>
      </w:r>
      <w:r w:rsidRPr="00A94CB1">
        <w:rPr>
          <w:b/>
        </w:rPr>
        <w:t xml:space="preserve"> Formatter</w:t>
      </w:r>
      <w:r w:rsidR="00E335C1">
        <w:rPr>
          <w:b/>
        </w:rPr>
        <w:t>.</w:t>
      </w:r>
    </w:p>
    <w:p w14:paraId="143D2A94" w14:textId="795E5C10" w:rsidR="00E335C1" w:rsidRPr="00A94CB1" w:rsidRDefault="00E335C1" w:rsidP="00A94C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b/>
        </w:rPr>
      </w:pPr>
      <w:r>
        <w:rPr>
          <w:b/>
        </w:rPr>
        <w:t>Provide sample output.</w:t>
      </w:r>
    </w:p>
    <w:p w14:paraId="2585CE9D" w14:textId="77777777" w:rsidR="007C7EA0" w:rsidRPr="004919DA" w:rsidRDefault="007C7EA0" w:rsidP="007C7EA0">
      <w:pPr>
        <w:pBdr>
          <w:bottom w:val="single" w:sz="4" w:space="1" w:color="auto"/>
        </w:pBdr>
        <w:tabs>
          <w:tab w:val="right" w:pos="9360"/>
        </w:tabs>
        <w:suppressAutoHyphens/>
        <w:spacing w:before="240"/>
        <w:rPr>
          <w:rFonts w:ascii="Arial" w:hAnsi="Arial"/>
          <w:b/>
          <w:sz w:val="24"/>
          <w:szCs w:val="24"/>
          <w:lang w:val="en-US"/>
        </w:rPr>
      </w:pPr>
      <w:r w:rsidRPr="004919DA">
        <w:rPr>
          <w:rFonts w:ascii="Arial" w:hAnsi="Arial"/>
          <w:b/>
          <w:sz w:val="24"/>
          <w:szCs w:val="24"/>
          <w:lang w:val="en-US"/>
        </w:rPr>
        <w:t>Naming Standards: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4"/>
        <w:gridCol w:w="948"/>
      </w:tblGrid>
      <w:tr w:rsidR="007C7EA0" w:rsidRPr="006D26C6" w14:paraId="41317D08" w14:textId="77777777" w:rsidTr="00113BCB">
        <w:tc>
          <w:tcPr>
            <w:tcW w:w="2004" w:type="dxa"/>
            <w:shd w:val="clear" w:color="auto" w:fill="E6E6E6"/>
          </w:tcPr>
          <w:p w14:paraId="19541888" w14:textId="77777777" w:rsidR="007C7EA0" w:rsidRPr="006D26C6" w:rsidRDefault="007C7EA0" w:rsidP="00113BCB">
            <w:pPr>
              <w:spacing w:before="120"/>
              <w:rPr>
                <w:b/>
              </w:rPr>
            </w:pPr>
            <w:r w:rsidRPr="006D26C6">
              <w:rPr>
                <w:b/>
              </w:rPr>
              <w:t>Identifier type</w:t>
            </w:r>
          </w:p>
        </w:tc>
        <w:tc>
          <w:tcPr>
            <w:tcW w:w="948" w:type="dxa"/>
            <w:shd w:val="clear" w:color="auto" w:fill="E6E6E6"/>
          </w:tcPr>
          <w:p w14:paraId="4A3DD56C" w14:textId="77777777" w:rsidR="007C7EA0" w:rsidRPr="006D26C6" w:rsidRDefault="007C7EA0" w:rsidP="00113BCB">
            <w:pPr>
              <w:spacing w:before="120"/>
              <w:rPr>
                <w:b/>
              </w:rPr>
            </w:pPr>
            <w:r w:rsidRPr="006D26C6">
              <w:rPr>
                <w:b/>
              </w:rPr>
              <w:t xml:space="preserve">Prefix </w:t>
            </w:r>
          </w:p>
        </w:tc>
      </w:tr>
      <w:tr w:rsidR="007C7EA0" w:rsidRPr="006D26C6" w14:paraId="4B176945" w14:textId="77777777" w:rsidTr="00113BCB">
        <w:tc>
          <w:tcPr>
            <w:tcW w:w="2004" w:type="dxa"/>
          </w:tcPr>
          <w:p w14:paraId="22966BDB" w14:textId="77777777" w:rsidR="007C7EA0" w:rsidRPr="00A94CB1" w:rsidRDefault="007C7EA0" w:rsidP="00113BCB">
            <w:pPr>
              <w:spacing w:before="120"/>
            </w:pPr>
            <w:r w:rsidRPr="00A94CB1">
              <w:t>local variables</w:t>
            </w:r>
          </w:p>
        </w:tc>
        <w:tc>
          <w:tcPr>
            <w:tcW w:w="948" w:type="dxa"/>
          </w:tcPr>
          <w:p w14:paraId="7FB48320" w14:textId="77777777" w:rsidR="007C7EA0" w:rsidRPr="00A94CB1" w:rsidRDefault="007C7EA0" w:rsidP="00113BCB">
            <w:pPr>
              <w:spacing w:before="120"/>
            </w:pPr>
            <w:r w:rsidRPr="00A94CB1">
              <w:t>lv_</w:t>
            </w:r>
          </w:p>
        </w:tc>
      </w:tr>
      <w:tr w:rsidR="007C7EA0" w:rsidRPr="006D26C6" w14:paraId="017D2513" w14:textId="77777777" w:rsidTr="00113BCB">
        <w:tc>
          <w:tcPr>
            <w:tcW w:w="2004" w:type="dxa"/>
          </w:tcPr>
          <w:p w14:paraId="5C2E65A4" w14:textId="77777777" w:rsidR="007C7EA0" w:rsidRPr="00850AB2" w:rsidRDefault="007C7EA0" w:rsidP="00113BCB">
            <w:pPr>
              <w:spacing w:before="120"/>
            </w:pPr>
            <w:r>
              <w:t>l</w:t>
            </w:r>
            <w:r w:rsidRPr="00850AB2">
              <w:t xml:space="preserve">ocal </w:t>
            </w:r>
            <w:r>
              <w:t>c</w:t>
            </w:r>
            <w:r w:rsidRPr="00850AB2">
              <w:t>onstant</w:t>
            </w:r>
          </w:p>
        </w:tc>
        <w:tc>
          <w:tcPr>
            <w:tcW w:w="948" w:type="dxa"/>
          </w:tcPr>
          <w:p w14:paraId="7AFE1BCB" w14:textId="77777777" w:rsidR="007C7EA0" w:rsidRPr="00A94CB1" w:rsidRDefault="007C7EA0" w:rsidP="00113BCB">
            <w:pPr>
              <w:spacing w:before="120"/>
            </w:pPr>
            <w:r>
              <w:t>lc_</w:t>
            </w:r>
          </w:p>
        </w:tc>
      </w:tr>
      <w:tr w:rsidR="00425BE5" w:rsidRPr="006D26C6" w14:paraId="13B7F2FF" w14:textId="77777777" w:rsidTr="00113BCB">
        <w:tc>
          <w:tcPr>
            <w:tcW w:w="2004" w:type="dxa"/>
          </w:tcPr>
          <w:p w14:paraId="6F721FD7" w14:textId="01FD2209" w:rsidR="00425BE5" w:rsidRDefault="00425BE5" w:rsidP="00113BCB">
            <w:pPr>
              <w:spacing w:before="120"/>
            </w:pPr>
            <w:r>
              <w:t>local record</w:t>
            </w:r>
          </w:p>
        </w:tc>
        <w:tc>
          <w:tcPr>
            <w:tcW w:w="948" w:type="dxa"/>
          </w:tcPr>
          <w:p w14:paraId="083C7DEF" w14:textId="3BCD5147" w:rsidR="00425BE5" w:rsidRDefault="00425BE5" w:rsidP="00113BCB">
            <w:pPr>
              <w:spacing w:before="120"/>
            </w:pPr>
            <w:r>
              <w:t>lrec_</w:t>
            </w:r>
          </w:p>
        </w:tc>
      </w:tr>
      <w:tr w:rsidR="00425BE5" w:rsidRPr="006D26C6" w14:paraId="0C786734" w14:textId="77777777" w:rsidTr="00113BCB">
        <w:tc>
          <w:tcPr>
            <w:tcW w:w="2004" w:type="dxa"/>
          </w:tcPr>
          <w:p w14:paraId="36A4BC13" w14:textId="540D8D83" w:rsidR="00425BE5" w:rsidRDefault="00425BE5" w:rsidP="00113BCB">
            <w:pPr>
              <w:spacing w:before="120"/>
            </w:pPr>
            <w:r>
              <w:t>local cursor</w:t>
            </w:r>
          </w:p>
        </w:tc>
        <w:tc>
          <w:tcPr>
            <w:tcW w:w="948" w:type="dxa"/>
          </w:tcPr>
          <w:p w14:paraId="68CFF1B4" w14:textId="40CBAB2B" w:rsidR="00425BE5" w:rsidRDefault="00425BE5" w:rsidP="00113BCB">
            <w:pPr>
              <w:spacing w:before="120"/>
            </w:pPr>
            <w:r>
              <w:t>lcur_</w:t>
            </w:r>
          </w:p>
        </w:tc>
      </w:tr>
      <w:tr w:rsidR="00E31858" w:rsidRPr="006D26C6" w14:paraId="0BE29372" w14:textId="77777777" w:rsidTr="00113BCB">
        <w:tc>
          <w:tcPr>
            <w:tcW w:w="2004" w:type="dxa"/>
          </w:tcPr>
          <w:p w14:paraId="68853FEA" w14:textId="23FC1C07" w:rsidR="00E31858" w:rsidRDefault="00E31858" w:rsidP="00113BCB">
            <w:pPr>
              <w:spacing w:before="120"/>
            </w:pPr>
            <w:r>
              <w:t>local type</w:t>
            </w:r>
          </w:p>
        </w:tc>
        <w:tc>
          <w:tcPr>
            <w:tcW w:w="948" w:type="dxa"/>
          </w:tcPr>
          <w:p w14:paraId="5AF1DE1B" w14:textId="15E5C1F5" w:rsidR="00E31858" w:rsidRDefault="00E31858" w:rsidP="00113BCB">
            <w:pPr>
              <w:spacing w:before="120"/>
            </w:pPr>
            <w:r>
              <w:t>ltyp_</w:t>
            </w:r>
          </w:p>
        </w:tc>
      </w:tr>
    </w:tbl>
    <w:p w14:paraId="4FB7A8C1" w14:textId="64DD3B6D" w:rsidR="00806261" w:rsidRDefault="00B856E3" w:rsidP="00806261">
      <w:pPr>
        <w:pStyle w:val="Heading1"/>
      </w:pPr>
      <w:r>
        <w:t>Basic Controls</w:t>
      </w:r>
    </w:p>
    <w:p w14:paraId="099C8322" w14:textId="77777777" w:rsidR="00B856E3" w:rsidRDefault="00B856E3" w:rsidP="00B856E3">
      <w:pPr>
        <w:pStyle w:val="Heading2"/>
        <w:numPr>
          <w:ilvl w:val="1"/>
          <w:numId w:val="1"/>
        </w:numPr>
        <w:ind w:left="360"/>
      </w:pPr>
      <w:r>
        <w:t xml:space="preserve">Write an anonymous block that: </w:t>
      </w:r>
    </w:p>
    <w:p w14:paraId="545F6ED1" w14:textId="77777777" w:rsidR="00B856E3" w:rsidRDefault="00B856E3" w:rsidP="00B856E3">
      <w:pPr>
        <w:numPr>
          <w:ilvl w:val="1"/>
          <w:numId w:val="29"/>
        </w:numPr>
        <w:tabs>
          <w:tab w:val="clear" w:pos="2160"/>
        </w:tabs>
        <w:spacing w:before="120"/>
        <w:ind w:left="720"/>
      </w:pPr>
      <w:r>
        <w:t>Prompts the user for a number</w:t>
      </w:r>
    </w:p>
    <w:p w14:paraId="6C2B1BFE" w14:textId="77777777" w:rsidR="00B856E3" w:rsidRDefault="00B856E3" w:rsidP="00B856E3">
      <w:pPr>
        <w:numPr>
          <w:ilvl w:val="1"/>
          <w:numId w:val="29"/>
        </w:numPr>
        <w:tabs>
          <w:tab w:val="clear" w:pos="2160"/>
        </w:tabs>
        <w:spacing w:before="120"/>
        <w:ind w:left="720"/>
      </w:pPr>
      <w:r>
        <w:t>Prompts the user for 'S', 'C' or 'D'.</w:t>
      </w:r>
    </w:p>
    <w:p w14:paraId="4CDDD7D5" w14:textId="77777777" w:rsidR="00B856E3" w:rsidRDefault="00B856E3" w:rsidP="00B856E3">
      <w:pPr>
        <w:numPr>
          <w:ilvl w:val="1"/>
          <w:numId w:val="29"/>
        </w:numPr>
        <w:tabs>
          <w:tab w:val="clear" w:pos="2160"/>
        </w:tabs>
        <w:spacing w:before="120"/>
        <w:ind w:left="720"/>
      </w:pPr>
      <w:r>
        <w:t>Use a nested if statement to calculate and display:</w:t>
      </w:r>
    </w:p>
    <w:p w14:paraId="75ADEA41" w14:textId="77777777" w:rsidR="00B856E3" w:rsidRDefault="00B856E3" w:rsidP="00B856E3">
      <w:pPr>
        <w:numPr>
          <w:ilvl w:val="2"/>
          <w:numId w:val="29"/>
        </w:numPr>
        <w:tabs>
          <w:tab w:val="clear" w:pos="2880"/>
          <w:tab w:val="num" w:pos="1080"/>
        </w:tabs>
        <w:spacing w:before="120"/>
        <w:ind w:left="1080"/>
      </w:pPr>
      <w:r>
        <w:t>the square of the number if the user enters 'S'</w:t>
      </w:r>
    </w:p>
    <w:p w14:paraId="2C00C4B0" w14:textId="77777777" w:rsidR="00B856E3" w:rsidRDefault="00B856E3" w:rsidP="00B856E3">
      <w:pPr>
        <w:numPr>
          <w:ilvl w:val="2"/>
          <w:numId w:val="29"/>
        </w:numPr>
        <w:tabs>
          <w:tab w:val="clear" w:pos="2880"/>
          <w:tab w:val="num" w:pos="1080"/>
        </w:tabs>
        <w:spacing w:before="120"/>
        <w:ind w:left="1080"/>
      </w:pPr>
      <w:r>
        <w:t>the cube</w:t>
      </w:r>
      <w:r w:rsidRPr="000C6885">
        <w:t xml:space="preserve"> </w:t>
      </w:r>
      <w:r>
        <w:t xml:space="preserve">of the number if the user enters 'C' </w:t>
      </w:r>
    </w:p>
    <w:p w14:paraId="34865E31" w14:textId="77777777" w:rsidR="00B856E3" w:rsidRDefault="00B856E3" w:rsidP="00B856E3">
      <w:pPr>
        <w:numPr>
          <w:ilvl w:val="2"/>
          <w:numId w:val="29"/>
        </w:numPr>
        <w:tabs>
          <w:tab w:val="clear" w:pos="2880"/>
          <w:tab w:val="num" w:pos="1080"/>
        </w:tabs>
        <w:spacing w:before="120"/>
        <w:ind w:left="1080"/>
      </w:pPr>
      <w:r>
        <w:t>the double</w:t>
      </w:r>
      <w:r w:rsidRPr="000C6885">
        <w:t xml:space="preserve"> </w:t>
      </w:r>
      <w:r>
        <w:t>of the number</w:t>
      </w:r>
      <w:r w:rsidRPr="00A87A92">
        <w:t xml:space="preserve"> </w:t>
      </w:r>
      <w:r>
        <w:t>if the user enters 'D'</w:t>
      </w:r>
    </w:p>
    <w:p w14:paraId="21D857DE" w14:textId="77777777" w:rsidR="00B856E3" w:rsidRDefault="00B856E3" w:rsidP="00B856E3">
      <w:pPr>
        <w:numPr>
          <w:ilvl w:val="2"/>
          <w:numId w:val="29"/>
        </w:numPr>
        <w:tabs>
          <w:tab w:val="clear" w:pos="2880"/>
          <w:tab w:val="num" w:pos="1080"/>
        </w:tabs>
        <w:spacing w:before="120"/>
        <w:ind w:left="1080"/>
      </w:pPr>
      <w:r>
        <w:t>a message stating that you don't understand the option . if the user enters anything else,.</w:t>
      </w:r>
    </w:p>
    <w:p w14:paraId="03AF9FDE" w14:textId="77777777" w:rsidR="00B856E3" w:rsidRDefault="00B856E3" w:rsidP="00B856E3">
      <w:pPr>
        <w:numPr>
          <w:ilvl w:val="1"/>
          <w:numId w:val="29"/>
        </w:numPr>
        <w:tabs>
          <w:tab w:val="clear" w:pos="2160"/>
        </w:tabs>
        <w:spacing w:before="120"/>
        <w:ind w:left="720"/>
      </w:pPr>
      <w:r>
        <w:t>The block should work for both upper and lower case values for the calculation type.</w:t>
      </w:r>
    </w:p>
    <w:p w14:paraId="24AB93EC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26FB473A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DECLARE </w:t>
      </w:r>
    </w:p>
    <w:p w14:paraId="10E84102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lv_num NUMBER;</w:t>
      </w:r>
    </w:p>
    <w:p w14:paraId="3912A166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lv_char VARCHAR(25);</w:t>
      </w:r>
    </w:p>
    <w:p w14:paraId="1AC69E53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>BEGIN</w:t>
      </w:r>
    </w:p>
    <w:p w14:paraId="50B48894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lv_num := &amp;EnterNumber;</w:t>
      </w:r>
    </w:p>
    <w:p w14:paraId="38E878F9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lv_char := '&amp;EnterCharacter';</w:t>
      </w:r>
    </w:p>
    <w:p w14:paraId="4975AED0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</w:t>
      </w:r>
    </w:p>
    <w:p w14:paraId="42C050E8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IF (upper(lv_char) = 'S')</w:t>
      </w:r>
    </w:p>
    <w:p w14:paraId="66ECAAF9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  THEN DBMS_OUTPUT.PUT_LINE(lv_num * lv_num);</w:t>
      </w:r>
    </w:p>
    <w:p w14:paraId="2067F25E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ELSIF (upper(lv_char) = 'C')</w:t>
      </w:r>
    </w:p>
    <w:p w14:paraId="4EC9C6CE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  THEN DBMS_OUTPUT.PUT_LINE(lv_num * lv_num * lv_num);</w:t>
      </w:r>
    </w:p>
    <w:p w14:paraId="2DDCB1B1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ELSIF (upper(lv_char) = 'D')</w:t>
      </w:r>
    </w:p>
    <w:p w14:paraId="06999983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  THEN DBMS_OUTPUT.PUT_LINE(lv_num * 2);</w:t>
      </w:r>
    </w:p>
    <w:p w14:paraId="4DA2F1A2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ELSE </w:t>
      </w:r>
    </w:p>
    <w:p w14:paraId="7F1CB2C8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  DBMS_OUTPUT.PUT_LINE('You obviously didnt get it...');</w:t>
      </w:r>
    </w:p>
    <w:p w14:paraId="0B03A82F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 xml:space="preserve">  END IF; </w:t>
      </w:r>
    </w:p>
    <w:p w14:paraId="29FAC644" w14:textId="2657BA90" w:rsidR="00424AB3" w:rsidRPr="00E53F20" w:rsidRDefault="008573EF" w:rsidP="008573EF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lang w:val="en-US"/>
        </w:rPr>
      </w:pPr>
      <w:r w:rsidRPr="008573EF">
        <w:rPr>
          <w:rFonts w:ascii="Courier New" w:hAnsi="Courier New" w:cs="Courier New"/>
          <w:b/>
          <w:bCs/>
          <w:sz w:val="20"/>
          <w:lang w:val="en-US"/>
        </w:rPr>
        <w:t>END;</w:t>
      </w:r>
    </w:p>
    <w:p w14:paraId="655679EE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</w:p>
    <w:p w14:paraId="41909E51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641650C1" w14:textId="3EA3FEC9" w:rsidR="00B856E3" w:rsidRPr="00B856E3" w:rsidRDefault="008573EF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>4</w:t>
      </w:r>
    </w:p>
    <w:p w14:paraId="4724F951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lang w:eastAsia="en-CA"/>
        </w:rPr>
      </w:pPr>
    </w:p>
    <w:p w14:paraId="79F00269" w14:textId="0B23BCF3" w:rsidR="00B856E3" w:rsidRDefault="00B856E3" w:rsidP="00B856E3">
      <w:pPr>
        <w:pStyle w:val="Heading2"/>
        <w:numPr>
          <w:ilvl w:val="1"/>
          <w:numId w:val="1"/>
        </w:numPr>
        <w:ind w:left="360"/>
      </w:pPr>
      <w:r>
        <w:t xml:space="preserve">Repeat the previous question using a CASE statement to determine what the user entered. </w:t>
      </w:r>
    </w:p>
    <w:p w14:paraId="29C292F4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7CFFF063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DECLARE </w:t>
      </w:r>
    </w:p>
    <w:p w14:paraId="01B5F4B7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lv_num NUMBER;</w:t>
      </w:r>
    </w:p>
    <w:p w14:paraId="3C79AF94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lv_char VARCHAR(25);</w:t>
      </w:r>
    </w:p>
    <w:p w14:paraId="235182DB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>BEGIN</w:t>
      </w:r>
    </w:p>
    <w:p w14:paraId="0915DDFC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lv_num := &amp;EnterNumber;</w:t>
      </w:r>
    </w:p>
    <w:p w14:paraId="26F1B888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lv_char := '&amp;EnterCharacter';</w:t>
      </w:r>
    </w:p>
    <w:p w14:paraId="224104C9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</w:t>
      </w:r>
    </w:p>
    <w:p w14:paraId="33616285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CASE upper(lv_char)</w:t>
      </w:r>
    </w:p>
    <w:p w14:paraId="3A0D5771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WHEN 'S' </w:t>
      </w:r>
    </w:p>
    <w:p w14:paraId="2CE05CB3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  THEN DBMS_OUTPUT.PUT_LINE(lv_num * lv_num);</w:t>
      </w:r>
    </w:p>
    <w:p w14:paraId="3650FFEB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WHEN 'C' </w:t>
      </w:r>
    </w:p>
    <w:p w14:paraId="5C769962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  THEN DBMS_OUTPUT.PUT_LINE(lv_num * lv_num * lv_num);</w:t>
      </w:r>
    </w:p>
    <w:p w14:paraId="4CE73B96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WHEN 'D' </w:t>
      </w:r>
    </w:p>
    <w:p w14:paraId="5DE5D46A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  THEN DBMS_OUTPUT.PUT_LINE(lv_num * 2);</w:t>
      </w:r>
    </w:p>
    <w:p w14:paraId="5512C810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ELSE </w:t>
      </w:r>
    </w:p>
    <w:p w14:paraId="4C91FAAF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    DBMS_OUTPUT.PUT_LINE('You obviously didnt get it...');</w:t>
      </w:r>
    </w:p>
    <w:p w14:paraId="174AE27E" w14:textId="77777777" w:rsidR="008573EF" w:rsidRPr="008573EF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 xml:space="preserve">  END CASE;</w:t>
      </w:r>
    </w:p>
    <w:p w14:paraId="288C5E27" w14:textId="2EDFCA3A" w:rsidR="00B856E3" w:rsidRPr="00B856E3" w:rsidRDefault="008573EF" w:rsidP="008573E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  <w:r w:rsidRPr="008573EF">
        <w:rPr>
          <w:rFonts w:ascii="Courier New" w:hAnsi="Courier New" w:cs="Courier New"/>
          <w:b/>
          <w:bCs/>
          <w:sz w:val="20"/>
          <w:lang w:eastAsia="en-CA"/>
        </w:rPr>
        <w:t>END;</w:t>
      </w:r>
    </w:p>
    <w:p w14:paraId="2C04CAE5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lastRenderedPageBreak/>
        <w:t>Sample output:</w:t>
      </w:r>
    </w:p>
    <w:p w14:paraId="4EE88D08" w14:textId="168670D9" w:rsidR="00B856E3" w:rsidRPr="00B856E3" w:rsidRDefault="008573EF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000000"/>
          <w:sz w:val="20"/>
          <w:lang w:eastAsia="en-CA"/>
        </w:rPr>
      </w:pPr>
      <w:r w:rsidRPr="008573EF">
        <w:rPr>
          <w:rFonts w:ascii="Courier New" w:hAnsi="Courier New" w:cs="Courier New"/>
          <w:color w:val="000000"/>
          <w:sz w:val="20"/>
          <w:lang w:eastAsia="en-CA"/>
        </w:rPr>
        <w:t>4</w:t>
      </w:r>
    </w:p>
    <w:p w14:paraId="5CA734C9" w14:textId="77777777" w:rsidR="00B856E3" w:rsidRDefault="00B856E3" w:rsidP="00B856E3">
      <w:pPr>
        <w:pStyle w:val="Heading2"/>
        <w:numPr>
          <w:ilvl w:val="1"/>
          <w:numId w:val="1"/>
        </w:numPr>
        <w:ind w:left="360"/>
      </w:pPr>
      <w:r>
        <w:t>Output the first 20 numbers from the Fibonacci Sequence (look it up if you don’t know what this is). Output all the values on a single line.  The output should look like:</w:t>
      </w:r>
    </w:p>
    <w:p w14:paraId="15A0F9EF" w14:textId="77777777" w:rsidR="00B856E3" w:rsidRPr="00A70657" w:rsidRDefault="00B856E3" w:rsidP="00B856E3">
      <w:pPr>
        <w:spacing w:before="120"/>
        <w:ind w:left="720"/>
        <w:rPr>
          <w:rFonts w:ascii="Courier New" w:hAnsi="Courier New" w:cs="Courier New"/>
          <w:b/>
        </w:rPr>
      </w:pPr>
      <w:r w:rsidRPr="00A70657">
        <w:rPr>
          <w:rFonts w:ascii="Courier New" w:hAnsi="Courier New" w:cs="Courier New"/>
          <w:b/>
        </w:rPr>
        <w:t xml:space="preserve">0 1 1 2 3 5 8 13 21 34 55 89 144 233 377 610 987 1597 2584 4181 </w:t>
      </w:r>
    </w:p>
    <w:p w14:paraId="5BA1036A" w14:textId="77777777" w:rsidR="00B856E3" w:rsidRPr="00A70657" w:rsidRDefault="00B856E3" w:rsidP="00B856E3">
      <w:pPr>
        <w:spacing w:before="120"/>
        <w:ind w:left="720"/>
        <w:rPr>
          <w:rFonts w:ascii="Courier New" w:hAnsi="Courier New" w:cs="Courier New"/>
          <w:b/>
        </w:rPr>
      </w:pPr>
      <w:r w:rsidRPr="00A70657">
        <w:rPr>
          <w:rFonts w:ascii="Courier New" w:hAnsi="Courier New" w:cs="Courier New"/>
          <w:b/>
        </w:rPr>
        <w:t xml:space="preserve"> end of Fibonacci Sequence</w:t>
      </w:r>
    </w:p>
    <w:p w14:paraId="4B0CDF2F" w14:textId="77777777" w:rsidR="00B856E3" w:rsidRDefault="00B856E3" w:rsidP="00B856E3">
      <w:pPr>
        <w:pStyle w:val="Heading2"/>
        <w:keepNext/>
        <w:numPr>
          <w:ilvl w:val="0"/>
          <w:numId w:val="0"/>
        </w:numPr>
        <w:ind w:left="360"/>
      </w:pPr>
      <w:r>
        <w:t xml:space="preserve">Hint: To print without a carriage return at the end of the line, use </w:t>
      </w:r>
      <w:r w:rsidRPr="008011B4">
        <w:rPr>
          <w:b/>
        </w:rPr>
        <w:t>dbms_output.put()</w:t>
      </w:r>
      <w:r>
        <w:t xml:space="preserve"> instead of </w:t>
      </w:r>
      <w:r w:rsidRPr="008011B4">
        <w:rPr>
          <w:b/>
        </w:rPr>
        <w:t>dbms_output.put_line()</w:t>
      </w:r>
      <w:r>
        <w:t xml:space="preserve">. When you want to go to the next line, use </w:t>
      </w:r>
      <w:r w:rsidRPr="008011B4">
        <w:rPr>
          <w:b/>
        </w:rPr>
        <w:t>dbms_output.new_line()</w:t>
      </w:r>
      <w:r>
        <w:t>.</w:t>
      </w:r>
    </w:p>
    <w:p w14:paraId="47DAFA92" w14:textId="77777777" w:rsid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4E235908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DECLARE </w:t>
      </w:r>
    </w:p>
    <w:p w14:paraId="3D1B64F8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lv_fib1 number := 0;</w:t>
      </w:r>
    </w:p>
    <w:p w14:paraId="5EFD487F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lv_fib2 number := 1;</w:t>
      </w:r>
    </w:p>
    <w:p w14:paraId="35D31823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lv_tmp number;</w:t>
      </w:r>
    </w:p>
    <w:p w14:paraId="7E51D50C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lv_count number := 0;</w:t>
      </w:r>
    </w:p>
    <w:p w14:paraId="24672180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14:paraId="237CF3F5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WHILE lv_count &lt; 20 LOOP</w:t>
      </w:r>
    </w:p>
    <w:p w14:paraId="0BA7CA49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DBMS_OUTPUT.PUT(lv_fib1 || ' ');</w:t>
      </w:r>
    </w:p>
    <w:p w14:paraId="3F08028D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</w:t>
      </w:r>
    </w:p>
    <w:p w14:paraId="31569F42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lv_tmp := lv_fib2;</w:t>
      </w:r>
    </w:p>
    <w:p w14:paraId="63287E1E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lv_fib2 := lv_fib1 + lv_fib2;</w:t>
      </w:r>
    </w:p>
    <w:p w14:paraId="237B2841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lv_fib1 := lv_tmp;</w:t>
      </w:r>
    </w:p>
    <w:p w14:paraId="46C419E8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lv_count := lv_count +1;</w:t>
      </w:r>
    </w:p>
    <w:p w14:paraId="6C22C061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 LOOP;</w:t>
      </w:r>
    </w:p>
    <w:p w14:paraId="0C3B470C" w14:textId="77777777" w:rsidR="0027670C" w:rsidRPr="0027670C" w:rsidRDefault="0027670C" w:rsidP="0027670C">
      <w:pPr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DBMS_OUTPUT.NEW_LINE();</w:t>
      </w:r>
    </w:p>
    <w:p w14:paraId="313F5413" w14:textId="592149EF" w:rsidR="00424AB3" w:rsidRPr="00251481" w:rsidRDefault="0027670C" w:rsidP="0027670C">
      <w:pPr>
        <w:rPr>
          <w:lang w:val="en-US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  <w:r w:rsidR="00424AB3" w:rsidRPr="003428A3">
        <w:rPr>
          <w:lang w:val="en-US"/>
        </w:rPr>
        <w:t xml:space="preserve">    </w:t>
      </w:r>
    </w:p>
    <w:p w14:paraId="36CB8D7A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</w:p>
    <w:p w14:paraId="39FF6460" w14:textId="77777777" w:rsid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66A4FC61" w14:textId="0AD6D0D3" w:rsidR="0027670C" w:rsidRDefault="0027670C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0 1 1 2 3 5 8 13 21 34 55 89 144 233 377 610 987 1597 2584 4181</w:t>
      </w:r>
    </w:p>
    <w:p w14:paraId="088DC811" w14:textId="77777777" w:rsidR="00424AB3" w:rsidRDefault="00B856E3" w:rsidP="00B856E3">
      <w:pPr>
        <w:pStyle w:val="Heading2"/>
        <w:numPr>
          <w:ilvl w:val="1"/>
          <w:numId w:val="1"/>
        </w:numPr>
        <w:ind w:left="360"/>
      </w:pPr>
      <w:r>
        <w:t>Print the numbers from 10 to 1</w:t>
      </w:r>
      <w:r w:rsidR="00424AB3">
        <w:t xml:space="preserve"> using a FOR loop.</w:t>
      </w:r>
    </w:p>
    <w:p w14:paraId="1D5989F8" w14:textId="46AD7C7E" w:rsidR="00B856E3" w:rsidRDefault="00B856E3" w:rsidP="00424AB3">
      <w:pPr>
        <w:pStyle w:val="Heading2"/>
        <w:numPr>
          <w:ilvl w:val="0"/>
          <w:numId w:val="0"/>
        </w:numPr>
        <w:ind w:left="360"/>
      </w:pPr>
      <w:r>
        <w:t>Your output should look like:</w:t>
      </w:r>
    </w:p>
    <w:p w14:paraId="0F0EBA40" w14:textId="77777777" w:rsidR="00B856E3" w:rsidRPr="005854DD" w:rsidRDefault="00B856E3" w:rsidP="00B856E3">
      <w:pPr>
        <w:spacing w:before="120"/>
        <w:ind w:left="720"/>
        <w:rPr>
          <w:rFonts w:ascii="Courier New" w:hAnsi="Courier New" w:cs="Courier New"/>
          <w:b/>
        </w:rPr>
      </w:pPr>
      <w:r w:rsidRPr="005854DD">
        <w:rPr>
          <w:rFonts w:ascii="Courier New" w:hAnsi="Courier New" w:cs="Courier New"/>
          <w:b/>
        </w:rPr>
        <w:t xml:space="preserve">The numbers from 10 to 1 are: </w:t>
      </w:r>
    </w:p>
    <w:p w14:paraId="430BE3D8" w14:textId="77777777" w:rsidR="00B856E3" w:rsidRPr="008011B4" w:rsidRDefault="00B856E3" w:rsidP="00B856E3">
      <w:pPr>
        <w:spacing w:before="120"/>
        <w:ind w:left="720"/>
        <w:rPr>
          <w:rFonts w:ascii="Courier New" w:hAnsi="Courier New" w:cs="Courier New"/>
          <w:b/>
        </w:rPr>
      </w:pPr>
      <w:r w:rsidRPr="005854DD">
        <w:rPr>
          <w:rFonts w:ascii="Courier New" w:hAnsi="Courier New" w:cs="Courier New"/>
          <w:b/>
        </w:rPr>
        <w:t>10 9 8 7 6 5 4 3 2 1</w:t>
      </w:r>
    </w:p>
    <w:p w14:paraId="1ED523B4" w14:textId="77777777" w:rsidR="00E20F22" w:rsidRDefault="00E20F22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71C76882" w14:textId="77777777" w:rsidR="00E20F22" w:rsidRDefault="00E20F22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17471B4B" w14:textId="77777777" w:rsidR="00B856E3" w:rsidRP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02FF724A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FF"/>
          <w:sz w:val="20"/>
          <w:lang w:eastAsia="en-CA"/>
        </w:rPr>
        <w:t>BEGIN</w:t>
      </w:r>
    </w:p>
    <w:p w14:paraId="1CD03E07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FF"/>
          <w:sz w:val="20"/>
          <w:lang w:eastAsia="en-CA"/>
        </w:rPr>
        <w:t xml:space="preserve">  FOR lv_count IN REVERSE 0..10 LOOP</w:t>
      </w:r>
    </w:p>
    <w:p w14:paraId="7BE84E69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FF"/>
          <w:sz w:val="20"/>
          <w:lang w:eastAsia="en-CA"/>
        </w:rPr>
        <w:t xml:space="preserve">    DBMS_OUTPUT.PUT(lv_count || ' ');</w:t>
      </w:r>
    </w:p>
    <w:p w14:paraId="1A150802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FF"/>
          <w:sz w:val="20"/>
          <w:lang w:eastAsia="en-CA"/>
        </w:rPr>
        <w:t xml:space="preserve">  END LOOP;</w:t>
      </w:r>
    </w:p>
    <w:p w14:paraId="33E103ED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FF"/>
          <w:sz w:val="20"/>
          <w:lang w:eastAsia="en-CA"/>
        </w:rPr>
        <w:t xml:space="preserve">  DBMS_OUTPUT.NEW_LINE();</w:t>
      </w:r>
    </w:p>
    <w:p w14:paraId="4E1354E3" w14:textId="5A6074B6" w:rsidR="0034452F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FF"/>
          <w:sz w:val="20"/>
          <w:lang w:eastAsia="en-CA"/>
        </w:rPr>
        <w:t>END;</w:t>
      </w:r>
    </w:p>
    <w:p w14:paraId="416A4D3F" w14:textId="77777777" w:rsidR="0027670C" w:rsidRPr="00B856E3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sz w:val="20"/>
          <w:lang w:eastAsia="en-CA"/>
        </w:rPr>
      </w:pPr>
    </w:p>
    <w:p w14:paraId="6D013993" w14:textId="77777777" w:rsidR="00B856E3" w:rsidRDefault="00B856E3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Sample output:</w:t>
      </w:r>
    </w:p>
    <w:p w14:paraId="046B2575" w14:textId="757AEBBC" w:rsidR="0027670C" w:rsidRPr="00B856E3" w:rsidRDefault="0027670C" w:rsidP="00B856E3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10 9 8 7 6 5 4 3 2 1 0</w:t>
      </w:r>
    </w:p>
    <w:p w14:paraId="541B324F" w14:textId="77777777" w:rsidR="00B93F38" w:rsidRDefault="00B93F38" w:rsidP="00B93F38">
      <w:pPr>
        <w:pStyle w:val="Heading1"/>
        <w:numPr>
          <w:ilvl w:val="0"/>
          <w:numId w:val="1"/>
        </w:numPr>
        <w:tabs>
          <w:tab w:val="clear" w:pos="3600"/>
          <w:tab w:val="num" w:pos="360"/>
        </w:tabs>
        <w:ind w:left="360"/>
      </w:pPr>
      <w:r>
        <w:t>Implicit Cursors and SQL Statements</w:t>
      </w:r>
    </w:p>
    <w:p w14:paraId="3265DB83" w14:textId="77777777" w:rsidR="00B93F38" w:rsidRPr="00352186" w:rsidRDefault="00B93F38" w:rsidP="00B93F38">
      <w:pPr>
        <w:keepNext/>
        <w:spacing w:before="120"/>
        <w:ind w:left="1440" w:hanging="1440"/>
      </w:pPr>
      <w:r>
        <w:rPr>
          <w:b/>
          <w:i/>
        </w:rPr>
        <w:t>Purpose:</w:t>
      </w:r>
      <w:r>
        <w:rPr>
          <w:b/>
          <w:i/>
        </w:rPr>
        <w:tab/>
      </w:r>
      <w:r>
        <w:t>Learn to use implicit cursor attributes to check the results of an SQL INSERT, UPDATE or DELETE statement</w:t>
      </w:r>
    </w:p>
    <w:p w14:paraId="7C8FAC65" w14:textId="77777777" w:rsidR="00B93F38" w:rsidRDefault="00B93F38" w:rsidP="00B93F38">
      <w:pPr>
        <w:keepNext/>
        <w:spacing w:before="120"/>
        <w:rPr>
          <w:b/>
          <w:i/>
        </w:rPr>
      </w:pPr>
    </w:p>
    <w:tbl>
      <w:tblPr>
        <w:tblpPr w:leftFromText="180" w:rightFromText="180" w:vertAnchor="text" w:horzAnchor="margin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6509"/>
      </w:tblGrid>
      <w:tr w:rsidR="006F023C" w:rsidRPr="00F55B57" w14:paraId="7DAE90E5" w14:textId="77777777" w:rsidTr="006F023C">
        <w:tc>
          <w:tcPr>
            <w:tcW w:w="8990" w:type="dxa"/>
            <w:gridSpan w:val="2"/>
          </w:tcPr>
          <w:p w14:paraId="3F88C9B2" w14:textId="77777777" w:rsidR="006F023C" w:rsidRPr="009C05E4" w:rsidRDefault="006F023C" w:rsidP="006F023C">
            <w:pPr>
              <w:keepNext/>
              <w:spacing w:before="120" w:after="120"/>
            </w:pPr>
            <w:r>
              <w:t xml:space="preserve">Every SQL statement has associated with it </w:t>
            </w:r>
            <w:r w:rsidRPr="00F55B57">
              <w:rPr>
                <w:b/>
                <w:i/>
              </w:rPr>
              <w:t xml:space="preserve">implicit </w:t>
            </w:r>
            <w:r>
              <w:t>cursor attributes that contain information about the statement just completed. The implicit cursor attributes are:</w:t>
            </w:r>
          </w:p>
        </w:tc>
      </w:tr>
      <w:tr w:rsidR="006F023C" w:rsidRPr="00F55B57" w14:paraId="1C620B76" w14:textId="77777777" w:rsidTr="006F023C">
        <w:tc>
          <w:tcPr>
            <w:tcW w:w="2481" w:type="dxa"/>
            <w:shd w:val="clear" w:color="auto" w:fill="CCCCCC"/>
          </w:tcPr>
          <w:p w14:paraId="2CF99C3A" w14:textId="77777777" w:rsidR="006F023C" w:rsidRPr="00F55B57" w:rsidRDefault="006F023C" w:rsidP="006F023C">
            <w:pPr>
              <w:keepNext/>
              <w:spacing w:before="120"/>
              <w:rPr>
                <w:b/>
              </w:rPr>
            </w:pPr>
            <w:r w:rsidRPr="00F55B57">
              <w:rPr>
                <w:b/>
              </w:rPr>
              <w:t>Cursor Attribute</w:t>
            </w:r>
          </w:p>
        </w:tc>
        <w:tc>
          <w:tcPr>
            <w:tcW w:w="6509" w:type="dxa"/>
            <w:shd w:val="clear" w:color="auto" w:fill="CCCCCC"/>
          </w:tcPr>
          <w:p w14:paraId="7EEB1A6F" w14:textId="77777777" w:rsidR="006F023C" w:rsidRPr="00F55B57" w:rsidRDefault="006F023C" w:rsidP="006F023C">
            <w:pPr>
              <w:keepNext/>
              <w:spacing w:before="120"/>
              <w:rPr>
                <w:b/>
              </w:rPr>
            </w:pPr>
            <w:r w:rsidRPr="00F55B57">
              <w:rPr>
                <w:b/>
              </w:rPr>
              <w:t>Description</w:t>
            </w:r>
          </w:p>
        </w:tc>
      </w:tr>
      <w:tr w:rsidR="006F023C" w:rsidRPr="009C05E4" w14:paraId="10E105A3" w14:textId="77777777" w:rsidTr="006F023C">
        <w:tc>
          <w:tcPr>
            <w:tcW w:w="2481" w:type="dxa"/>
          </w:tcPr>
          <w:p w14:paraId="785E8083" w14:textId="77777777" w:rsidR="006F023C" w:rsidRPr="00F55B57" w:rsidRDefault="006F023C" w:rsidP="006F023C">
            <w:pPr>
              <w:keepNext/>
              <w:spacing w:before="120"/>
              <w:rPr>
                <w:b/>
              </w:rPr>
            </w:pPr>
            <w:r w:rsidRPr="00F55B57">
              <w:rPr>
                <w:b/>
              </w:rPr>
              <w:t>SQL%ROWCOUNT</w:t>
            </w:r>
          </w:p>
        </w:tc>
        <w:tc>
          <w:tcPr>
            <w:tcW w:w="6509" w:type="dxa"/>
          </w:tcPr>
          <w:p w14:paraId="5C7508D7" w14:textId="77777777" w:rsidR="006F023C" w:rsidRPr="009C05E4" w:rsidRDefault="006F023C" w:rsidP="006F023C">
            <w:pPr>
              <w:keepNext/>
              <w:spacing w:before="120"/>
            </w:pPr>
            <w:r w:rsidRPr="009C05E4">
              <w:t>contains the number of rows inserted, updated or deleted</w:t>
            </w:r>
          </w:p>
        </w:tc>
      </w:tr>
      <w:tr w:rsidR="006F023C" w:rsidRPr="009C05E4" w14:paraId="4ACE0CF5" w14:textId="77777777" w:rsidTr="006F023C">
        <w:tc>
          <w:tcPr>
            <w:tcW w:w="2481" w:type="dxa"/>
          </w:tcPr>
          <w:p w14:paraId="23A1F66A" w14:textId="77777777" w:rsidR="006F023C" w:rsidRPr="00F55B57" w:rsidRDefault="006F023C" w:rsidP="006F023C">
            <w:pPr>
              <w:keepNext/>
              <w:spacing w:before="120"/>
              <w:rPr>
                <w:b/>
              </w:rPr>
            </w:pPr>
            <w:r w:rsidRPr="00F55B57">
              <w:rPr>
                <w:b/>
              </w:rPr>
              <w:t>SQL%FOUND</w:t>
            </w:r>
          </w:p>
        </w:tc>
        <w:tc>
          <w:tcPr>
            <w:tcW w:w="6509" w:type="dxa"/>
          </w:tcPr>
          <w:p w14:paraId="1776FCD4" w14:textId="77777777" w:rsidR="006F023C" w:rsidRPr="009C05E4" w:rsidRDefault="006F023C" w:rsidP="006F023C">
            <w:pPr>
              <w:keepNext/>
              <w:spacing w:before="120"/>
            </w:pPr>
            <w:r w:rsidRPr="009C05E4">
              <w:t>a Boolean attribute that contains true if any rows were updated, deleted or inserted</w:t>
            </w:r>
          </w:p>
        </w:tc>
      </w:tr>
      <w:tr w:rsidR="006F023C" w14:paraId="503F28F9" w14:textId="77777777" w:rsidTr="006F023C">
        <w:tc>
          <w:tcPr>
            <w:tcW w:w="2481" w:type="dxa"/>
          </w:tcPr>
          <w:p w14:paraId="5DD3F8D4" w14:textId="77777777" w:rsidR="006F023C" w:rsidRPr="00F55B57" w:rsidRDefault="006F023C" w:rsidP="006F023C">
            <w:pPr>
              <w:spacing w:before="120"/>
              <w:rPr>
                <w:b/>
              </w:rPr>
            </w:pPr>
            <w:r w:rsidRPr="00F55B57">
              <w:rPr>
                <w:b/>
              </w:rPr>
              <w:t>SQL%NOTFOUND</w:t>
            </w:r>
          </w:p>
        </w:tc>
        <w:tc>
          <w:tcPr>
            <w:tcW w:w="6509" w:type="dxa"/>
          </w:tcPr>
          <w:p w14:paraId="27FDD773" w14:textId="77777777" w:rsidR="006F023C" w:rsidRDefault="006F023C" w:rsidP="006F023C">
            <w:pPr>
              <w:spacing w:before="120"/>
            </w:pPr>
            <w:r w:rsidRPr="009C05E4">
              <w:t>a Boolean attribute that contains true if any rows were updated, deleted or inserted</w:t>
            </w:r>
          </w:p>
        </w:tc>
      </w:tr>
    </w:tbl>
    <w:p w14:paraId="2ED5A650" w14:textId="77777777" w:rsidR="00B93F38" w:rsidRDefault="00B93F38" w:rsidP="00B93F38">
      <w:pPr>
        <w:pStyle w:val="Heading2"/>
      </w:pPr>
      <w:r>
        <w:lastRenderedPageBreak/>
        <w:t xml:space="preserve">It has been decided that one faculty member will do the advising for all students in a particular major. You have written the following PL/SQL block to do the appropriate updates: </w:t>
      </w:r>
    </w:p>
    <w:p w14:paraId="555A1C35" w14:textId="77777777" w:rsidR="00B93F38" w:rsidRDefault="00B93F38" w:rsidP="00B93F38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</w:p>
    <w:p w14:paraId="7CF91297" w14:textId="77777777" w:rsidR="00B93F38" w:rsidRDefault="00B93F38" w:rsidP="00B93F38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FF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FF"/>
          <w:sz w:val="20"/>
          <w:lang w:eastAsia="en-CA"/>
        </w:rPr>
        <w:t>BEGIN</w:t>
      </w:r>
    </w:p>
    <w:p w14:paraId="7A4B15ED" w14:textId="77777777" w:rsidR="00B93F38" w:rsidRDefault="00B93F38" w:rsidP="00B93F38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FF"/>
          <w:sz w:val="20"/>
          <w:lang w:eastAsia="en-CA"/>
        </w:rPr>
        <w:t xml:space="preserve">   UPDATE iu_</w:t>
      </w:r>
      <w:r>
        <w:rPr>
          <w:rFonts w:ascii="Courier New" w:hAnsi="Courier New" w:cs="Courier New"/>
          <w:color w:val="000000"/>
          <w:sz w:val="20"/>
          <w:lang w:eastAsia="en-CA"/>
        </w:rPr>
        <w:t>student</w:t>
      </w:r>
    </w:p>
    <w:p w14:paraId="2D9514AB" w14:textId="77777777" w:rsidR="00B93F38" w:rsidRDefault="00B93F38" w:rsidP="00B93F38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      </w:t>
      </w:r>
      <w:r>
        <w:rPr>
          <w:rFonts w:ascii="Courier New" w:hAnsi="Courier New" w:cs="Courier New"/>
          <w:b/>
          <w:bCs/>
          <w:color w:val="0000FF"/>
          <w:sz w:val="20"/>
          <w:lang w:eastAsia="en-CA"/>
        </w:rPr>
        <w:t xml:space="preserve">SET 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facultyid </w:t>
      </w:r>
      <w:r>
        <w:rPr>
          <w:rFonts w:ascii="Courier New" w:hAnsi="Courier New" w:cs="Courier New"/>
          <w:color w:val="FF0000"/>
          <w:sz w:val="20"/>
          <w:lang w:eastAsia="en-CA"/>
        </w:rPr>
        <w:t>= &amp;</w:t>
      </w:r>
      <w:r>
        <w:rPr>
          <w:rFonts w:ascii="Courier New" w:hAnsi="Courier New" w:cs="Courier New"/>
          <w:color w:val="000000"/>
          <w:sz w:val="20"/>
          <w:lang w:eastAsia="en-CA"/>
        </w:rPr>
        <w:t>facultyid</w:t>
      </w:r>
    </w:p>
    <w:p w14:paraId="4B46A96E" w14:textId="77777777" w:rsidR="00B93F38" w:rsidRDefault="00B93F38" w:rsidP="00B93F38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FF0000"/>
          <w:sz w:val="20"/>
          <w:lang w:eastAsia="en-CA"/>
        </w:rPr>
      </w:pPr>
      <w:r>
        <w:rPr>
          <w:rFonts w:ascii="Courier New" w:hAnsi="Courier New" w:cs="Courier New"/>
          <w:color w:val="000000"/>
          <w:sz w:val="20"/>
          <w:lang w:eastAsia="en-C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lang w:eastAsia="en-CA"/>
        </w:rPr>
        <w:t xml:space="preserve">WHERE </w:t>
      </w:r>
      <w:r>
        <w:rPr>
          <w:rFonts w:ascii="Courier New" w:hAnsi="Courier New" w:cs="Courier New"/>
          <w:color w:val="000000"/>
          <w:sz w:val="20"/>
          <w:lang w:eastAsia="en-CA"/>
        </w:rPr>
        <w:t xml:space="preserve">majorid </w:t>
      </w:r>
      <w:r>
        <w:rPr>
          <w:rFonts w:ascii="Courier New" w:hAnsi="Courier New" w:cs="Courier New"/>
          <w:color w:val="FF0000"/>
          <w:sz w:val="20"/>
          <w:lang w:eastAsia="en-CA"/>
        </w:rPr>
        <w:t>= &amp;</w:t>
      </w:r>
      <w:r>
        <w:rPr>
          <w:rFonts w:ascii="Courier New" w:hAnsi="Courier New" w:cs="Courier New"/>
          <w:color w:val="000000"/>
          <w:sz w:val="20"/>
          <w:lang w:eastAsia="en-CA"/>
        </w:rPr>
        <w:t>majorid</w:t>
      </w:r>
      <w:r>
        <w:rPr>
          <w:rFonts w:ascii="Courier New" w:hAnsi="Courier New" w:cs="Courier New"/>
          <w:color w:val="FF0000"/>
          <w:sz w:val="20"/>
          <w:lang w:eastAsia="en-CA"/>
        </w:rPr>
        <w:t>;</w:t>
      </w:r>
    </w:p>
    <w:p w14:paraId="70DEBB79" w14:textId="77777777" w:rsidR="00B93F38" w:rsidRDefault="00B93F38" w:rsidP="00B93F38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FF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FF"/>
          <w:sz w:val="20"/>
          <w:lang w:eastAsia="en-CA"/>
        </w:rPr>
        <w:t>END</w:t>
      </w:r>
      <w:r>
        <w:rPr>
          <w:rFonts w:ascii="Courier New" w:hAnsi="Courier New" w:cs="Courier New"/>
          <w:color w:val="FF0000"/>
          <w:sz w:val="20"/>
          <w:lang w:eastAsia="en-CA"/>
        </w:rPr>
        <w:t>;</w:t>
      </w:r>
    </w:p>
    <w:p w14:paraId="2BCAFAFB" w14:textId="181C9C60" w:rsidR="00B93F38" w:rsidRDefault="00B93F38" w:rsidP="00B93F38">
      <w:pPr>
        <w:spacing w:before="120"/>
        <w:ind w:left="360"/>
      </w:pPr>
      <w:r>
        <w:t>Run the block for facultyid 345 and majorid 100. What happens? Do you know if any rows were updated? Do you know how many rows were updated?</w:t>
      </w:r>
    </w:p>
    <w:p w14:paraId="1CA7BB16" w14:textId="1FAC7112" w:rsidR="006F023C" w:rsidRDefault="006F023C" w:rsidP="00B93F38">
      <w:pPr>
        <w:spacing w:before="120"/>
        <w:ind w:left="360"/>
      </w:pPr>
      <w:r>
        <w:t>Add code to test the SQL attribute</w:t>
      </w:r>
      <w:r w:rsidR="009B5C0F">
        <w:t>s</w:t>
      </w:r>
      <w:r>
        <w:t xml:space="preserve"> </w:t>
      </w:r>
      <w:r w:rsidR="009B5C0F">
        <w:t xml:space="preserve">(%ROWCOUNT, %FOUND, %NOTFOUND) </w:t>
      </w:r>
      <w:r>
        <w:t>and fill in the answer table below.</w:t>
      </w:r>
    </w:p>
    <w:p w14:paraId="250B49EC" w14:textId="5400C4BB" w:rsidR="00B93F38" w:rsidRDefault="006F023C" w:rsidP="00B93F38">
      <w:pPr>
        <w:spacing w:before="120"/>
        <w:ind w:left="360"/>
      </w:pPr>
      <w:r>
        <w:t>Remember to roll back the transaction after each test run.</w:t>
      </w:r>
    </w:p>
    <w:p w14:paraId="2D4D969E" w14:textId="77777777" w:rsidR="009B5C0F" w:rsidRDefault="009B5C0F" w:rsidP="009B5C0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1497EA6B" w14:textId="62E279B4" w:rsidR="009B5C0F" w:rsidRDefault="009B5C0F" w:rsidP="009B5C0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295A8ABD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14:paraId="11892D62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UPDATE iu_student</w:t>
      </w:r>
    </w:p>
    <w:p w14:paraId="569ECF55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SET facultyid = &amp;facultyid</w:t>
      </w:r>
    </w:p>
    <w:p w14:paraId="2584DBB4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WHERE majorid = &amp;majorid;</w:t>
      </w:r>
    </w:p>
    <w:p w14:paraId="74ED4A79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DBMS_OUTPUT.PUT_LINE('Num Rows updated? ' || SQL%ROWCOUNT);</w:t>
      </w:r>
    </w:p>
    <w:p w14:paraId="4E4F0C1A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IF SQL%FOUND </w:t>
      </w:r>
    </w:p>
    <w:p w14:paraId="49901CEF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DBMS_OUTPUT.PUT_LINE('Any Rows updated? TRUE');</w:t>
      </w:r>
    </w:p>
    <w:p w14:paraId="38B2CE59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DBMS_OUTPUT.PUT_LINE('Any Rows updated? FALSE');</w:t>
      </w:r>
    </w:p>
    <w:p w14:paraId="3EA2F7C9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END IF;</w:t>
      </w:r>
    </w:p>
    <w:p w14:paraId="0D08B07D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IF SQL%NOTFOUND</w:t>
      </w:r>
    </w:p>
    <w:p w14:paraId="2167766A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THEN DBMS_OUTPUT.PUT_LINE('No Rows updated? TRUE');</w:t>
      </w:r>
    </w:p>
    <w:p w14:paraId="19369388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DBMS_OUTPUT.PUT_LINE('No Rows updated? FALSE');</w:t>
      </w:r>
    </w:p>
    <w:p w14:paraId="5DC685C5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END IF;</w:t>
      </w:r>
    </w:p>
    <w:p w14:paraId="2563E84D" w14:textId="2406CDB4" w:rsidR="009B5C0F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14:paraId="5DD95BA1" w14:textId="77777777" w:rsidR="009B5C0F" w:rsidRDefault="009B5C0F" w:rsidP="009B5C0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6EDE4DBC" w14:textId="18DEB110" w:rsidR="009B5C0F" w:rsidRPr="00B856E3" w:rsidRDefault="009B5C0F" w:rsidP="009B5C0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Output summary</w:t>
      </w: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:</w:t>
      </w:r>
    </w:p>
    <w:p w14:paraId="03813AAB" w14:textId="227591C8" w:rsidR="009B5C0F" w:rsidRDefault="0027670C" w:rsidP="009B5C0F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345, 100</w:t>
      </w:r>
    </w:p>
    <w:p w14:paraId="5D2270C8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Num Rows updated? 1</w:t>
      </w:r>
    </w:p>
    <w:p w14:paraId="0D4D8559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Any Rows updated? TRUE</w:t>
      </w:r>
    </w:p>
    <w:p w14:paraId="340E44E3" w14:textId="72014EE4" w:rsid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No Rows updated? FALSE</w:t>
      </w:r>
    </w:p>
    <w:p w14:paraId="373C7D6F" w14:textId="77777777" w:rsid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26A4E7DD" w14:textId="1F5FC947" w:rsid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111, 200</w:t>
      </w:r>
    </w:p>
    <w:p w14:paraId="41DC8EE8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Num Rows updated? 6</w:t>
      </w:r>
    </w:p>
    <w:p w14:paraId="45634115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Any Rows updated? TRUE</w:t>
      </w:r>
    </w:p>
    <w:p w14:paraId="13666CEB" w14:textId="0BC4A490" w:rsid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No Rows updated? FALSE</w:t>
      </w:r>
    </w:p>
    <w:p w14:paraId="11E9EB4D" w14:textId="77777777" w:rsid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55F4AB48" w14:textId="265BDFD8" w:rsid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222, 300</w:t>
      </w:r>
    </w:p>
    <w:p w14:paraId="47FD9E37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Num Rows updated? 0</w:t>
      </w:r>
    </w:p>
    <w:p w14:paraId="67AB6E02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Any Rows updated? FALSE</w:t>
      </w:r>
    </w:p>
    <w:p w14:paraId="0CEDBA46" w14:textId="36A82E40" w:rsidR="0027670C" w:rsidRPr="00B856E3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No Rows updated? TRUE</w:t>
      </w:r>
    </w:p>
    <w:p w14:paraId="14D6EF26" w14:textId="1C1A7959" w:rsidR="009B5C0F" w:rsidRDefault="009B5C0F" w:rsidP="00B93F38">
      <w:pPr>
        <w:spacing w:before="120"/>
        <w:ind w:left="360"/>
      </w:pPr>
    </w:p>
    <w:p w14:paraId="3EADF943" w14:textId="77777777" w:rsidR="009B5C0F" w:rsidRDefault="009B5C0F" w:rsidP="00B93F38">
      <w:pPr>
        <w:spacing w:before="120"/>
        <w:ind w:left="360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92"/>
        <w:gridCol w:w="1749"/>
        <w:gridCol w:w="1933"/>
        <w:gridCol w:w="1933"/>
        <w:gridCol w:w="1483"/>
      </w:tblGrid>
      <w:tr w:rsidR="006F023C" w14:paraId="11A4E471" w14:textId="23E750E3" w:rsidTr="00424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1E1F00B" w14:textId="21D6F645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FacultyId</w:t>
            </w:r>
          </w:p>
        </w:tc>
        <w:tc>
          <w:tcPr>
            <w:tcW w:w="1749" w:type="dxa"/>
          </w:tcPr>
          <w:p w14:paraId="23C28414" w14:textId="61C65C03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1933" w:type="dxa"/>
          </w:tcPr>
          <w:p w14:paraId="7851C1F0" w14:textId="0B85D94A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rows updated</w:t>
            </w:r>
          </w:p>
        </w:tc>
        <w:tc>
          <w:tcPr>
            <w:tcW w:w="1933" w:type="dxa"/>
          </w:tcPr>
          <w:p w14:paraId="2343230E" w14:textId="77777777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Any rows updated</w:t>
            </w:r>
          </w:p>
          <w:p w14:paraId="738A09BF" w14:textId="4FEB1181" w:rsidR="006F023C" w:rsidRPr="006F023C" w:rsidRDefault="006F023C" w:rsidP="006F0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(T/F)</w:t>
            </w:r>
          </w:p>
        </w:tc>
        <w:tc>
          <w:tcPr>
            <w:tcW w:w="1483" w:type="dxa"/>
          </w:tcPr>
          <w:p w14:paraId="24C0FAF5" w14:textId="77777777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 rows updated</w:t>
            </w:r>
          </w:p>
          <w:p w14:paraId="7C16E250" w14:textId="4F8470FC" w:rsidR="006F023C" w:rsidRPr="006F023C" w:rsidRDefault="006F023C" w:rsidP="006F0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(T/F)</w:t>
            </w:r>
          </w:p>
        </w:tc>
      </w:tr>
      <w:tr w:rsidR="006F023C" w14:paraId="7658CA5A" w14:textId="14F50CB4" w:rsidTr="00424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DC86DC" w14:textId="253FE4D1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345</w:t>
            </w:r>
          </w:p>
        </w:tc>
        <w:tc>
          <w:tcPr>
            <w:tcW w:w="1749" w:type="dxa"/>
          </w:tcPr>
          <w:p w14:paraId="102E8E86" w14:textId="4F6B8235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933" w:type="dxa"/>
          </w:tcPr>
          <w:p w14:paraId="651E7408" w14:textId="46942665" w:rsidR="006F023C" w:rsidRDefault="0043188A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3" w:type="dxa"/>
          </w:tcPr>
          <w:p w14:paraId="5C565070" w14:textId="53CAE2AC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83" w:type="dxa"/>
          </w:tcPr>
          <w:p w14:paraId="17F50FC3" w14:textId="4C4472DA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6F023C" w14:paraId="1E5D7C3C" w14:textId="2F6A726C" w:rsidTr="00424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757CD97" w14:textId="5B6B6F7C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111</w:t>
            </w:r>
          </w:p>
        </w:tc>
        <w:tc>
          <w:tcPr>
            <w:tcW w:w="1749" w:type="dxa"/>
          </w:tcPr>
          <w:p w14:paraId="0E76ED1B" w14:textId="530BE9DD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933" w:type="dxa"/>
          </w:tcPr>
          <w:p w14:paraId="0372D0B8" w14:textId="78F6E152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3" w:type="dxa"/>
          </w:tcPr>
          <w:p w14:paraId="66BDE740" w14:textId="322EF59C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83" w:type="dxa"/>
          </w:tcPr>
          <w:p w14:paraId="21B4771F" w14:textId="4E912E06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6F023C" w14:paraId="4B6B3929" w14:textId="234AAA98" w:rsidTr="00424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373D88D" w14:textId="705DF399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</w:pPr>
            <w:r>
              <w:t>222</w:t>
            </w:r>
          </w:p>
        </w:tc>
        <w:tc>
          <w:tcPr>
            <w:tcW w:w="1749" w:type="dxa"/>
          </w:tcPr>
          <w:p w14:paraId="0E474908" w14:textId="2A35ABF2" w:rsidR="006F023C" w:rsidRDefault="006F023C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933" w:type="dxa"/>
          </w:tcPr>
          <w:p w14:paraId="5FC96709" w14:textId="329F798B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33" w:type="dxa"/>
          </w:tcPr>
          <w:p w14:paraId="4C82A7C6" w14:textId="2B068969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83" w:type="dxa"/>
          </w:tcPr>
          <w:p w14:paraId="027F43E4" w14:textId="34D258A9" w:rsidR="006F023C" w:rsidRDefault="00150924" w:rsidP="00B93F38">
            <w:pPr>
              <w:pStyle w:val="Heading1"/>
              <w:numPr>
                <w:ilvl w:val="0"/>
                <w:numId w:val="0"/>
              </w:num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14:paraId="42BA89ED" w14:textId="34CF7B63" w:rsidR="00F13860" w:rsidRDefault="00F13860" w:rsidP="00F13860">
      <w:pPr>
        <w:pStyle w:val="Heading1"/>
        <w:numPr>
          <w:ilvl w:val="0"/>
          <w:numId w:val="1"/>
        </w:numPr>
        <w:tabs>
          <w:tab w:val="clear" w:pos="3600"/>
          <w:tab w:val="num" w:pos="360"/>
        </w:tabs>
        <w:ind w:left="360"/>
      </w:pPr>
      <w:r>
        <w:t>Test data, code</w:t>
      </w:r>
    </w:p>
    <w:p w14:paraId="094A31B4" w14:textId="6B66BC8D" w:rsidR="00F13860" w:rsidRPr="00352186" w:rsidRDefault="00F13860" w:rsidP="00F13860">
      <w:pPr>
        <w:keepNext/>
        <w:spacing w:before="120"/>
        <w:ind w:left="1440" w:hanging="1440"/>
      </w:pPr>
      <w:r>
        <w:rPr>
          <w:b/>
          <w:i/>
        </w:rPr>
        <w:t>Purpose:</w:t>
      </w:r>
      <w:r>
        <w:rPr>
          <w:b/>
          <w:i/>
        </w:rPr>
        <w:tab/>
      </w:r>
      <w:r>
        <w:t>refresh on how to determine test data for testing your code.</w:t>
      </w:r>
      <w:r w:rsidR="00D52681">
        <w:t xml:space="preserve">  More practice with code controls.</w:t>
      </w:r>
    </w:p>
    <w:p w14:paraId="7E616961" w14:textId="3326EFC8" w:rsidR="00F13860" w:rsidRDefault="00F13860" w:rsidP="00F13860">
      <w:pPr>
        <w:keepNext/>
        <w:spacing w:before="120"/>
      </w:pPr>
      <w:r>
        <w:t>You will write tests and code to determine if a given year is a leap year or not.</w:t>
      </w:r>
    </w:p>
    <w:p w14:paraId="77C9923C" w14:textId="4C1E3DE4" w:rsidR="00F13860" w:rsidRPr="00F13860" w:rsidRDefault="00F13860" w:rsidP="00F13860">
      <w:pPr>
        <w:keepNext/>
        <w:spacing w:before="120"/>
      </w:pPr>
      <w:r>
        <w:t xml:space="preserve">A </w:t>
      </w:r>
      <w:r w:rsidR="00D52681">
        <w:t xml:space="preserve">leap year is divisible by 4 but not by 100, or it is divisible by 400.  </w:t>
      </w:r>
    </w:p>
    <w:p w14:paraId="62832653" w14:textId="1B033BB8" w:rsidR="00F13860" w:rsidRDefault="00D52681" w:rsidP="00F13860">
      <w:pPr>
        <w:pStyle w:val="Heading2"/>
      </w:pPr>
      <w:r>
        <w:t>Complete the following Test Plan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1729"/>
        <w:gridCol w:w="1757"/>
        <w:gridCol w:w="1757"/>
        <w:gridCol w:w="1494"/>
        <w:gridCol w:w="1845"/>
      </w:tblGrid>
      <w:tr w:rsidR="00D52681" w:rsidRPr="006F5938" w14:paraId="70B84C8B" w14:textId="77777777" w:rsidTr="00D52681">
        <w:tc>
          <w:tcPr>
            <w:tcW w:w="751" w:type="dxa"/>
            <w:vMerge w:val="restart"/>
          </w:tcPr>
          <w:p w14:paraId="53337CB5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 w:rsidRPr="006F5938">
              <w:rPr>
                <w:b/>
                <w:sz w:val="20"/>
                <w:lang w:val="en-US"/>
              </w:rPr>
              <w:t>Test Case</w:t>
            </w:r>
          </w:p>
        </w:tc>
        <w:tc>
          <w:tcPr>
            <w:tcW w:w="5243" w:type="dxa"/>
            <w:gridSpan w:val="3"/>
          </w:tcPr>
          <w:p w14:paraId="7944134D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 w:rsidRPr="006F5938">
              <w:rPr>
                <w:b/>
                <w:sz w:val="20"/>
                <w:lang w:val="en-US"/>
              </w:rPr>
              <w:t>Conditions</w:t>
            </w:r>
          </w:p>
        </w:tc>
        <w:tc>
          <w:tcPr>
            <w:tcW w:w="1494" w:type="dxa"/>
          </w:tcPr>
          <w:p w14:paraId="43A57239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 w:rsidRPr="006F5938">
              <w:rPr>
                <w:b/>
                <w:sz w:val="20"/>
                <w:lang w:val="en-US"/>
              </w:rPr>
              <w:t>Input data</w:t>
            </w:r>
          </w:p>
        </w:tc>
        <w:tc>
          <w:tcPr>
            <w:tcW w:w="1845" w:type="dxa"/>
          </w:tcPr>
          <w:p w14:paraId="3D1BDB49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 w:rsidRPr="006F5938">
              <w:rPr>
                <w:b/>
                <w:sz w:val="20"/>
                <w:lang w:val="en-US"/>
              </w:rPr>
              <w:t>Expected Results</w:t>
            </w:r>
          </w:p>
        </w:tc>
      </w:tr>
      <w:tr w:rsidR="00D52681" w:rsidRPr="006F5938" w14:paraId="0B90A703" w14:textId="77777777" w:rsidTr="00D52681">
        <w:tc>
          <w:tcPr>
            <w:tcW w:w="751" w:type="dxa"/>
            <w:vMerge/>
          </w:tcPr>
          <w:p w14:paraId="695D6635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729" w:type="dxa"/>
          </w:tcPr>
          <w:p w14:paraId="3F26E6E1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 w:rsidRPr="006F5938">
              <w:rPr>
                <w:b/>
                <w:sz w:val="20"/>
              </w:rPr>
              <w:t>Year</w:t>
            </w:r>
            <w:r>
              <w:rPr>
                <w:b/>
                <w:sz w:val="20"/>
              </w:rPr>
              <w:t xml:space="preserve"> divisible by 4</w:t>
            </w:r>
          </w:p>
        </w:tc>
        <w:tc>
          <w:tcPr>
            <w:tcW w:w="1757" w:type="dxa"/>
          </w:tcPr>
          <w:p w14:paraId="52742798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 w:rsidRPr="006F5938">
              <w:rPr>
                <w:b/>
                <w:sz w:val="20"/>
              </w:rPr>
              <w:t>Year</w:t>
            </w:r>
            <w:r>
              <w:rPr>
                <w:b/>
                <w:sz w:val="20"/>
              </w:rPr>
              <w:t xml:space="preserve"> divisible by 100</w:t>
            </w:r>
          </w:p>
        </w:tc>
        <w:tc>
          <w:tcPr>
            <w:tcW w:w="1757" w:type="dxa"/>
          </w:tcPr>
          <w:p w14:paraId="4D1FD499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 w:rsidRPr="006F5938">
              <w:rPr>
                <w:b/>
                <w:sz w:val="20"/>
              </w:rPr>
              <w:t>Year</w:t>
            </w:r>
            <w:r>
              <w:rPr>
                <w:b/>
                <w:sz w:val="20"/>
              </w:rPr>
              <w:t xml:space="preserve"> divisible by 400</w:t>
            </w:r>
          </w:p>
        </w:tc>
        <w:tc>
          <w:tcPr>
            <w:tcW w:w="1494" w:type="dxa"/>
          </w:tcPr>
          <w:p w14:paraId="592BDE60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Year</w:t>
            </w:r>
          </w:p>
        </w:tc>
        <w:tc>
          <w:tcPr>
            <w:tcW w:w="1845" w:type="dxa"/>
          </w:tcPr>
          <w:p w14:paraId="02FEFF31" w14:textId="77777777" w:rsidR="00D52681" w:rsidRPr="006F5938" w:rsidRDefault="00D52681" w:rsidP="008A535A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Is leap year?</w:t>
            </w:r>
          </w:p>
        </w:tc>
      </w:tr>
      <w:tr w:rsidR="00D52681" w:rsidRPr="006F5938" w14:paraId="0B3EFFD8" w14:textId="77777777" w:rsidTr="00D52681">
        <w:tc>
          <w:tcPr>
            <w:tcW w:w="751" w:type="dxa"/>
          </w:tcPr>
          <w:p w14:paraId="4763D803" w14:textId="77777777" w:rsidR="00D52681" w:rsidRPr="006F5938" w:rsidRDefault="00D52681" w:rsidP="008A535A">
            <w:pPr>
              <w:rPr>
                <w:sz w:val="20"/>
                <w:lang w:val="en-US"/>
              </w:rPr>
            </w:pPr>
            <w:r w:rsidRPr="006F5938">
              <w:rPr>
                <w:sz w:val="20"/>
                <w:lang w:val="en-US"/>
              </w:rPr>
              <w:t>1.</w:t>
            </w:r>
          </w:p>
        </w:tc>
        <w:tc>
          <w:tcPr>
            <w:tcW w:w="1729" w:type="dxa"/>
          </w:tcPr>
          <w:p w14:paraId="5C62C538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 w:rsidRPr="006F5938">
              <w:rPr>
                <w:sz w:val="20"/>
                <w:lang w:val="en-US"/>
              </w:rPr>
              <w:t>N</w:t>
            </w:r>
          </w:p>
        </w:tc>
        <w:tc>
          <w:tcPr>
            <w:tcW w:w="1757" w:type="dxa"/>
          </w:tcPr>
          <w:p w14:paraId="5434D39A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1757" w:type="dxa"/>
          </w:tcPr>
          <w:p w14:paraId="09A6A81F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1494" w:type="dxa"/>
          </w:tcPr>
          <w:p w14:paraId="598C5353" w14:textId="56E7D93A" w:rsidR="00D52681" w:rsidRPr="006F5938" w:rsidRDefault="00CE46B2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1999</w:t>
            </w:r>
          </w:p>
        </w:tc>
        <w:tc>
          <w:tcPr>
            <w:tcW w:w="1845" w:type="dxa"/>
          </w:tcPr>
          <w:p w14:paraId="77657B7A" w14:textId="001D9545" w:rsidR="00D52681" w:rsidRPr="006F5938" w:rsidRDefault="00CE46B2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52681" w:rsidRPr="006F5938" w14:paraId="6F72502B" w14:textId="77777777" w:rsidTr="00D52681">
        <w:tc>
          <w:tcPr>
            <w:tcW w:w="751" w:type="dxa"/>
          </w:tcPr>
          <w:p w14:paraId="0AE9B326" w14:textId="77777777" w:rsidR="00D52681" w:rsidRPr="006F5938" w:rsidRDefault="00D52681" w:rsidP="008A535A">
            <w:pPr>
              <w:rPr>
                <w:sz w:val="20"/>
                <w:lang w:val="en-US"/>
              </w:rPr>
            </w:pPr>
            <w:r w:rsidRPr="006F5938">
              <w:rPr>
                <w:sz w:val="20"/>
                <w:lang w:val="en-US"/>
              </w:rPr>
              <w:t>2.</w:t>
            </w:r>
          </w:p>
        </w:tc>
        <w:tc>
          <w:tcPr>
            <w:tcW w:w="1729" w:type="dxa"/>
          </w:tcPr>
          <w:p w14:paraId="428A7CB1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  <w:tc>
          <w:tcPr>
            <w:tcW w:w="1757" w:type="dxa"/>
          </w:tcPr>
          <w:p w14:paraId="55DE5B81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757" w:type="dxa"/>
          </w:tcPr>
          <w:p w14:paraId="4E694F76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1494" w:type="dxa"/>
          </w:tcPr>
          <w:p w14:paraId="391A356A" w14:textId="09F4234E" w:rsidR="00D52681" w:rsidRPr="006F5938" w:rsidRDefault="00CE46B2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2004</w:t>
            </w:r>
          </w:p>
        </w:tc>
        <w:tc>
          <w:tcPr>
            <w:tcW w:w="1845" w:type="dxa"/>
          </w:tcPr>
          <w:p w14:paraId="3D7FEB4A" w14:textId="48E4C23E" w:rsidR="00D52681" w:rsidRPr="006F5938" w:rsidRDefault="00CE46B2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  <w:tr w:rsidR="00D52681" w:rsidRPr="006F5938" w14:paraId="04C8DC20" w14:textId="77777777" w:rsidTr="00D52681">
        <w:tc>
          <w:tcPr>
            <w:tcW w:w="751" w:type="dxa"/>
          </w:tcPr>
          <w:p w14:paraId="0F7A7D1B" w14:textId="77777777" w:rsidR="00D52681" w:rsidRPr="006F5938" w:rsidRDefault="00D52681" w:rsidP="008A535A">
            <w:pPr>
              <w:rPr>
                <w:sz w:val="20"/>
                <w:lang w:val="en-US"/>
              </w:rPr>
            </w:pPr>
            <w:r w:rsidRPr="006F5938">
              <w:rPr>
                <w:sz w:val="20"/>
                <w:lang w:val="en-US"/>
              </w:rPr>
              <w:t>3.</w:t>
            </w:r>
          </w:p>
        </w:tc>
        <w:tc>
          <w:tcPr>
            <w:tcW w:w="1729" w:type="dxa"/>
          </w:tcPr>
          <w:p w14:paraId="691E3578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  <w:tc>
          <w:tcPr>
            <w:tcW w:w="1757" w:type="dxa"/>
          </w:tcPr>
          <w:p w14:paraId="46F6336E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  <w:tc>
          <w:tcPr>
            <w:tcW w:w="1757" w:type="dxa"/>
          </w:tcPr>
          <w:p w14:paraId="6E1FDFF2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94" w:type="dxa"/>
          </w:tcPr>
          <w:p w14:paraId="57DF30B6" w14:textId="49B594BA" w:rsidR="00D52681" w:rsidRPr="006F5938" w:rsidRDefault="0043188A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  <w:r w:rsidR="00CE46B2">
              <w:rPr>
                <w:sz w:val="20"/>
                <w:lang w:val="en-US"/>
              </w:rPr>
              <w:t>00</w:t>
            </w:r>
          </w:p>
        </w:tc>
        <w:tc>
          <w:tcPr>
            <w:tcW w:w="1845" w:type="dxa"/>
          </w:tcPr>
          <w:p w14:paraId="285CA23E" w14:textId="5EB450FF" w:rsidR="00D52681" w:rsidRPr="006F5938" w:rsidRDefault="0043188A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</w:t>
            </w:r>
          </w:p>
        </w:tc>
      </w:tr>
      <w:tr w:rsidR="00D52681" w:rsidRPr="006F5938" w14:paraId="59700C2D" w14:textId="77777777" w:rsidTr="00D52681">
        <w:tc>
          <w:tcPr>
            <w:tcW w:w="751" w:type="dxa"/>
          </w:tcPr>
          <w:p w14:paraId="28B16290" w14:textId="77777777" w:rsidR="00D52681" w:rsidRPr="006F5938" w:rsidRDefault="00D52681" w:rsidP="008A535A">
            <w:pPr>
              <w:rPr>
                <w:sz w:val="20"/>
                <w:lang w:val="en-US"/>
              </w:rPr>
            </w:pPr>
            <w:r w:rsidRPr="006F5938">
              <w:rPr>
                <w:sz w:val="20"/>
                <w:lang w:val="en-US"/>
              </w:rPr>
              <w:t>4.</w:t>
            </w:r>
          </w:p>
        </w:tc>
        <w:tc>
          <w:tcPr>
            <w:tcW w:w="1729" w:type="dxa"/>
          </w:tcPr>
          <w:p w14:paraId="381EE4DC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  <w:tc>
          <w:tcPr>
            <w:tcW w:w="1757" w:type="dxa"/>
          </w:tcPr>
          <w:p w14:paraId="143EAEC1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  <w:tc>
          <w:tcPr>
            <w:tcW w:w="1757" w:type="dxa"/>
          </w:tcPr>
          <w:p w14:paraId="43C2EBFE" w14:textId="77777777" w:rsidR="00D52681" w:rsidRPr="006F5938" w:rsidRDefault="00D52681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  <w:tc>
          <w:tcPr>
            <w:tcW w:w="1494" w:type="dxa"/>
          </w:tcPr>
          <w:p w14:paraId="27E44CDC" w14:textId="3235C5E2" w:rsidR="00D52681" w:rsidRPr="006F5938" w:rsidRDefault="00CE46B2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2400</w:t>
            </w:r>
          </w:p>
        </w:tc>
        <w:tc>
          <w:tcPr>
            <w:tcW w:w="1845" w:type="dxa"/>
          </w:tcPr>
          <w:p w14:paraId="7C6568BD" w14:textId="53F5438B" w:rsidR="00D52681" w:rsidRPr="006F5938" w:rsidRDefault="00CE46B2" w:rsidP="008A535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yes</w:t>
            </w:r>
          </w:p>
        </w:tc>
      </w:tr>
    </w:tbl>
    <w:p w14:paraId="46F916C9" w14:textId="7FCDD6DA" w:rsidR="00D52681" w:rsidRDefault="00D52681" w:rsidP="00D52681">
      <w:pPr>
        <w:pStyle w:val="Heading2"/>
      </w:pPr>
      <w:r>
        <w:t>Code and test a PL/SQL block. It will prompt for a year, and output whether it is a leap year or not.</w:t>
      </w:r>
    </w:p>
    <w:p w14:paraId="16B860C9" w14:textId="4B3D9907" w:rsidR="00D52681" w:rsidRPr="00D52681" w:rsidRDefault="00D52681" w:rsidP="00D52681">
      <w:r>
        <w:t>Hint: the function MOD(n,d) divided n by d and returns the integer remainder.</w:t>
      </w:r>
    </w:p>
    <w:p w14:paraId="17DD58E8" w14:textId="77777777" w:rsidR="00D52681" w:rsidRDefault="00D52681" w:rsidP="00D5268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21A8779E" w14:textId="77777777" w:rsidR="00D52681" w:rsidRDefault="00D52681" w:rsidP="00D5268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B856E3">
        <w:rPr>
          <w:rFonts w:ascii="Courier New" w:hAnsi="Courier New" w:cs="Courier New"/>
          <w:b/>
          <w:bCs/>
          <w:color w:val="000000"/>
          <w:sz w:val="20"/>
          <w:lang w:eastAsia="en-CA"/>
        </w:rPr>
        <w:t>SQL:</w:t>
      </w:r>
    </w:p>
    <w:p w14:paraId="6788A9AE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DECLARE</w:t>
      </w:r>
    </w:p>
    <w:p w14:paraId="00E25F51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type lt_years IS VARRAY(4) of number;</w:t>
      </w:r>
    </w:p>
    <w:p w14:paraId="076F5782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tests lt_years;</w:t>
      </w:r>
    </w:p>
    <w:p w14:paraId="557CC8BA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BEGIN</w:t>
      </w:r>
    </w:p>
    <w:p w14:paraId="2F2D7D3F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tests := lt_years(1999, 2004, 1900, 2400);</w:t>
      </w:r>
    </w:p>
    <w:p w14:paraId="7F2AAACE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FOR x IN tests.first..tests.last LOOP</w:t>
      </w:r>
    </w:p>
    <w:p w14:paraId="22E7A7A2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IF MOD(tests(x), 4) = 0 THEN</w:t>
      </w:r>
    </w:p>
    <w:p w14:paraId="2C16C300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IF MOD(tests(x), 100) = 0 THEN</w:t>
      </w:r>
    </w:p>
    <w:p w14:paraId="0043A5FB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IF MOD(tests(x), 400) = 0 THEN</w:t>
      </w:r>
    </w:p>
    <w:p w14:paraId="3E432C88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DBMS_OUTPUT.PUT_LINE(tests(x) || ' is a leap year');</w:t>
      </w:r>
    </w:p>
    <w:p w14:paraId="3210268A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ELSE </w:t>
      </w:r>
    </w:p>
    <w:p w14:paraId="30A348C9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  DBMS_OUTPUT.PUT_LINE(tests(x) || ' is not a leap year');</w:t>
      </w:r>
    </w:p>
    <w:p w14:paraId="032C19E5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END IF;</w:t>
      </w:r>
    </w:p>
    <w:p w14:paraId="4DEA159F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ELSE </w:t>
      </w:r>
    </w:p>
    <w:p w14:paraId="284C4DC8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  DBMS_OUTPUT.PUT_LINE(tests(x) || ' is a leap year'); </w:t>
      </w:r>
    </w:p>
    <w:p w14:paraId="1250B40C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END IF;            </w:t>
      </w:r>
    </w:p>
    <w:p w14:paraId="3D17E14A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ELSE </w:t>
      </w:r>
    </w:p>
    <w:p w14:paraId="582A9ECF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  DBMS_OUTPUT.PUT_LINE(tests(x) || ' is not a leap year');</w:t>
      </w:r>
    </w:p>
    <w:p w14:paraId="761B5D9D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  END IF;</w:t>
      </w:r>
    </w:p>
    <w:p w14:paraId="12E337E4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  END LOOP;</w:t>
      </w:r>
    </w:p>
    <w:p w14:paraId="766D8375" w14:textId="31E3D004" w:rsidR="00D52681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END;</w:t>
      </w:r>
    </w:p>
    <w:p w14:paraId="625922ED" w14:textId="77777777" w:rsidR="00D52681" w:rsidRDefault="00D52681" w:rsidP="00D5268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</w:p>
    <w:p w14:paraId="109DCF05" w14:textId="299BEC8C" w:rsidR="00D52681" w:rsidRDefault="00D52681" w:rsidP="00D52681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>
        <w:rPr>
          <w:rFonts w:ascii="Courier New" w:hAnsi="Courier New" w:cs="Courier New"/>
          <w:b/>
          <w:bCs/>
          <w:color w:val="000000"/>
          <w:sz w:val="20"/>
          <w:lang w:eastAsia="en-CA"/>
        </w:rPr>
        <w:t>Output (run all 4 of your tests and provide output):</w:t>
      </w:r>
    </w:p>
    <w:p w14:paraId="349AB7CD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 xml:space="preserve">1999 is not </w:t>
      </w:r>
      <w:bookmarkStart w:id="2" w:name="_GoBack"/>
      <w:bookmarkEnd w:id="2"/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a leap year</w:t>
      </w:r>
    </w:p>
    <w:p w14:paraId="2E89FAF5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2004 is a leap year</w:t>
      </w:r>
    </w:p>
    <w:p w14:paraId="7E6D476A" w14:textId="77777777" w:rsidR="0027670C" w:rsidRP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1900 is not a leap year</w:t>
      </w:r>
    </w:p>
    <w:p w14:paraId="770DFAD3" w14:textId="4159B979" w:rsidR="0027670C" w:rsidRDefault="0027670C" w:rsidP="0027670C">
      <w:pPr>
        <w:tabs>
          <w:tab w:val="right" w:pos="9348"/>
        </w:tabs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000000"/>
          <w:sz w:val="20"/>
          <w:lang w:eastAsia="en-CA"/>
        </w:rPr>
      </w:pPr>
      <w:r w:rsidRPr="0027670C">
        <w:rPr>
          <w:rFonts w:ascii="Courier New" w:hAnsi="Courier New" w:cs="Courier New"/>
          <w:b/>
          <w:bCs/>
          <w:color w:val="000000"/>
          <w:sz w:val="20"/>
          <w:lang w:eastAsia="en-CA"/>
        </w:rPr>
        <w:t>2400 is a leap year</w:t>
      </w:r>
    </w:p>
    <w:p w14:paraId="184A1C97" w14:textId="6C629305" w:rsidR="00994E09" w:rsidRDefault="00994E09" w:rsidP="00994E09">
      <w:pPr>
        <w:pStyle w:val="Heading1"/>
        <w:numPr>
          <w:ilvl w:val="0"/>
          <w:numId w:val="1"/>
        </w:numPr>
        <w:tabs>
          <w:tab w:val="clear" w:pos="3600"/>
          <w:tab w:val="num" w:pos="360"/>
        </w:tabs>
        <w:ind w:left="360"/>
      </w:pPr>
      <w:r>
        <w:t>Assessment</w:t>
      </w:r>
    </w:p>
    <w:p w14:paraId="48ABDB0C" w14:textId="4A0C9B17" w:rsidR="00994E09" w:rsidRDefault="00994E09" w:rsidP="00994E09">
      <w:pPr>
        <w:numPr>
          <w:ilvl w:val="0"/>
          <w:numId w:val="47"/>
        </w:numPr>
        <w:spacing w:before="120"/>
      </w:pPr>
      <w:r>
        <w:t>What did you learn in completing this lab?</w:t>
      </w:r>
    </w:p>
    <w:p w14:paraId="03FF30DB" w14:textId="47731EE2" w:rsidR="00994E09" w:rsidRDefault="0060682B" w:rsidP="00994E09">
      <w:pPr>
        <w:spacing w:before="120"/>
      </w:pPr>
      <w:r>
        <w:t>That recursion is difficult and not worth it now in SQL</w:t>
      </w:r>
    </w:p>
    <w:p w14:paraId="41597420" w14:textId="77777777" w:rsidR="00994E09" w:rsidRDefault="00994E09" w:rsidP="00994E09"/>
    <w:p w14:paraId="1FC8D9E0" w14:textId="77777777" w:rsidR="00994E09" w:rsidRDefault="00994E09" w:rsidP="00994E09"/>
    <w:p w14:paraId="775B2F94" w14:textId="77777777" w:rsidR="00994E09" w:rsidRDefault="00994E09" w:rsidP="00994E09">
      <w:pPr>
        <w:numPr>
          <w:ilvl w:val="0"/>
          <w:numId w:val="47"/>
        </w:numPr>
      </w:pPr>
      <w:r>
        <w:t>What did you have difficulty with?</w:t>
      </w:r>
    </w:p>
    <w:p w14:paraId="003D2C5E" w14:textId="2798F78E" w:rsidR="00994E09" w:rsidRDefault="0043188A" w:rsidP="00994E09">
      <w:pPr>
        <w:spacing w:before="120"/>
      </w:pPr>
      <w:r>
        <w:t>The testing part</w:t>
      </w:r>
    </w:p>
    <w:p w14:paraId="1A47E7AA" w14:textId="77777777" w:rsidR="00994E09" w:rsidRDefault="00994E09" w:rsidP="00994E09">
      <w:pPr>
        <w:spacing w:before="120"/>
      </w:pPr>
    </w:p>
    <w:p w14:paraId="538F2712" w14:textId="77777777" w:rsidR="00994E09" w:rsidRDefault="00994E09" w:rsidP="00994E09">
      <w:pPr>
        <w:spacing w:before="120"/>
      </w:pPr>
    </w:p>
    <w:p w14:paraId="35DAADDD" w14:textId="77777777" w:rsidR="00994E09" w:rsidRDefault="00994E09" w:rsidP="00994E09">
      <w:pPr>
        <w:numPr>
          <w:ilvl w:val="0"/>
          <w:numId w:val="47"/>
        </w:numPr>
      </w:pPr>
      <w:r>
        <w:t>What did you do well?</w:t>
      </w:r>
    </w:p>
    <w:p w14:paraId="214CC656" w14:textId="325DCE6A" w:rsidR="00994E09" w:rsidRDefault="0043188A" w:rsidP="00994E09">
      <w:pPr>
        <w:spacing w:before="120"/>
      </w:pPr>
      <w:r>
        <w:t>Fibonacci</w:t>
      </w:r>
    </w:p>
    <w:p w14:paraId="50CDCEBE" w14:textId="77777777" w:rsidR="00994E09" w:rsidRDefault="00994E09" w:rsidP="00994E09">
      <w:pPr>
        <w:spacing w:before="120"/>
      </w:pPr>
    </w:p>
    <w:p w14:paraId="02813408" w14:textId="77777777" w:rsidR="00994E09" w:rsidRDefault="00994E09" w:rsidP="00994E09">
      <w:pPr>
        <w:spacing w:before="120"/>
      </w:pPr>
    </w:p>
    <w:p w14:paraId="31B5C4B0" w14:textId="104E01F1" w:rsidR="00994E09" w:rsidRDefault="00994E09" w:rsidP="00994E09">
      <w:pPr>
        <w:numPr>
          <w:ilvl w:val="0"/>
          <w:numId w:val="47"/>
        </w:numPr>
      </w:pPr>
      <w:r>
        <w:t>How many hours did you spend in completing this lab?</w:t>
      </w:r>
    </w:p>
    <w:p w14:paraId="25476D1B" w14:textId="53C48B74" w:rsidR="00994E09" w:rsidRDefault="0043188A" w:rsidP="00994E09">
      <w:pPr>
        <w:spacing w:before="120"/>
      </w:pPr>
      <w:r>
        <w:t>1 1/2</w:t>
      </w:r>
    </w:p>
    <w:p w14:paraId="40317522" w14:textId="77777777" w:rsidR="00994E09" w:rsidRDefault="00994E09" w:rsidP="00994E09">
      <w:pPr>
        <w:spacing w:before="120"/>
      </w:pPr>
    </w:p>
    <w:p w14:paraId="44676867" w14:textId="77777777" w:rsidR="00994E09" w:rsidRDefault="00994E09" w:rsidP="00994E09">
      <w:pPr>
        <w:numPr>
          <w:ilvl w:val="0"/>
          <w:numId w:val="47"/>
        </w:numPr>
      </w:pPr>
      <w:r>
        <w:t>What took you the most time?</w:t>
      </w:r>
    </w:p>
    <w:p w14:paraId="75146062" w14:textId="0884326A" w:rsidR="00B856E3" w:rsidRPr="00B856E3" w:rsidRDefault="0043188A" w:rsidP="00994E09">
      <w:pPr>
        <w:pStyle w:val="Heading1"/>
        <w:numPr>
          <w:ilvl w:val="0"/>
          <w:numId w:val="0"/>
        </w:numPr>
        <w:ind w:left="360" w:hanging="360"/>
      </w:pPr>
      <w:r>
        <w:t>Part B</w:t>
      </w:r>
    </w:p>
    <w:sectPr w:rsidR="00B856E3" w:rsidRPr="00B856E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min lab" w:date="2017-01-20T15:11:00Z" w:initials="Al">
    <w:p w14:paraId="62A2E2F6" w14:textId="77777777" w:rsidR="00AD510F" w:rsidRDefault="00AD510F">
      <w:pPr>
        <w:pStyle w:val="CommentText"/>
      </w:pPr>
      <w:r>
        <w:rPr>
          <w:rStyle w:val="CommentReference"/>
        </w:rPr>
        <w:annotationRef/>
      </w:r>
      <w:r>
        <w:t>Do not edit.  Calculated by Word, or recalculate by select, right click, update field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A2E2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9D5FF" w14:textId="77777777" w:rsidR="00633702" w:rsidRDefault="00633702">
      <w:r>
        <w:separator/>
      </w:r>
    </w:p>
  </w:endnote>
  <w:endnote w:type="continuationSeparator" w:id="0">
    <w:p w14:paraId="47F4AEDD" w14:textId="77777777" w:rsidR="00633702" w:rsidRDefault="0063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56866" w14:textId="48A3E9B9" w:rsidR="00250536" w:rsidRDefault="00250536">
    <w:pPr>
      <w:pStyle w:val="Footer"/>
    </w:pPr>
    <w:r>
      <w:t>4</w:t>
    </w:r>
    <w:r w:rsidR="00B93F38">
      <w:t>20-D20 Lab 3</w:t>
    </w:r>
    <w:r>
      <w:tab/>
      <w:t xml:space="preserve">Page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27670C">
      <w:rPr>
        <w:rStyle w:val="PageNumber"/>
        <w:i/>
        <w:noProof/>
      </w:rPr>
      <w:t>7</w:t>
    </w:r>
    <w:r>
      <w:rPr>
        <w:rStyle w:val="PageNumber"/>
        <w:i/>
      </w:rPr>
      <w:fldChar w:fldCharType="end"/>
    </w:r>
    <w:r>
      <w:rPr>
        <w:rStyle w:val="PageNumber"/>
        <w:i/>
      </w:rPr>
      <w:t xml:space="preserve"> of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NUMPAGES </w:instrText>
    </w:r>
    <w:r>
      <w:rPr>
        <w:rStyle w:val="PageNumber"/>
        <w:i/>
      </w:rPr>
      <w:fldChar w:fldCharType="separate"/>
    </w:r>
    <w:r w:rsidR="0027670C">
      <w:rPr>
        <w:rStyle w:val="PageNumber"/>
        <w:i/>
        <w:noProof/>
      </w:rPr>
      <w:t>7</w:t>
    </w:r>
    <w:r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4CD9F" w14:textId="77777777" w:rsidR="00633702" w:rsidRDefault="00633702">
      <w:r>
        <w:separator/>
      </w:r>
    </w:p>
  </w:footnote>
  <w:footnote w:type="continuationSeparator" w:id="0">
    <w:p w14:paraId="35DA9CB0" w14:textId="77777777" w:rsidR="00633702" w:rsidRDefault="00633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7CCC4EC"/>
    <w:lvl w:ilvl="0">
      <w:start w:val="1"/>
      <w:numFmt w:val="upperLetter"/>
      <w:pStyle w:val="Heading1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07B31136"/>
    <w:multiLevelType w:val="multilevel"/>
    <w:tmpl w:val="205270E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2" w15:restartNumberingAfterBreak="0">
    <w:nsid w:val="0E6F6D8A"/>
    <w:multiLevelType w:val="hybridMultilevel"/>
    <w:tmpl w:val="246A44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E55397"/>
    <w:multiLevelType w:val="multilevel"/>
    <w:tmpl w:val="A60EF0AE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67C4F43"/>
    <w:multiLevelType w:val="multilevel"/>
    <w:tmpl w:val="E3A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03ED0"/>
    <w:multiLevelType w:val="multilevel"/>
    <w:tmpl w:val="FA18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1605A0"/>
    <w:multiLevelType w:val="hybridMultilevel"/>
    <w:tmpl w:val="FA1829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437C1"/>
    <w:multiLevelType w:val="hybridMultilevel"/>
    <w:tmpl w:val="324CF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806BCA"/>
    <w:multiLevelType w:val="hybridMultilevel"/>
    <w:tmpl w:val="A68CB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E4892"/>
    <w:multiLevelType w:val="multilevel"/>
    <w:tmpl w:val="0B981B1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33090CC0"/>
    <w:multiLevelType w:val="multilevel"/>
    <w:tmpl w:val="E1BC87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12" w15:restartNumberingAfterBreak="0">
    <w:nsid w:val="3E237F68"/>
    <w:multiLevelType w:val="hybridMultilevel"/>
    <w:tmpl w:val="E53851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E4E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814044"/>
    <w:multiLevelType w:val="multilevel"/>
    <w:tmpl w:val="478C469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pStyle w:val="Bullet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</w:rPr>
    </w:lvl>
  </w:abstractNum>
  <w:abstractNum w:abstractNumId="14" w15:restartNumberingAfterBreak="0">
    <w:nsid w:val="43595D36"/>
    <w:multiLevelType w:val="hybridMultilevel"/>
    <w:tmpl w:val="22B02910"/>
    <w:lvl w:ilvl="0" w:tplc="BDC02544">
      <w:start w:val="420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3739AA"/>
    <w:multiLevelType w:val="multilevel"/>
    <w:tmpl w:val="DE3669F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3C3414"/>
    <w:multiLevelType w:val="hybridMultilevel"/>
    <w:tmpl w:val="212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B3C2B"/>
    <w:multiLevelType w:val="hybridMultilevel"/>
    <w:tmpl w:val="70803C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C5849"/>
    <w:multiLevelType w:val="hybridMultilevel"/>
    <w:tmpl w:val="77FEE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E528E"/>
    <w:multiLevelType w:val="hybridMultilevel"/>
    <w:tmpl w:val="4F8C26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3DE161C"/>
    <w:multiLevelType w:val="hybridMultilevel"/>
    <w:tmpl w:val="DE3669F8"/>
    <w:lvl w:ilvl="0" w:tplc="DEC6F89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081B6C"/>
    <w:multiLevelType w:val="hybridMultilevel"/>
    <w:tmpl w:val="CA50E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206B4"/>
    <w:multiLevelType w:val="hybridMultilevel"/>
    <w:tmpl w:val="4240F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BC49B8"/>
    <w:multiLevelType w:val="multilevel"/>
    <w:tmpl w:val="0B981B10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4" w15:restartNumberingAfterBreak="0">
    <w:nsid w:val="76AC657B"/>
    <w:multiLevelType w:val="hybridMultilevel"/>
    <w:tmpl w:val="91D880C0"/>
    <w:lvl w:ilvl="0" w:tplc="07F6E6DA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2408BEF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9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5"/>
  </w:num>
  <w:num w:numId="24">
    <w:abstractNumId w:val="1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7"/>
  </w:num>
  <w:num w:numId="27">
    <w:abstractNumId w:val="20"/>
  </w:num>
  <w:num w:numId="28">
    <w:abstractNumId w:val="15"/>
  </w:num>
  <w:num w:numId="29">
    <w:abstractNumId w:val="24"/>
  </w:num>
  <w:num w:numId="30">
    <w:abstractNumId w:val="2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2">
    <w:abstractNumId w:val="3"/>
  </w:num>
  <w:num w:numId="33">
    <w:abstractNumId w:val="2"/>
  </w:num>
  <w:num w:numId="34">
    <w:abstractNumId w:val="1"/>
  </w:num>
  <w:num w:numId="35">
    <w:abstractNumId w:val="13"/>
  </w:num>
  <w:num w:numId="36">
    <w:abstractNumId w:val="0"/>
  </w:num>
  <w:num w:numId="37">
    <w:abstractNumId w:val="11"/>
  </w:num>
  <w:num w:numId="38">
    <w:abstractNumId w:val="18"/>
  </w:num>
  <w:num w:numId="39">
    <w:abstractNumId w:val="16"/>
  </w:num>
  <w:num w:numId="40">
    <w:abstractNumId w:val="9"/>
  </w:num>
  <w:num w:numId="41">
    <w:abstractNumId w:val="17"/>
  </w:num>
  <w:num w:numId="42">
    <w:abstractNumId w:val="0"/>
  </w:num>
  <w:num w:numId="43">
    <w:abstractNumId w:val="12"/>
  </w:num>
  <w:num w:numId="44">
    <w:abstractNumId w:val="22"/>
  </w:num>
  <w:num w:numId="45">
    <w:abstractNumId w:val="14"/>
  </w:num>
  <w:num w:numId="46">
    <w:abstractNumId w:val="21"/>
  </w:num>
  <w:num w:numId="4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lab">
    <w15:presenceInfo w15:providerId="AD" w15:userId="S-1-5-21-219119004-741039572-208020174-248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D8"/>
    <w:rsid w:val="0000319E"/>
    <w:rsid w:val="00057E18"/>
    <w:rsid w:val="000716EF"/>
    <w:rsid w:val="00074F89"/>
    <w:rsid w:val="000774AB"/>
    <w:rsid w:val="000816BE"/>
    <w:rsid w:val="00083773"/>
    <w:rsid w:val="00084106"/>
    <w:rsid w:val="00085ED3"/>
    <w:rsid w:val="00093EE2"/>
    <w:rsid w:val="000A59D4"/>
    <w:rsid w:val="000C3369"/>
    <w:rsid w:val="000C778B"/>
    <w:rsid w:val="000E0CDD"/>
    <w:rsid w:val="000E0E58"/>
    <w:rsid w:val="000F4CF2"/>
    <w:rsid w:val="00117541"/>
    <w:rsid w:val="00147C1D"/>
    <w:rsid w:val="00150924"/>
    <w:rsid w:val="00153EF8"/>
    <w:rsid w:val="00175123"/>
    <w:rsid w:val="00180AFC"/>
    <w:rsid w:val="001834CD"/>
    <w:rsid w:val="00196819"/>
    <w:rsid w:val="001A40B6"/>
    <w:rsid w:val="001E3A79"/>
    <w:rsid w:val="001F75EF"/>
    <w:rsid w:val="00216DF9"/>
    <w:rsid w:val="002277D8"/>
    <w:rsid w:val="00241BA8"/>
    <w:rsid w:val="00250536"/>
    <w:rsid w:val="00252D6F"/>
    <w:rsid w:val="00262D55"/>
    <w:rsid w:val="0027661E"/>
    <w:rsid w:val="0027670C"/>
    <w:rsid w:val="00286082"/>
    <w:rsid w:val="002A1199"/>
    <w:rsid w:val="002E7CD7"/>
    <w:rsid w:val="002F4BD2"/>
    <w:rsid w:val="00327A74"/>
    <w:rsid w:val="00336A52"/>
    <w:rsid w:val="0034452F"/>
    <w:rsid w:val="00352186"/>
    <w:rsid w:val="00355383"/>
    <w:rsid w:val="00365FC8"/>
    <w:rsid w:val="00367024"/>
    <w:rsid w:val="00377A7F"/>
    <w:rsid w:val="003938EC"/>
    <w:rsid w:val="0039415A"/>
    <w:rsid w:val="003A46F7"/>
    <w:rsid w:val="003B36A6"/>
    <w:rsid w:val="003C29C1"/>
    <w:rsid w:val="004027A3"/>
    <w:rsid w:val="00407B2F"/>
    <w:rsid w:val="00407BCA"/>
    <w:rsid w:val="00410E39"/>
    <w:rsid w:val="00424AB3"/>
    <w:rsid w:val="00425BE5"/>
    <w:rsid w:val="0043188A"/>
    <w:rsid w:val="00440796"/>
    <w:rsid w:val="00462E2D"/>
    <w:rsid w:val="00463401"/>
    <w:rsid w:val="004770A5"/>
    <w:rsid w:val="004919DA"/>
    <w:rsid w:val="004A401D"/>
    <w:rsid w:val="004A4983"/>
    <w:rsid w:val="004B15EA"/>
    <w:rsid w:val="004C6178"/>
    <w:rsid w:val="004C7747"/>
    <w:rsid w:val="004D4B61"/>
    <w:rsid w:val="0050495F"/>
    <w:rsid w:val="00567B65"/>
    <w:rsid w:val="005A34D7"/>
    <w:rsid w:val="005A572B"/>
    <w:rsid w:val="00602B1D"/>
    <w:rsid w:val="00602CA2"/>
    <w:rsid w:val="00602E3C"/>
    <w:rsid w:val="0060682B"/>
    <w:rsid w:val="00633702"/>
    <w:rsid w:val="00694ADE"/>
    <w:rsid w:val="006C1393"/>
    <w:rsid w:val="006C4D05"/>
    <w:rsid w:val="006D26C6"/>
    <w:rsid w:val="006F023C"/>
    <w:rsid w:val="0071322C"/>
    <w:rsid w:val="00714C12"/>
    <w:rsid w:val="0071714A"/>
    <w:rsid w:val="00733110"/>
    <w:rsid w:val="0074317F"/>
    <w:rsid w:val="007443C4"/>
    <w:rsid w:val="007537ED"/>
    <w:rsid w:val="007824F8"/>
    <w:rsid w:val="007909B0"/>
    <w:rsid w:val="007A039E"/>
    <w:rsid w:val="007B5225"/>
    <w:rsid w:val="007C7EA0"/>
    <w:rsid w:val="00801EC0"/>
    <w:rsid w:val="00803EAD"/>
    <w:rsid w:val="00806261"/>
    <w:rsid w:val="00822757"/>
    <w:rsid w:val="00850AB2"/>
    <w:rsid w:val="008573EF"/>
    <w:rsid w:val="00857EE1"/>
    <w:rsid w:val="008729B1"/>
    <w:rsid w:val="00874EC7"/>
    <w:rsid w:val="00876261"/>
    <w:rsid w:val="00880B1C"/>
    <w:rsid w:val="00882FB7"/>
    <w:rsid w:val="008A1E2E"/>
    <w:rsid w:val="008A4F23"/>
    <w:rsid w:val="008B698D"/>
    <w:rsid w:val="008C0E58"/>
    <w:rsid w:val="008E4F8D"/>
    <w:rsid w:val="00903918"/>
    <w:rsid w:val="0091518E"/>
    <w:rsid w:val="00916D7E"/>
    <w:rsid w:val="0092451B"/>
    <w:rsid w:val="00973781"/>
    <w:rsid w:val="0098204A"/>
    <w:rsid w:val="00994E09"/>
    <w:rsid w:val="009B2F84"/>
    <w:rsid w:val="009B5C0F"/>
    <w:rsid w:val="009D1202"/>
    <w:rsid w:val="009D76AC"/>
    <w:rsid w:val="009E01CE"/>
    <w:rsid w:val="009E25AC"/>
    <w:rsid w:val="009F1938"/>
    <w:rsid w:val="00A139D3"/>
    <w:rsid w:val="00A30A65"/>
    <w:rsid w:val="00A31D4B"/>
    <w:rsid w:val="00A5157D"/>
    <w:rsid w:val="00A80B4D"/>
    <w:rsid w:val="00A81B86"/>
    <w:rsid w:val="00A87EEF"/>
    <w:rsid w:val="00A94CB1"/>
    <w:rsid w:val="00AC6D43"/>
    <w:rsid w:val="00AD510F"/>
    <w:rsid w:val="00B016BF"/>
    <w:rsid w:val="00B247B2"/>
    <w:rsid w:val="00B24B50"/>
    <w:rsid w:val="00B30A8C"/>
    <w:rsid w:val="00B34B15"/>
    <w:rsid w:val="00B40215"/>
    <w:rsid w:val="00B45A28"/>
    <w:rsid w:val="00B67A97"/>
    <w:rsid w:val="00B67F22"/>
    <w:rsid w:val="00B856E3"/>
    <w:rsid w:val="00B914B8"/>
    <w:rsid w:val="00B93A45"/>
    <w:rsid w:val="00B93F38"/>
    <w:rsid w:val="00BD2239"/>
    <w:rsid w:val="00BE5972"/>
    <w:rsid w:val="00BF5417"/>
    <w:rsid w:val="00C2088F"/>
    <w:rsid w:val="00C478BA"/>
    <w:rsid w:val="00C67F7A"/>
    <w:rsid w:val="00CA5CD8"/>
    <w:rsid w:val="00CE46B2"/>
    <w:rsid w:val="00D01B67"/>
    <w:rsid w:val="00D179E3"/>
    <w:rsid w:val="00D233E8"/>
    <w:rsid w:val="00D3028F"/>
    <w:rsid w:val="00D36420"/>
    <w:rsid w:val="00D36F08"/>
    <w:rsid w:val="00D40A49"/>
    <w:rsid w:val="00D43516"/>
    <w:rsid w:val="00D52681"/>
    <w:rsid w:val="00D70324"/>
    <w:rsid w:val="00D741EA"/>
    <w:rsid w:val="00D96D53"/>
    <w:rsid w:val="00DC714B"/>
    <w:rsid w:val="00DD679E"/>
    <w:rsid w:val="00DE173F"/>
    <w:rsid w:val="00DE2279"/>
    <w:rsid w:val="00E0099B"/>
    <w:rsid w:val="00E00FAB"/>
    <w:rsid w:val="00E17209"/>
    <w:rsid w:val="00E20F22"/>
    <w:rsid w:val="00E21A90"/>
    <w:rsid w:val="00E31858"/>
    <w:rsid w:val="00E32411"/>
    <w:rsid w:val="00E335C1"/>
    <w:rsid w:val="00E34459"/>
    <w:rsid w:val="00E56D39"/>
    <w:rsid w:val="00E6626F"/>
    <w:rsid w:val="00E66652"/>
    <w:rsid w:val="00E7584D"/>
    <w:rsid w:val="00E77A86"/>
    <w:rsid w:val="00E9453D"/>
    <w:rsid w:val="00EA518E"/>
    <w:rsid w:val="00EA788B"/>
    <w:rsid w:val="00ED5F90"/>
    <w:rsid w:val="00EF0501"/>
    <w:rsid w:val="00EF4566"/>
    <w:rsid w:val="00F13860"/>
    <w:rsid w:val="00F2634E"/>
    <w:rsid w:val="00F26E85"/>
    <w:rsid w:val="00F3711C"/>
    <w:rsid w:val="00F43C49"/>
    <w:rsid w:val="00F62114"/>
    <w:rsid w:val="00F626BF"/>
    <w:rsid w:val="00F6784B"/>
    <w:rsid w:val="00F702D6"/>
    <w:rsid w:val="00F73F59"/>
    <w:rsid w:val="00F87753"/>
    <w:rsid w:val="00F87C0A"/>
    <w:rsid w:val="00F92ACE"/>
    <w:rsid w:val="00FC7A5E"/>
    <w:rsid w:val="00FD17A9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4C07D"/>
  <w15:docId w15:val="{4FA6EE3E-33C9-4251-889A-FE654EA3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06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qFormat/>
    <w:rsid w:val="00252D6F"/>
    <w:pPr>
      <w:keepNext/>
      <w:numPr>
        <w:numId w:val="22"/>
      </w:numPr>
      <w:tabs>
        <w:tab w:val="clear" w:pos="3600"/>
        <w:tab w:val="num" w:pos="360"/>
      </w:tabs>
      <w:spacing w:before="240" w:after="60"/>
      <w:ind w:left="3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BF5417"/>
    <w:pPr>
      <w:numPr>
        <w:ilvl w:val="1"/>
        <w:numId w:val="22"/>
      </w:numPr>
      <w:spacing w:before="120"/>
      <w:ind w:left="36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252D6F"/>
    <w:pPr>
      <w:numPr>
        <w:ilvl w:val="2"/>
        <w:numId w:val="22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252D6F"/>
    <w:pPr>
      <w:numPr>
        <w:ilvl w:val="3"/>
        <w:numId w:val="22"/>
      </w:numPr>
      <w:spacing w:before="120"/>
      <w:outlineLvl w:val="3"/>
    </w:pPr>
    <w:rPr>
      <w:spacing w:val="-3"/>
    </w:rPr>
  </w:style>
  <w:style w:type="paragraph" w:styleId="Heading5">
    <w:name w:val="heading 5"/>
    <w:basedOn w:val="Normal"/>
    <w:next w:val="Normal"/>
    <w:qFormat/>
    <w:rsid w:val="00252D6F"/>
    <w:pPr>
      <w:numPr>
        <w:ilvl w:val="4"/>
        <w:numId w:val="22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252D6F"/>
    <w:pPr>
      <w:numPr>
        <w:ilvl w:val="5"/>
        <w:numId w:val="22"/>
      </w:numPr>
      <w:outlineLvl w:val="5"/>
    </w:pPr>
  </w:style>
  <w:style w:type="paragraph" w:styleId="Heading7">
    <w:name w:val="heading 7"/>
    <w:basedOn w:val="Normal"/>
    <w:next w:val="Normal"/>
    <w:qFormat/>
    <w:rsid w:val="00252D6F"/>
    <w:pPr>
      <w:numPr>
        <w:ilvl w:val="6"/>
        <w:numId w:val="22"/>
      </w:numPr>
      <w:outlineLvl w:val="6"/>
    </w:pPr>
  </w:style>
  <w:style w:type="paragraph" w:styleId="Heading8">
    <w:name w:val="heading 8"/>
    <w:basedOn w:val="Normal"/>
    <w:next w:val="Normal"/>
    <w:qFormat/>
    <w:rsid w:val="00252D6F"/>
    <w:pPr>
      <w:numPr>
        <w:ilvl w:val="7"/>
        <w:numId w:val="22"/>
      </w:numPr>
      <w:outlineLvl w:val="7"/>
    </w:pPr>
  </w:style>
  <w:style w:type="paragraph" w:styleId="Heading9">
    <w:name w:val="heading 9"/>
    <w:basedOn w:val="Normal"/>
    <w:next w:val="Normal"/>
    <w:qFormat/>
    <w:rsid w:val="00252D6F"/>
    <w:pPr>
      <w:numPr>
        <w:ilvl w:val="8"/>
        <w:numId w:val="22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rPr>
      <w:i/>
      <w:sz w:val="20"/>
      <w:szCs w:val="20"/>
    </w:rPr>
  </w:style>
  <w:style w:type="paragraph" w:customStyle="1" w:styleId="purpose">
    <w:name w:val="purpose"/>
    <w:basedOn w:val="Normal"/>
    <w:pPr>
      <w:spacing w:after="120"/>
    </w:pPr>
    <w:rPr>
      <w:b/>
      <w:i/>
    </w:rPr>
  </w:style>
  <w:style w:type="paragraph" w:styleId="Title">
    <w:name w:val="Title"/>
    <w:basedOn w:val="Normal"/>
    <w:qFormat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36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0C3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F4566"/>
    <w:rPr>
      <w:rFonts w:ascii="Tahoma" w:hAnsi="Tahoma" w:cs="Tahoma"/>
      <w:sz w:val="16"/>
      <w:szCs w:val="16"/>
    </w:rPr>
  </w:style>
  <w:style w:type="paragraph" w:customStyle="1" w:styleId="Bullet4">
    <w:name w:val="Bullet4"/>
    <w:basedOn w:val="Normal"/>
    <w:rsid w:val="000C778B"/>
    <w:pPr>
      <w:numPr>
        <w:ilvl w:val="2"/>
        <w:numId w:val="35"/>
      </w:numPr>
    </w:pPr>
  </w:style>
  <w:style w:type="paragraph" w:customStyle="1" w:styleId="SQL">
    <w:name w:val="SQL"/>
    <w:basedOn w:val="Normal"/>
    <w:rsid w:val="00903918"/>
    <w:pPr>
      <w:suppressAutoHyphens/>
      <w:ind w:left="720" w:hanging="720"/>
    </w:pPr>
    <w:rPr>
      <w:b/>
    </w:rPr>
  </w:style>
  <w:style w:type="paragraph" w:styleId="ListParagraph">
    <w:name w:val="List Paragraph"/>
    <w:basedOn w:val="Normal"/>
    <w:uiPriority w:val="34"/>
    <w:qFormat/>
    <w:rsid w:val="007C7EA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7C7EA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semiHidden/>
    <w:unhideWhenUsed/>
    <w:rsid w:val="00AD510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510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510F"/>
    <w:rPr>
      <w:rFonts w:ascii="Verdana" w:hAnsi="Verdan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51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510F"/>
    <w:rPr>
      <w:rFonts w:ascii="Verdana" w:hAnsi="Verdana"/>
      <w:b/>
      <w:bCs/>
      <w:lang w:eastAsia="en-US"/>
    </w:rPr>
  </w:style>
  <w:style w:type="paragraph" w:customStyle="1" w:styleId="StyleHeading512pt">
    <w:name w:val="Style Heading 5 + 12 pt"/>
    <w:basedOn w:val="Heading5"/>
    <w:rsid w:val="00B856E3"/>
    <w:pPr>
      <w:numPr>
        <w:ilvl w:val="0"/>
        <w:numId w:val="0"/>
      </w:numPr>
      <w:tabs>
        <w:tab w:val="num" w:pos="1440"/>
      </w:tabs>
      <w:spacing w:before="60"/>
      <w:ind w:left="1440" w:hanging="360"/>
    </w:pPr>
  </w:style>
  <w:style w:type="character" w:customStyle="1" w:styleId="Heading2Char">
    <w:name w:val="Heading 2 Char"/>
    <w:link w:val="Heading2"/>
    <w:rsid w:val="00B856E3"/>
    <w:rPr>
      <w:rFonts w:ascii="Verdana" w:hAnsi="Verdana"/>
      <w:spacing w:val="-3"/>
      <w:sz w:val="22"/>
      <w:lang w:eastAsia="en-US"/>
    </w:rPr>
  </w:style>
  <w:style w:type="table" w:styleId="GridTable1Light-Accent6">
    <w:name w:val="Grid Table 1 Light Accent 6"/>
    <w:basedOn w:val="TableNormal"/>
    <w:uiPriority w:val="46"/>
    <w:rsid w:val="00424AB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NE%20HAMILTON\Application%20Data\Microsoft\Templates\Lab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</Template>
  <TotalTime>0</TotalTime>
  <Pages>7</Pages>
  <Words>1348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420-D20</vt:lpstr>
    </vt:vector>
  </TitlesOfParts>
  <Company>Heritage College</Company>
  <LinksUpToDate>false</LinksUpToDate>
  <CharactersWithSpaces>8223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420-D20</dc:title>
  <dc:creator>ANNE HAMILTON;Richard Chan</dc:creator>
  <cp:lastModifiedBy>Admin lab</cp:lastModifiedBy>
  <cp:revision>2</cp:revision>
  <cp:lastPrinted>2008-01-21T15:42:00Z</cp:lastPrinted>
  <dcterms:created xsi:type="dcterms:W3CDTF">2017-02-07T21:51:00Z</dcterms:created>
  <dcterms:modified xsi:type="dcterms:W3CDTF">2017-02-07T21:51:00Z</dcterms:modified>
</cp:coreProperties>
</file>